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"/>
        <w:gridCol w:w="10640"/>
      </w:tblGrid>
      <w:tr w:rsidR="00A0722F" w:rsidRPr="00127C5F" w14:paraId="10C9BF4F" w14:textId="77777777" w:rsidTr="005C11DB">
        <w:trPr>
          <w:trHeight w:val="14243"/>
        </w:trPr>
        <w:tc>
          <w:tcPr>
            <w:tcW w:w="206" w:type="dxa"/>
            <w:shd w:val="clear" w:color="auto" w:fill="8730A6"/>
            <w:tcMar>
              <w:left w:w="0" w:type="dxa"/>
              <w:right w:w="0" w:type="dxa"/>
            </w:tcMar>
          </w:tcPr>
          <w:p w14:paraId="4E54B4AD" w14:textId="77777777" w:rsidR="004D4571" w:rsidRPr="00127C5F" w:rsidRDefault="004D4571" w:rsidP="00BD73DD">
            <w:pPr>
              <w:rPr>
                <w:color w:val="E36C0A" w:themeColor="accent6" w:themeShade="BF"/>
              </w:rPr>
            </w:pPr>
            <w:bookmarkStart w:id="0" w:name="_Hlk77781606"/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43674" w14:textId="2D8054EE" w:rsidR="004D4571" w:rsidRPr="00127C5F" w:rsidRDefault="00BD712E" w:rsidP="009D180E">
            <w:pPr>
              <w:jc w:val="center"/>
              <w:rPr>
                <w:color w:val="E36C0A" w:themeColor="accent6" w:themeShade="BF"/>
              </w:rPr>
            </w:pPr>
            <w:r>
              <w:pict w14:anchorId="30B51200">
                <v:group id="Group 1" o:spid="_x0000_s2065" alt="colorful round shapes" style="width:411.35pt;height:482.5pt;mso-position-horizontal-relative:char;mso-position-vertical-relative:line" coordsize="52241,61278">
                  <v:oval id="Oval 171" o:spid="_x0000_s2066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" fillcolor="#89d5cd" stroked="f" strokeweight="3pt">
                    <v:fill opacity="43690f"/>
                    <v:textbox>
                      <w:txbxContent>
                        <w:p w14:paraId="47F0E024" w14:textId="70313B63" w:rsidR="005C11DB" w:rsidRPr="005C11DB" w:rsidRDefault="005C11DB" w:rsidP="00F7167D">
                          <w:pPr>
                            <w:pStyle w:val="Heading1"/>
                            <w:rPr>
                              <w:color w:val="1F497D" w:themeColor="text2"/>
                              <w:sz w:val="54"/>
                              <w:szCs w:val="54"/>
                            </w:rPr>
                          </w:pPr>
                          <w:r w:rsidRPr="005C11DB">
                            <w:rPr>
                              <w:color w:val="1F497D" w:themeColor="text2"/>
                              <w:sz w:val="54"/>
                              <w:szCs w:val="54"/>
                            </w:rPr>
                            <w:t>Gummy Bears</w:t>
                          </w:r>
                        </w:p>
                        <w:p w14:paraId="322DD8BC" w14:textId="3FD6F890" w:rsidR="005C11DB" w:rsidRPr="005C11DB" w:rsidRDefault="005C11DB" w:rsidP="005C11DB">
                          <w:pPr>
                            <w:pStyle w:val="Heading1"/>
                            <w:rPr>
                              <w:caps w:val="0"/>
                              <w:color w:val="1F497D" w:themeColor="text2"/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Heading2Char"/>
                              <w:color w:val="1F497D" w:themeColor="text2"/>
                            </w:rPr>
                            <w:t>For Computational Thinking</w:t>
                          </w:r>
                        </w:p>
                        <w:p w14:paraId="2FE7230D" w14:textId="77777777" w:rsidR="00F7167D" w:rsidRPr="00F7167D" w:rsidRDefault="00F7167D" w:rsidP="00F7167D"/>
                      </w:txbxContent>
                    </v:textbox>
                  </v:oval>
                  <v:oval id="Oval 172" o:spid="_x0000_s2067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" fillcolor="#8730a6" stroked="f" strokeweight="3pt">
                    <v:fill opacity="42662f"/>
                    <v:textbox>
                      <w:txbxContent>
                        <w:p w14:paraId="7BD35E52" w14:textId="6334727C" w:rsidR="00F7167D" w:rsidRPr="00AE5617" w:rsidRDefault="00AE5617" w:rsidP="00F7167D">
                          <w:pPr>
                            <w:pStyle w:val="Heading3"/>
                            <w:spacing w:before="0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AE5617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Student Guide</w:t>
                          </w:r>
                        </w:p>
                        <w:p w14:paraId="76D65BAF" w14:textId="77777777" w:rsidR="00F7167D" w:rsidRPr="009D180E" w:rsidRDefault="00F7167D" w:rsidP="00F7167D">
                          <w:pPr>
                            <w:pStyle w:val="Heading3"/>
                            <w:spacing w:before="0"/>
                            <w:rPr>
                              <w:color w:val="000000" w:themeColor="text1"/>
                            </w:rPr>
                          </w:pPr>
                          <w:r w:rsidRPr="009D180E">
                            <w:rPr>
                              <w:color w:val="000000" w:themeColor="text1"/>
                            </w:rPr>
                            <w:t>------------------------</w:t>
                          </w:r>
                        </w:p>
                        <w:p w14:paraId="49442769" w14:textId="3D76F4A9" w:rsidR="00603DEC" w:rsidRDefault="00603DEC" w:rsidP="00AE5617"/>
                      </w:txbxContent>
                    </v:textbox>
                  </v:oval>
                  <v:oval id="Oval 173" o:spid="_x0000_s2068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" fillcolor="#eeece1 [3214]" stroked="f" strokeweight="3pt">
                    <v:fill opacity="43947f"/>
                    <v:textbox>
                      <w:txbxContent>
                        <w:p w14:paraId="43700D99" w14:textId="77777777" w:rsidR="0013673D" w:rsidRDefault="0013673D" w:rsidP="00DC5A24">
                          <w:pPr>
                            <w:pStyle w:val="Heading4"/>
                            <w:spacing w:line="240" w:lineRule="auto"/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13673D">
                            <w:rPr>
                              <w:color w:val="000000" w:themeColor="text1"/>
                              <w:sz w:val="22"/>
                            </w:rPr>
                            <w:t>COMPUTE Proje</w:t>
                          </w:r>
                          <w:r>
                            <w:rPr>
                              <w:color w:val="000000" w:themeColor="text1"/>
                              <w:sz w:val="22"/>
                            </w:rPr>
                            <w:t>ct</w:t>
                          </w:r>
                        </w:p>
                        <w:p w14:paraId="686FD47B" w14:textId="3375A60D" w:rsidR="00DC5A24" w:rsidRPr="009D180E" w:rsidRDefault="005C11DB" w:rsidP="00DC5A24">
                          <w:pPr>
                            <w:pStyle w:val="Heading4"/>
                            <w:spacing w:line="240" w:lineRule="auto"/>
                            <w:jc w:val="center"/>
                            <w:rPr>
                              <w:color w:val="000000" w:themeColor="text1"/>
                              <w:sz w:val="36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28"/>
                            </w:rPr>
                            <w:t>2021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</w:p>
        </w:tc>
      </w:tr>
    </w:tbl>
    <w:bookmarkEnd w:id="0"/>
    <w:p w14:paraId="2D06E046" w14:textId="40FF737B" w:rsidR="000B1B30" w:rsidRPr="00127C5F" w:rsidRDefault="00BD712E" w:rsidP="000B1B30">
      <w:pPr>
        <w:rPr>
          <w:color w:val="E36C0A" w:themeColor="accent6" w:themeShade="BF"/>
        </w:rPr>
      </w:pPr>
      <w:r>
        <w:rPr>
          <w:noProof/>
        </w:rPr>
        <w:lastRenderedPageBreak/>
        <w:pict w14:anchorId="562E9480">
          <v:oval id="Oval 177" o:spid="_x0000_s2083" style="position:absolute;margin-left:67.75pt;margin-top:100.5pt;width:408.6pt;height:408.6pt;z-index:2518292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" fillcolor="#eeece1 [3214]" stroked="f" strokeweight="3pt">
            <v:fill opacity="43947f"/>
            <v:textbox style="mso-next-textbox:#Oval 177">
              <w:txbxContent>
                <w:p w14:paraId="0E9506CE" w14:textId="77777777" w:rsidR="000B1B30" w:rsidRDefault="000B1B30" w:rsidP="000B1B30">
                  <w:pPr>
                    <w:pStyle w:val="1Spine"/>
                  </w:pPr>
                  <w:r>
                    <w:t xml:space="preserve">PROBLEM + SOLUTION </w:t>
                  </w:r>
                  <w:r w:rsidRPr="00375357">
                    <w:rPr>
                      <w:sz w:val="36"/>
                      <w:szCs w:val="36"/>
                    </w:rPr>
                    <w:t>ENGLISH &amp; PSEUDOCODE</w:t>
                  </w:r>
                </w:p>
                <w:p w14:paraId="0632C81C" w14:textId="77777777" w:rsidR="000B1B30" w:rsidRDefault="000B1B30" w:rsidP="000B1B30">
                  <w:pPr>
                    <w:pStyle w:val="1Spine"/>
                  </w:pPr>
                </w:p>
                <w:p w14:paraId="65338148" w14:textId="77777777" w:rsidR="000B1B30" w:rsidRPr="000D0FB4" w:rsidRDefault="000B1B30" w:rsidP="000B1B30">
                  <w:pPr>
                    <w:pStyle w:val="ListParagraph"/>
                    <w:numPr>
                      <w:ilvl w:val="1"/>
                      <w:numId w:val="10"/>
                    </w:numPr>
                    <w:ind w:left="1368"/>
                    <w:jc w:val="left"/>
                  </w:pPr>
                  <w:r>
                    <w:t>The Problem</w:t>
                  </w:r>
                </w:p>
                <w:p w14:paraId="03F3A052" w14:textId="77777777" w:rsidR="000B1B30" w:rsidRPr="000D0FB4" w:rsidRDefault="000B1B30" w:rsidP="000B1B30">
                  <w:pPr>
                    <w:pStyle w:val="ListParagraph"/>
                    <w:numPr>
                      <w:ilvl w:val="1"/>
                      <w:numId w:val="10"/>
                    </w:numPr>
                    <w:ind w:left="1368"/>
                    <w:jc w:val="left"/>
                  </w:pPr>
                  <w:r>
                    <w:t>The Solution</w:t>
                  </w:r>
                </w:p>
                <w:p w14:paraId="345A1240" w14:textId="77777777" w:rsidR="000B1B30" w:rsidRPr="000D0FB4" w:rsidRDefault="000B1B30" w:rsidP="000B1B30">
                  <w:pPr>
                    <w:pStyle w:val="ListParagraph"/>
                    <w:numPr>
                      <w:ilvl w:val="1"/>
                      <w:numId w:val="10"/>
                    </w:numPr>
                    <w:ind w:left="1368"/>
                    <w:jc w:val="left"/>
                  </w:pPr>
                  <w:r>
                    <w:t>The Solution in Pseudocode</w:t>
                  </w:r>
                </w:p>
                <w:p w14:paraId="7E7AFE62" w14:textId="77777777" w:rsidR="000B1B30" w:rsidRPr="000D0FB4" w:rsidRDefault="000B1B30" w:rsidP="000B1B30">
                  <w:pPr>
                    <w:pStyle w:val="ListParagraph"/>
                    <w:numPr>
                      <w:ilvl w:val="0"/>
                      <w:numId w:val="0"/>
                    </w:numPr>
                    <w:ind w:left="720"/>
                    <w:jc w:val="left"/>
                  </w:pPr>
                </w:p>
              </w:txbxContent>
            </v:textbox>
          </v:oval>
        </w:pict>
      </w:r>
      <w:r>
        <w:rPr>
          <w:noProof/>
        </w:rPr>
        <w:pict w14:anchorId="4C9A4AA6">
          <v:oval id="Oval 178" o:spid="_x0000_s2084" style="position:absolute;margin-left:-57pt;margin-top:-120.55pt;width:305.25pt;height:305.25pt;z-index:251830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" fillcolor="#89d5cd" stroked="f" strokeweight="3pt">
            <v:fill opacity="43947f"/>
            <v:textbox style="mso-next-textbox:#Oval 178">
              <w:txbxContent>
                <w:p w14:paraId="32414614" w14:textId="77777777" w:rsidR="000B1B30" w:rsidRDefault="000B1B30" w:rsidP="000B1B30">
                  <w:pPr>
                    <w:pStyle w:val="Heading1"/>
                  </w:pPr>
                </w:p>
                <w:p w14:paraId="0D2A3BA5" w14:textId="180B4FFD" w:rsidR="000B1B30" w:rsidRPr="00375357" w:rsidRDefault="000B1B30" w:rsidP="000B1B30">
                  <w:pPr>
                    <w:pStyle w:val="Heading1"/>
                    <w:rPr>
                      <w:color w:val="1F497D" w:themeColor="text2"/>
                    </w:rPr>
                  </w:pPr>
                  <w:r w:rsidRPr="00375357">
                    <w:rPr>
                      <w:color w:val="1F497D" w:themeColor="text2"/>
                    </w:rPr>
                    <w:t>GUMMY BEARS</w:t>
                  </w:r>
                </w:p>
                <w:p w14:paraId="283EDC45" w14:textId="4C73F9DB" w:rsidR="000B1B30" w:rsidRPr="00375357" w:rsidRDefault="000B1B30" w:rsidP="000B1B30">
                  <w:pPr>
                    <w:pStyle w:val="Heading1"/>
                    <w:rPr>
                      <w:sz w:val="36"/>
                      <w:szCs w:val="36"/>
                    </w:rPr>
                  </w:pPr>
                  <w:r w:rsidRPr="00375357">
                    <w:rPr>
                      <w:color w:val="1F497D" w:themeColor="text2"/>
                      <w:sz w:val="36"/>
                      <w:szCs w:val="36"/>
                    </w:rPr>
                    <w:t>FOR COMPUTATIONAL THINKING</w:t>
                  </w:r>
                  <w:r w:rsidR="004611FF" w:rsidRPr="004611FF">
                    <w:rPr>
                      <w:color w:val="1F497D" w:themeColor="text2"/>
                      <w:sz w:val="36"/>
                      <w:szCs w:val="36"/>
                      <w:vertAlign w:val="superscript"/>
                    </w:rPr>
                    <w:t>[1]</w:t>
                  </w:r>
                </w:p>
              </w:txbxContent>
            </v:textbox>
          </v:oval>
        </w:pict>
      </w:r>
      <w:r>
        <w:rPr>
          <w:noProof/>
        </w:rPr>
        <w:pict w14:anchorId="5403D64E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418" o:spid="_x0000_s2082" type="#_x0000_t15" style="position:absolute;margin-left:506pt;margin-top:188.4pt;width:106.85pt;height:68.4pt;rotation:180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" fillcolor="#89d5cd" stroked="f" strokeweight=".25pt">
            <v:textbox style="layout-flow:vertical;mso-next-textbox:#AutoShape 418">
              <w:txbxContent>
                <w:p w14:paraId="4F7DED56" w14:textId="03ED5030" w:rsidR="000B1B30" w:rsidRPr="009D180E" w:rsidRDefault="000B1B30" w:rsidP="000B1B30">
                  <w:pPr>
                    <w:pStyle w:val="TabName"/>
                    <w:rPr>
                      <w:color w:val="000000" w:themeColor="text1"/>
                    </w:rPr>
                  </w:pPr>
                  <w:r w:rsidRPr="009D180E">
                    <w:rPr>
                      <w:color w:val="000000" w:themeColor="text1"/>
                    </w:rPr>
                    <w:t>Tab</w:t>
                  </w:r>
                  <w:r w:rsidR="00C11C67">
                    <w:rPr>
                      <w:color w:val="000000" w:themeColor="text1"/>
                    </w:rPr>
                    <w:t xml:space="preserve"> 1</w:t>
                  </w:r>
                </w:p>
              </w:txbxContent>
            </v:textbox>
            <w10:wrap anchorx="margin" anchory="margin"/>
          </v:shape>
        </w:pict>
      </w:r>
      <w:r w:rsidR="000B1B30" w:rsidRPr="00127C5F">
        <w:rPr>
          <w:color w:val="E36C0A" w:themeColor="accent6" w:themeShade="BF"/>
        </w:rPr>
        <w:br w:type="page"/>
      </w:r>
    </w:p>
    <w:p w14:paraId="3F431FB4" w14:textId="33A82221" w:rsidR="000D4021" w:rsidRPr="00ED1A10" w:rsidRDefault="000D4021" w:rsidP="00ED1A10">
      <w:pPr>
        <w:spacing w:line="360" w:lineRule="auto"/>
        <w:rPr>
          <w:rFonts w:ascii="Calibri" w:hAnsi="Calibri" w:cs="Calibri"/>
          <w:b/>
          <w:bCs/>
          <w:color w:val="5F497A" w:themeColor="accent4" w:themeShade="BF"/>
          <w:sz w:val="36"/>
          <w:szCs w:val="36"/>
        </w:rPr>
      </w:pPr>
      <w:r w:rsidRPr="00ED1A10">
        <w:rPr>
          <w:rFonts w:ascii="Calibri" w:hAnsi="Calibri" w:cs="Calibri"/>
          <w:b/>
          <w:bCs/>
          <w:color w:val="5F497A" w:themeColor="accent4" w:themeShade="BF"/>
          <w:sz w:val="36"/>
          <w:szCs w:val="36"/>
        </w:rPr>
        <w:lastRenderedPageBreak/>
        <w:t>The Problem</w:t>
      </w:r>
    </w:p>
    <w:p w14:paraId="27BEC441" w14:textId="5F800B8D" w:rsidR="000D4021" w:rsidRPr="00ED1A10" w:rsidRDefault="007D0A14" w:rsidP="00ED1A10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Your friend needs your help. He has</w:t>
      </w:r>
      <w:r w:rsidR="000D4021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three types of gummy bears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:</w:t>
      </w:r>
    </w:p>
    <w:p w14:paraId="454B783F" w14:textId="353ACFDD" w:rsidR="000D4021" w:rsidRPr="00ED1A10" w:rsidRDefault="000D4021" w:rsidP="00ED1A10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 w:rsidRPr="00ED1A10">
        <w:rPr>
          <w:rFonts w:ascii="Calibri" w:hAnsi="Calibri" w:cs="Calibri"/>
          <w:color w:val="0D0D0D" w:themeColor="text1" w:themeTint="F2"/>
          <w:szCs w:val="32"/>
        </w:rPr>
        <w:t>Mini bears (</w:t>
      </w:r>
      <w:r w:rsidR="00475668">
        <w:rPr>
          <w:rFonts w:ascii="Calibri" w:hAnsi="Calibri" w:cs="Calibri"/>
          <w:color w:val="0D0D0D" w:themeColor="text1" w:themeTint="F2"/>
          <w:szCs w:val="32"/>
        </w:rPr>
        <w:t>1.21</w:t>
      </w:r>
      <w:r w:rsidRPr="00ED1A10"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="00475668">
        <w:rPr>
          <w:rFonts w:ascii="Calibri" w:hAnsi="Calibri" w:cs="Calibri"/>
          <w:color w:val="0D0D0D" w:themeColor="text1" w:themeTint="F2"/>
          <w:szCs w:val="32"/>
        </w:rPr>
        <w:t>g</w:t>
      </w:r>
      <w:r w:rsidRPr="00ED1A10">
        <w:rPr>
          <w:rFonts w:ascii="Calibri" w:hAnsi="Calibri" w:cs="Calibri"/>
          <w:color w:val="0D0D0D" w:themeColor="text1" w:themeTint="F2"/>
          <w:szCs w:val="32"/>
        </w:rPr>
        <w:t xml:space="preserve"> each).</w:t>
      </w:r>
    </w:p>
    <w:p w14:paraId="7ED7D7DA" w14:textId="5A7EE176" w:rsidR="000D4021" w:rsidRPr="00ED1A10" w:rsidRDefault="000D4021" w:rsidP="00ED1A10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 w:rsidRPr="00ED1A10">
        <w:rPr>
          <w:rFonts w:ascii="Calibri" w:hAnsi="Calibri" w:cs="Calibri"/>
          <w:color w:val="0D0D0D" w:themeColor="text1" w:themeTint="F2"/>
          <w:szCs w:val="32"/>
        </w:rPr>
        <w:t>Regular bears (</w:t>
      </w:r>
      <w:r w:rsidR="00475668">
        <w:rPr>
          <w:rFonts w:ascii="Calibri" w:hAnsi="Calibri" w:cs="Calibri"/>
          <w:color w:val="0D0D0D" w:themeColor="text1" w:themeTint="F2"/>
          <w:szCs w:val="32"/>
        </w:rPr>
        <w:t>2.31</w:t>
      </w:r>
      <w:r w:rsidRPr="00ED1A10"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="00475668">
        <w:rPr>
          <w:rFonts w:ascii="Calibri" w:hAnsi="Calibri" w:cs="Calibri"/>
          <w:color w:val="0D0D0D" w:themeColor="text1" w:themeTint="F2"/>
          <w:szCs w:val="32"/>
        </w:rPr>
        <w:t>g</w:t>
      </w:r>
      <w:r w:rsidRPr="00ED1A10">
        <w:rPr>
          <w:rFonts w:ascii="Calibri" w:hAnsi="Calibri" w:cs="Calibri"/>
          <w:color w:val="0D0D0D" w:themeColor="text1" w:themeTint="F2"/>
          <w:szCs w:val="32"/>
        </w:rPr>
        <w:t xml:space="preserve"> each).</w:t>
      </w:r>
    </w:p>
    <w:p w14:paraId="6D6AAAC2" w14:textId="1938AA5C" w:rsidR="000D4021" w:rsidRPr="00ED1A10" w:rsidRDefault="0013673D" w:rsidP="00ED1A10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 w:rsidRPr="00ED1A10">
        <w:rPr>
          <w:rFonts w:ascii="Calibri" w:hAnsi="Calibri" w:cs="Calibri"/>
          <w:color w:val="0D0D0D" w:themeColor="text1" w:themeTint="F2"/>
          <w:szCs w:val="32"/>
        </w:rPr>
        <w:t>One</w:t>
      </w:r>
      <w:r w:rsidR="00C33685" w:rsidRPr="00ED1A10">
        <w:rPr>
          <w:rFonts w:ascii="Calibri" w:hAnsi="Calibri" w:cs="Calibri"/>
          <w:color w:val="0D0D0D" w:themeColor="text1" w:themeTint="F2"/>
          <w:szCs w:val="32"/>
        </w:rPr>
        <w:t xml:space="preserve"> super</w:t>
      </w:r>
      <w:r w:rsidR="000D4021" w:rsidRPr="00ED1A10">
        <w:rPr>
          <w:rFonts w:ascii="Calibri" w:hAnsi="Calibri" w:cs="Calibri"/>
          <w:color w:val="0D0D0D" w:themeColor="text1" w:themeTint="F2"/>
          <w:szCs w:val="32"/>
        </w:rPr>
        <w:t xml:space="preserve"> bear (</w:t>
      </w:r>
      <w:r w:rsidR="00475668">
        <w:rPr>
          <w:rFonts w:ascii="Calibri" w:hAnsi="Calibri" w:cs="Calibri"/>
          <w:color w:val="0D0D0D" w:themeColor="text1" w:themeTint="F2"/>
          <w:szCs w:val="32"/>
        </w:rPr>
        <w:t>2668</w:t>
      </w:r>
      <w:r w:rsidR="000D4021" w:rsidRPr="00ED1A10"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="00475668">
        <w:rPr>
          <w:rFonts w:ascii="Calibri" w:hAnsi="Calibri" w:cs="Calibri"/>
          <w:color w:val="0D0D0D" w:themeColor="text1" w:themeTint="F2"/>
          <w:szCs w:val="32"/>
        </w:rPr>
        <w:t>g</w:t>
      </w:r>
      <w:r w:rsidR="000D4021" w:rsidRPr="00ED1A10">
        <w:rPr>
          <w:rFonts w:ascii="Calibri" w:hAnsi="Calibri" w:cs="Calibri"/>
          <w:color w:val="0D0D0D" w:themeColor="text1" w:themeTint="F2"/>
          <w:szCs w:val="32"/>
        </w:rPr>
        <w:t>).</w:t>
      </w:r>
    </w:p>
    <w:p w14:paraId="40B897CD" w14:textId="2CC63250" w:rsidR="00C33685" w:rsidRPr="00ED1A10" w:rsidRDefault="007D0A14" w:rsidP="00ED1A10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He comes to you </w:t>
      </w:r>
      <w:r w:rsidR="0013673D" w:rsidRPr="00ED1A10">
        <w:rPr>
          <w:rFonts w:ascii="Calibri" w:hAnsi="Calibri" w:cs="Calibri"/>
          <w:color w:val="0D0D0D" w:themeColor="text1" w:themeTint="F2"/>
          <w:sz w:val="32"/>
          <w:szCs w:val="32"/>
        </w:rPr>
        <w:t>and</w:t>
      </w:r>
      <w:r w:rsidR="00C33685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says, “I have a certain quantity of </w:t>
      </w:r>
      <w:r w:rsidR="00C33685"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 xml:space="preserve">mini </w:t>
      </w:r>
      <w:r w:rsidR="00C33685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bears. If I eat them all, how many </w:t>
      </w:r>
      <w:r w:rsidR="004818B9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more </w:t>
      </w:r>
      <w:r w:rsidR="00C33685"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 xml:space="preserve">regular </w:t>
      </w:r>
      <w:r w:rsidR="00C33685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bears would </w:t>
      </w:r>
      <w:r w:rsidR="004818B9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I </w:t>
      </w:r>
      <w:r w:rsidR="00C33685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need to </w:t>
      </w:r>
      <w:r w:rsidR="004818B9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eat to </w:t>
      </w:r>
      <w:r w:rsidR="00C33685" w:rsidRPr="00ED1A10">
        <w:rPr>
          <w:rFonts w:ascii="Calibri" w:hAnsi="Calibri" w:cs="Calibri"/>
          <w:color w:val="0D0D0D" w:themeColor="text1" w:themeTint="F2"/>
          <w:sz w:val="32"/>
          <w:szCs w:val="32"/>
        </w:rPr>
        <w:t>match the super bear?”</w:t>
      </w:r>
    </w:p>
    <w:p w14:paraId="48C7E30A" w14:textId="1BE05A49" w:rsidR="00C33685" w:rsidRPr="00ED1A10" w:rsidRDefault="00C33685" w:rsidP="00ED1A10">
      <w:pPr>
        <w:spacing w:line="360" w:lineRule="auto"/>
        <w:rPr>
          <w:rFonts w:ascii="Calibri" w:hAnsi="Calibri" w:cs="Calibri"/>
          <w:b/>
          <w:bCs/>
          <w:color w:val="403152" w:themeColor="accent4" w:themeShade="80"/>
          <w:sz w:val="36"/>
          <w:szCs w:val="36"/>
        </w:rPr>
      </w:pPr>
      <w:r w:rsidRPr="00ED1A10">
        <w:rPr>
          <w:rFonts w:ascii="Calibri" w:hAnsi="Calibri" w:cs="Calibri"/>
          <w:b/>
          <w:bCs/>
          <w:color w:val="403152" w:themeColor="accent4" w:themeShade="80"/>
          <w:sz w:val="36"/>
          <w:szCs w:val="36"/>
        </w:rPr>
        <w:t>The Solution</w:t>
      </w:r>
    </w:p>
    <w:p w14:paraId="24FAB69D" w14:textId="1ED57F7E" w:rsidR="004818B9" w:rsidRPr="00ED1A10" w:rsidRDefault="004818B9" w:rsidP="00ED1A10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Let’s list </w:t>
      </w:r>
      <w:r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all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the steps </w:t>
      </w:r>
      <w:r w:rsidR="00E82C3D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that </w:t>
      </w:r>
      <w:r w:rsidRPr="001E300F">
        <w:rPr>
          <w:rFonts w:ascii="Calibri" w:hAnsi="Calibri" w:cs="Calibri"/>
          <w:color w:val="0D0D0D" w:themeColor="text1" w:themeTint="F2"/>
          <w:sz w:val="32"/>
          <w:szCs w:val="32"/>
        </w:rPr>
        <w:t>you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would need to take to help your friend.</w:t>
      </w:r>
    </w:p>
    <w:p w14:paraId="79E40D14" w14:textId="46D375CA" w:rsidR="00C33685" w:rsidRPr="00ED1A10" w:rsidRDefault="00C33685" w:rsidP="00ED1A10">
      <w:pPr>
        <w:spacing w:line="360" w:lineRule="auto"/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</w:pPr>
      <w:r w:rsidRPr="00ED1A1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Plain English</w:t>
      </w:r>
    </w:p>
    <w:p w14:paraId="395A925C" w14:textId="1D397FA3" w:rsidR="007D0A14" w:rsidRPr="00ED1A10" w:rsidRDefault="007D0A14" w:rsidP="00ED1A10">
      <w:pPr>
        <w:spacing w:line="360" w:lineRule="auto"/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</w:pPr>
      <w:r w:rsidRPr="00ED1A10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>Fill in the Blanks</w:t>
      </w:r>
    </w:p>
    <w:p w14:paraId="710DF43C" w14:textId="78982A62" w:rsidR="00C33685" w:rsidRPr="00ED1A10" w:rsidRDefault="00C33685" w:rsidP="00ED1A10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1.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First you need to ask your friend, “How many </w:t>
      </w:r>
      <w:r w:rsidR="007D0A14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</w:t>
      </w:r>
      <w:r w:rsidR="00ED1A10">
        <w:rPr>
          <w:rFonts w:ascii="Calibri" w:hAnsi="Calibri" w:cs="Calibri"/>
          <w:color w:val="0D0D0D" w:themeColor="text1" w:themeTint="F2"/>
          <w:sz w:val="32"/>
          <w:szCs w:val="32"/>
        </w:rPr>
        <w:t>_____</w:t>
      </w:r>
      <w:r w:rsidR="007D0A14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___ 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do you have?”</w:t>
      </w:r>
    </w:p>
    <w:p w14:paraId="1CB326D8" w14:textId="1DC731B3" w:rsidR="00C33685" w:rsidRPr="00ED1A10" w:rsidRDefault="00DD36BA" w:rsidP="00ED1A10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2.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C33685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Then your friend needs to answer. For this example, let’s imagine </w:t>
      </w:r>
      <w:r w:rsidR="004818B9" w:rsidRPr="00ED1A10">
        <w:rPr>
          <w:rFonts w:ascii="Calibri" w:hAnsi="Calibri" w:cs="Calibri"/>
          <w:color w:val="0D0D0D" w:themeColor="text1" w:themeTint="F2"/>
          <w:sz w:val="32"/>
          <w:szCs w:val="32"/>
        </w:rPr>
        <w:t>your friend has fo</w:t>
      </w:r>
      <w:r w:rsidR="00887FE6">
        <w:rPr>
          <w:rFonts w:ascii="Calibri" w:hAnsi="Calibri" w:cs="Calibri"/>
          <w:color w:val="0D0D0D" w:themeColor="text1" w:themeTint="F2"/>
          <w:sz w:val="32"/>
          <w:szCs w:val="32"/>
        </w:rPr>
        <w:t>rty</w:t>
      </w:r>
      <w:r w:rsidR="004818B9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mini bears, so they tell you:</w:t>
      </w:r>
      <w:r w:rsidR="00C33685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“I have </w:t>
      </w:r>
      <w:r w:rsidR="004818B9" w:rsidRPr="00ED1A10">
        <w:rPr>
          <w:rFonts w:ascii="Calibri" w:hAnsi="Calibri" w:cs="Calibri"/>
          <w:color w:val="0D0D0D" w:themeColor="text1" w:themeTint="F2"/>
          <w:sz w:val="32"/>
          <w:szCs w:val="32"/>
        </w:rPr>
        <w:t>4</w:t>
      </w:r>
      <w:r w:rsidR="00887FE6">
        <w:rPr>
          <w:rFonts w:ascii="Calibri" w:hAnsi="Calibri" w:cs="Calibri"/>
          <w:color w:val="0D0D0D" w:themeColor="text1" w:themeTint="F2"/>
          <w:sz w:val="32"/>
          <w:szCs w:val="32"/>
        </w:rPr>
        <w:t>0</w:t>
      </w:r>
      <w:r w:rsidR="004818B9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E82C3D" w:rsidRPr="00ED1A10">
        <w:rPr>
          <w:rFonts w:ascii="Calibri" w:hAnsi="Calibri" w:cs="Calibri"/>
          <w:color w:val="0D0D0D" w:themeColor="text1" w:themeTint="F2"/>
          <w:sz w:val="32"/>
          <w:szCs w:val="32"/>
        </w:rPr>
        <w:t>mini bears</w:t>
      </w:r>
      <w:r w:rsidR="00C33685" w:rsidRPr="00ED1A10">
        <w:rPr>
          <w:rFonts w:ascii="Calibri" w:hAnsi="Calibri" w:cs="Calibri"/>
          <w:color w:val="0D0D0D" w:themeColor="text1" w:themeTint="F2"/>
          <w:sz w:val="32"/>
          <w:szCs w:val="32"/>
        </w:rPr>
        <w:t>.”</w:t>
      </w:r>
      <w:r w:rsidR="00E82C3D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</w:p>
    <w:p w14:paraId="3892CBCD" w14:textId="13F36A57" w:rsidR="004818B9" w:rsidRPr="00ED1A10" w:rsidRDefault="004818B9" w:rsidP="00ED1A10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Now you have to do some calculations. </w:t>
      </w:r>
      <w:r w:rsidR="0013673D" w:rsidRPr="00ED1A10">
        <w:rPr>
          <w:rFonts w:ascii="Calibri" w:hAnsi="Calibri" w:cs="Calibri"/>
          <w:color w:val="0D0D0D" w:themeColor="text1" w:themeTint="F2"/>
          <w:sz w:val="32"/>
          <w:szCs w:val="32"/>
        </w:rPr>
        <w:t>There are several methods to do this, but let’s use the arithmetical method.</w:t>
      </w:r>
    </w:p>
    <w:p w14:paraId="098983C1" w14:textId="3796B626" w:rsidR="0013673D" w:rsidRPr="00ED1A10" w:rsidRDefault="0013673D" w:rsidP="00ED1A10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(</w:t>
      </w:r>
      <w:r w:rsidR="007D0A14" w:rsidRPr="00ED1A10">
        <w:rPr>
          <w:rFonts w:ascii="Calibri" w:hAnsi="Calibri" w:cs="Calibri"/>
          <w:color w:val="0D0D0D" w:themeColor="text1" w:themeTint="F2"/>
          <w:sz w:val="32"/>
          <w:szCs w:val="32"/>
        </w:rPr>
        <w:t>B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e sure to include </w:t>
      </w:r>
      <w:r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all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steps of your calculations.)</w:t>
      </w:r>
    </w:p>
    <w:p w14:paraId="22AFB362" w14:textId="2809A611" w:rsidR="004818B9" w:rsidRPr="00ED1A10" w:rsidRDefault="004818B9" w:rsidP="00ED1A10">
      <w:pPr>
        <w:spacing w:line="360" w:lineRule="auto"/>
        <w:ind w:left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3.1.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7D0A14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Weight of </w:t>
      </w:r>
      <w:r w:rsidR="0013673D" w:rsidRPr="00ED1A10">
        <w:rPr>
          <w:rFonts w:ascii="Calibri" w:hAnsi="Calibri" w:cs="Calibri"/>
          <w:color w:val="0D0D0D" w:themeColor="text1" w:themeTint="F2"/>
          <w:sz w:val="32"/>
          <w:szCs w:val="32"/>
        </w:rPr>
        <w:t>4</w:t>
      </w:r>
      <w:r w:rsidR="00887FE6">
        <w:rPr>
          <w:rFonts w:ascii="Calibri" w:hAnsi="Calibri" w:cs="Calibri"/>
          <w:color w:val="0D0D0D" w:themeColor="text1" w:themeTint="F2"/>
          <w:sz w:val="32"/>
          <w:szCs w:val="32"/>
        </w:rPr>
        <w:t>0</w:t>
      </w:r>
      <w:r w:rsidR="0013673D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mini </w:t>
      </w:r>
      <w:r w:rsidR="007D0A14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bears </w:t>
      </w:r>
      <w:r w:rsidR="0013673D" w:rsidRPr="00ED1A10">
        <w:rPr>
          <w:rFonts w:ascii="Calibri" w:hAnsi="Calibri" w:cs="Calibri"/>
          <w:color w:val="0D0D0D" w:themeColor="text1" w:themeTint="F2"/>
          <w:sz w:val="32"/>
          <w:szCs w:val="32"/>
        </w:rPr>
        <w:t>=  _______________</w:t>
      </w:r>
      <w:r w:rsidR="00ED1A10">
        <w:rPr>
          <w:rFonts w:ascii="Calibri" w:hAnsi="Calibri" w:cs="Calibri"/>
          <w:color w:val="0D0D0D" w:themeColor="text1" w:themeTint="F2"/>
          <w:sz w:val="32"/>
          <w:szCs w:val="32"/>
        </w:rPr>
        <w:t>_____</w:t>
      </w:r>
      <w:r w:rsidR="0013673D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</w:t>
      </w:r>
    </w:p>
    <w:p w14:paraId="48A8E82A" w14:textId="7D92149C" w:rsidR="001057EE" w:rsidRPr="00ED1A10" w:rsidRDefault="001057EE" w:rsidP="00ED1A10">
      <w:pPr>
        <w:spacing w:line="360" w:lineRule="auto"/>
        <w:ind w:left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3.2.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13673D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Weight of regular bears needed = 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_______________</w:t>
      </w:r>
      <w:r w:rsidR="00ED1A10">
        <w:rPr>
          <w:rFonts w:ascii="Calibri" w:hAnsi="Calibri" w:cs="Calibri"/>
          <w:color w:val="0D0D0D" w:themeColor="text1" w:themeTint="F2"/>
          <w:sz w:val="32"/>
          <w:szCs w:val="32"/>
        </w:rPr>
        <w:t>_____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</w:t>
      </w:r>
    </w:p>
    <w:p w14:paraId="12DF7B69" w14:textId="37971417" w:rsidR="001057EE" w:rsidRPr="00ED1A10" w:rsidRDefault="001057EE" w:rsidP="00ED1A10">
      <w:pPr>
        <w:spacing w:line="360" w:lineRule="auto"/>
        <w:ind w:left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lastRenderedPageBreak/>
        <w:t>3.3.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13673D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Regular bears needed = 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_______________</w:t>
      </w:r>
      <w:r w:rsidR="00ED1A10">
        <w:rPr>
          <w:rFonts w:ascii="Calibri" w:hAnsi="Calibri" w:cs="Calibri"/>
          <w:color w:val="0D0D0D" w:themeColor="text1" w:themeTint="F2"/>
          <w:sz w:val="32"/>
          <w:szCs w:val="32"/>
        </w:rPr>
        <w:t>_____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</w:t>
      </w:r>
    </w:p>
    <w:p w14:paraId="6D582866" w14:textId="62007489" w:rsidR="00ED1A10" w:rsidRPr="00ED1A10" w:rsidRDefault="004818B9" w:rsidP="00ED1A10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4.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AE5617" w:rsidRPr="00ED1A10">
        <w:rPr>
          <w:rFonts w:ascii="Calibri" w:hAnsi="Calibri" w:cs="Calibri"/>
          <w:color w:val="0D0D0D" w:themeColor="text1" w:themeTint="F2"/>
          <w:sz w:val="32"/>
          <w:szCs w:val="32"/>
        </w:rPr>
        <w:t>Finally, now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that you have the result of your calculations, you need to </w:t>
      </w:r>
      <w:r w:rsidR="00C14C49" w:rsidRPr="00ED1A10">
        <w:rPr>
          <w:rFonts w:ascii="Calibri" w:hAnsi="Calibri" w:cs="Calibri"/>
          <w:color w:val="0D0D0D" w:themeColor="text1" w:themeTint="F2"/>
          <w:sz w:val="32"/>
          <w:szCs w:val="32"/>
        </w:rPr>
        <w:t>convey them to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your friend</w:t>
      </w:r>
      <w:r w:rsidR="00192769" w:rsidRPr="00ED1A10">
        <w:rPr>
          <w:rFonts w:ascii="Calibri" w:hAnsi="Calibri" w:cs="Calibri"/>
          <w:color w:val="0D0D0D" w:themeColor="text1" w:themeTint="F2"/>
          <w:sz w:val="32"/>
          <w:szCs w:val="32"/>
        </w:rPr>
        <w:t>: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“You would need __</w:t>
      </w:r>
      <w:r w:rsidR="001E6F67">
        <w:rPr>
          <w:rFonts w:ascii="Calibri" w:hAnsi="Calibri" w:cs="Calibri"/>
          <w:color w:val="0D0D0D" w:themeColor="text1" w:themeTint="F2"/>
          <w:sz w:val="32"/>
          <w:szCs w:val="32"/>
        </w:rPr>
        <w:t>___</w:t>
      </w:r>
      <w:r w:rsidR="00A30D5B">
        <w:rPr>
          <w:rFonts w:ascii="Calibri" w:hAnsi="Calibri" w:cs="Calibri"/>
          <w:color w:val="0D0D0D" w:themeColor="text1" w:themeTint="F2"/>
          <w:sz w:val="32"/>
          <w:szCs w:val="32"/>
        </w:rPr>
        <w:t>_____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__</w:t>
      </w:r>
      <w:r w:rsidR="00ED1A10">
        <w:rPr>
          <w:rFonts w:ascii="Calibri" w:hAnsi="Calibri" w:cs="Calibri"/>
          <w:color w:val="0D0D0D" w:themeColor="text1" w:themeTint="F2"/>
          <w:sz w:val="32"/>
          <w:szCs w:val="32"/>
        </w:rPr>
        <w:t>___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__</w:t>
      </w:r>
      <w:r w:rsidR="00C14C49" w:rsidRPr="00ED1A10">
        <w:rPr>
          <w:rFonts w:ascii="Calibri" w:hAnsi="Calibri" w:cs="Calibri"/>
          <w:color w:val="0D0D0D" w:themeColor="text1" w:themeTint="F2"/>
          <w:sz w:val="32"/>
          <w:szCs w:val="32"/>
        </w:rPr>
        <w:t>_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_ to match the super bear</w:t>
      </w:r>
      <w:r w:rsidR="00AE5617" w:rsidRPr="00ED1A10">
        <w:rPr>
          <w:rFonts w:ascii="Calibri" w:hAnsi="Calibri" w:cs="Calibri"/>
          <w:color w:val="0D0D0D" w:themeColor="text1" w:themeTint="F2"/>
          <w:sz w:val="32"/>
          <w:szCs w:val="32"/>
        </w:rPr>
        <w:t>!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”</w:t>
      </w:r>
    </w:p>
    <w:p w14:paraId="7B68A37B" w14:textId="77777777" w:rsidR="00ED1A10" w:rsidRDefault="00ED1A10" w:rsidP="00ED1A10">
      <w:pPr>
        <w:spacing w:after="0" w:line="360" w:lineRule="auto"/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</w:pPr>
    </w:p>
    <w:p w14:paraId="2CDC426E" w14:textId="6A23D328" w:rsidR="00ED1A10" w:rsidRPr="00ED1A10" w:rsidRDefault="00ED1A10" w:rsidP="00ED1A10">
      <w:pPr>
        <w:spacing w:line="360" w:lineRule="auto"/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</w:pPr>
      <w:r w:rsidRPr="00ED1A1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Generalized Solution</w:t>
      </w:r>
    </w:p>
    <w:p w14:paraId="5C8B3DE8" w14:textId="5BC9E5C9" w:rsidR="00474566" w:rsidRPr="00ED1A10" w:rsidRDefault="00474566" w:rsidP="003C1989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Now let’s generalize these steps such that</w:t>
      </w:r>
      <w:r w:rsidR="00EE4856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you are able to use them as a formula for </w:t>
      </w:r>
      <w:r w:rsidR="00EE4856"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any</w:t>
      </w:r>
      <w:r w:rsidR="00EE4856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‘</w:t>
      </w:r>
      <w:r w:rsidR="00EE4856"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x’</w:t>
      </w:r>
      <w:r w:rsidR="00EE4856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number of initial mini bears.</w:t>
      </w:r>
    </w:p>
    <w:p w14:paraId="496B72BB" w14:textId="79755D80" w:rsidR="00F360A4" w:rsidRPr="00ED1A10" w:rsidRDefault="00F360A4" w:rsidP="00876B1D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1.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First you need to ask your friend, “How many 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</w:t>
      </w:r>
      <w:r w:rsidR="00ED1A10">
        <w:rPr>
          <w:rFonts w:ascii="Calibri" w:hAnsi="Calibri" w:cs="Calibri"/>
          <w:color w:val="0D0D0D" w:themeColor="text1" w:themeTint="F2"/>
          <w:sz w:val="32"/>
          <w:szCs w:val="32"/>
        </w:rPr>
        <w:t>_____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</w:t>
      </w:r>
      <w:r w:rsidR="00EE4856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do you have?”</w:t>
      </w:r>
    </w:p>
    <w:p w14:paraId="3A1D426E" w14:textId="716D2F4E" w:rsidR="00F360A4" w:rsidRPr="00ED1A10" w:rsidRDefault="00F360A4" w:rsidP="00876B1D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2</w:t>
      </w:r>
      <w:r w:rsidR="00DD36BA"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.</w:t>
      </w:r>
      <w:r w:rsidR="00DD36BA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Then your friend needs to answer: “I have </w:t>
      </w:r>
      <w:r w:rsidR="00ED34A3" w:rsidRPr="00ED34A3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‘x’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mini bears.”</w:t>
      </w:r>
    </w:p>
    <w:p w14:paraId="5587FAA3" w14:textId="77777777" w:rsidR="00EE4856" w:rsidRPr="00ED1A10" w:rsidRDefault="00F360A4" w:rsidP="00876B1D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Now you have to do some calculations. </w:t>
      </w:r>
      <w:r w:rsidR="00EE4856" w:rsidRPr="00ED1A10">
        <w:rPr>
          <w:rFonts w:ascii="Calibri" w:hAnsi="Calibri" w:cs="Calibri"/>
          <w:color w:val="0D0D0D" w:themeColor="text1" w:themeTint="F2"/>
          <w:sz w:val="32"/>
          <w:szCs w:val="32"/>
        </w:rPr>
        <w:t>There are several methods to do this, but let’s use the arithmetical method.</w:t>
      </w:r>
    </w:p>
    <w:p w14:paraId="5CA7142F" w14:textId="1381D809" w:rsidR="00EE4856" w:rsidRPr="00ED1A10" w:rsidRDefault="00EE4856" w:rsidP="00876B1D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(Be sure to include </w:t>
      </w:r>
      <w:r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all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steps of your calculations.)</w:t>
      </w:r>
    </w:p>
    <w:p w14:paraId="48101E0D" w14:textId="61E19954" w:rsidR="00F360A4" w:rsidRPr="00ED1A10" w:rsidRDefault="00F360A4" w:rsidP="00876B1D">
      <w:pPr>
        <w:spacing w:line="360" w:lineRule="auto"/>
        <w:ind w:left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3.1</w:t>
      </w:r>
      <w:r w:rsidRPr="00820849">
        <w:rPr>
          <w:rFonts w:ascii="Calibri" w:hAnsi="Calibri" w:cs="Calibri"/>
          <w:b/>
          <w:bCs/>
          <w:color w:val="0D0D0D" w:themeColor="text1" w:themeTint="F2"/>
          <w:sz w:val="32"/>
          <w:szCs w:val="32"/>
        </w:rPr>
        <w:t>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454B53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Weight of </w:t>
      </w:r>
      <w:r w:rsidR="00D86BE1"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‘</w:t>
      </w:r>
      <w:r w:rsidR="00454B53"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x</w:t>
      </w:r>
      <w:r w:rsidR="00D86BE1"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’</w:t>
      </w:r>
      <w:r w:rsidR="00454B53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mini bears = 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_______________</w:t>
      </w:r>
      <w:r w:rsidR="00ED1A10">
        <w:rPr>
          <w:rFonts w:ascii="Calibri" w:hAnsi="Calibri" w:cs="Calibri"/>
          <w:color w:val="0D0D0D" w:themeColor="text1" w:themeTint="F2"/>
          <w:sz w:val="32"/>
          <w:szCs w:val="32"/>
        </w:rPr>
        <w:t>_____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</w:t>
      </w:r>
    </w:p>
    <w:p w14:paraId="2D5DA899" w14:textId="4C9A9CDD" w:rsidR="00F360A4" w:rsidRPr="00ED1A10" w:rsidRDefault="00F360A4" w:rsidP="00876B1D">
      <w:pPr>
        <w:spacing w:line="360" w:lineRule="auto"/>
        <w:ind w:left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3.2.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454B53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Weight of regular bears needed = 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_______________</w:t>
      </w:r>
      <w:r w:rsidR="00ED1A10">
        <w:rPr>
          <w:rFonts w:ascii="Calibri" w:hAnsi="Calibri" w:cs="Calibri"/>
          <w:color w:val="0D0D0D" w:themeColor="text1" w:themeTint="F2"/>
          <w:sz w:val="32"/>
          <w:szCs w:val="32"/>
        </w:rPr>
        <w:t>_____</w:t>
      </w:r>
      <w:r w:rsidR="00ED1A10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_______</w:t>
      </w:r>
    </w:p>
    <w:p w14:paraId="53F772EE" w14:textId="531F75CB" w:rsidR="00864061" w:rsidRPr="00ED1A10" w:rsidRDefault="00F360A4" w:rsidP="00876B1D">
      <w:pPr>
        <w:spacing w:line="360" w:lineRule="auto"/>
        <w:ind w:left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3.3.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454B53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Regular bears needed = </w:t>
      </w:r>
      <w:r w:rsidR="00864061" w:rsidRPr="00ED1A10">
        <w:rPr>
          <w:rFonts w:ascii="Calibri" w:hAnsi="Calibri" w:cs="Calibri"/>
          <w:color w:val="0D0D0D" w:themeColor="text1" w:themeTint="F2"/>
          <w:sz w:val="32"/>
          <w:szCs w:val="32"/>
        </w:rPr>
        <w:t>(__</w:t>
      </w:r>
      <w:r w:rsidR="00475668">
        <w:rPr>
          <w:rFonts w:ascii="Calibri" w:hAnsi="Calibri" w:cs="Calibri"/>
          <w:color w:val="0D0D0D" w:themeColor="text1" w:themeTint="F2"/>
          <w:sz w:val="32"/>
          <w:szCs w:val="32"/>
        </w:rPr>
        <w:t>__</w:t>
      </w:r>
      <w:r w:rsidR="00864061" w:rsidRPr="00ED1A10">
        <w:rPr>
          <w:rFonts w:ascii="Calibri" w:hAnsi="Calibri" w:cs="Calibri"/>
          <w:color w:val="0D0D0D" w:themeColor="text1" w:themeTint="F2"/>
          <w:sz w:val="32"/>
          <w:szCs w:val="32"/>
        </w:rPr>
        <w:t>_</w:t>
      </w:r>
      <w:r w:rsidR="00475668">
        <w:rPr>
          <w:rFonts w:ascii="Calibri" w:hAnsi="Calibri" w:cs="Calibri"/>
          <w:color w:val="0D0D0D" w:themeColor="text1" w:themeTint="F2"/>
          <w:sz w:val="32"/>
          <w:szCs w:val="32"/>
        </w:rPr>
        <w:t>_</w:t>
      </w:r>
      <w:r w:rsidR="00864061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_ </w:t>
      </w:r>
      <w:r w:rsidR="00020876">
        <w:rPr>
          <w:rFonts w:ascii="Calibri" w:hAnsi="Calibri" w:cs="Calibri"/>
          <w:color w:val="0D0D0D" w:themeColor="text1" w:themeTint="F2"/>
          <w:sz w:val="36"/>
          <w:szCs w:val="36"/>
        </w:rPr>
        <w:t xml:space="preserve"> – </w:t>
      </w:r>
      <w:r w:rsidR="00864061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_</w:t>
      </w:r>
      <w:r w:rsidR="00475668">
        <w:rPr>
          <w:rFonts w:ascii="Calibri" w:hAnsi="Calibri" w:cs="Calibri"/>
          <w:color w:val="0D0D0D" w:themeColor="text1" w:themeTint="F2"/>
          <w:sz w:val="32"/>
          <w:szCs w:val="32"/>
        </w:rPr>
        <w:t>___</w:t>
      </w:r>
      <w:r w:rsidR="00864061" w:rsidRPr="00ED1A10">
        <w:rPr>
          <w:rFonts w:ascii="Calibri" w:hAnsi="Calibri" w:cs="Calibri"/>
          <w:color w:val="0D0D0D" w:themeColor="text1" w:themeTint="F2"/>
          <w:sz w:val="32"/>
          <w:szCs w:val="32"/>
        </w:rPr>
        <w:t>___ ) / ( __</w:t>
      </w:r>
      <w:r w:rsidR="00475668">
        <w:rPr>
          <w:rFonts w:ascii="Calibri" w:hAnsi="Calibri" w:cs="Calibri"/>
          <w:color w:val="0D0D0D" w:themeColor="text1" w:themeTint="F2"/>
          <w:sz w:val="32"/>
          <w:szCs w:val="32"/>
        </w:rPr>
        <w:t>__</w:t>
      </w:r>
      <w:r w:rsidR="00864061" w:rsidRPr="00ED1A10">
        <w:rPr>
          <w:rFonts w:ascii="Calibri" w:hAnsi="Calibri" w:cs="Calibri"/>
          <w:color w:val="0D0D0D" w:themeColor="text1" w:themeTint="F2"/>
          <w:sz w:val="32"/>
          <w:szCs w:val="32"/>
        </w:rPr>
        <w:t>_</w:t>
      </w:r>
      <w:r w:rsidR="00475668">
        <w:rPr>
          <w:rFonts w:ascii="Calibri" w:hAnsi="Calibri" w:cs="Calibri"/>
          <w:color w:val="0D0D0D" w:themeColor="text1" w:themeTint="F2"/>
          <w:sz w:val="32"/>
          <w:szCs w:val="32"/>
        </w:rPr>
        <w:t>_</w:t>
      </w:r>
      <w:r w:rsidR="00864061" w:rsidRPr="00ED1A10">
        <w:rPr>
          <w:rFonts w:ascii="Calibri" w:hAnsi="Calibri" w:cs="Calibri"/>
          <w:color w:val="0D0D0D" w:themeColor="text1" w:themeTint="F2"/>
          <w:sz w:val="32"/>
          <w:szCs w:val="32"/>
        </w:rPr>
        <w:t>_ )</w:t>
      </w:r>
    </w:p>
    <w:p w14:paraId="60150C7A" w14:textId="69915A25" w:rsidR="00F360A4" w:rsidRDefault="00F360A4" w:rsidP="00876B1D">
      <w:pPr>
        <w:spacing w:after="0"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20849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4.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Finally, now that you have the result of your calculations, you need to convey them to your friend: “You would need</w:t>
      </w:r>
      <w:r w:rsidR="001057EE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0F7103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(___</w:t>
      </w:r>
      <w:r w:rsidR="00475668">
        <w:rPr>
          <w:rFonts w:ascii="Calibri" w:hAnsi="Calibri" w:cs="Calibri"/>
          <w:color w:val="0D0D0D" w:themeColor="text1" w:themeTint="F2"/>
          <w:sz w:val="32"/>
          <w:szCs w:val="32"/>
        </w:rPr>
        <w:t>___</w:t>
      </w:r>
      <w:r w:rsidR="000F7103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_  </w:t>
      </w:r>
      <w:r w:rsidR="00020876">
        <w:rPr>
          <w:rFonts w:ascii="Calibri" w:hAnsi="Calibri" w:cs="Calibri"/>
          <w:color w:val="0D0D0D" w:themeColor="text1" w:themeTint="F2"/>
          <w:sz w:val="36"/>
          <w:szCs w:val="36"/>
        </w:rPr>
        <w:t>–</w:t>
      </w:r>
      <w:r w:rsidR="000F7103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___</w:t>
      </w:r>
      <w:r w:rsidR="00475668">
        <w:rPr>
          <w:rFonts w:ascii="Calibri" w:hAnsi="Calibri" w:cs="Calibri"/>
          <w:color w:val="0D0D0D" w:themeColor="text1" w:themeTint="F2"/>
          <w:sz w:val="32"/>
          <w:szCs w:val="32"/>
        </w:rPr>
        <w:t>___</w:t>
      </w:r>
      <w:r w:rsidR="000F7103" w:rsidRPr="00ED1A10">
        <w:rPr>
          <w:rFonts w:ascii="Calibri" w:hAnsi="Calibri" w:cs="Calibri"/>
          <w:color w:val="0D0D0D" w:themeColor="text1" w:themeTint="F2"/>
          <w:sz w:val="32"/>
          <w:szCs w:val="32"/>
        </w:rPr>
        <w:t>_ ) / ( __</w:t>
      </w:r>
      <w:r w:rsidR="00475668">
        <w:rPr>
          <w:rFonts w:ascii="Calibri" w:hAnsi="Calibri" w:cs="Calibri"/>
          <w:color w:val="0D0D0D" w:themeColor="text1" w:themeTint="F2"/>
          <w:sz w:val="32"/>
          <w:szCs w:val="32"/>
        </w:rPr>
        <w:t>___</w:t>
      </w:r>
      <w:r w:rsidR="000F7103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__ )  </w:t>
      </w:r>
      <w:r w:rsidR="00E154CB">
        <w:rPr>
          <w:rFonts w:ascii="Calibri" w:hAnsi="Calibri" w:cs="Calibri"/>
          <w:color w:val="0D0D0D" w:themeColor="text1" w:themeTint="F2"/>
          <w:sz w:val="32"/>
          <w:szCs w:val="32"/>
        </w:rPr>
        <w:t xml:space="preserve">more regular bears 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to match the super bear!”</w:t>
      </w:r>
    </w:p>
    <w:p w14:paraId="0600CCFB" w14:textId="77777777" w:rsidR="00475668" w:rsidRDefault="00475668" w:rsidP="00ED1A10">
      <w:pPr>
        <w:spacing w:after="0"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4F5D6A6C" w14:textId="58A07EB5" w:rsidR="00C14C49" w:rsidRPr="00ED1A10" w:rsidRDefault="00C14C49" w:rsidP="00ED1A10">
      <w:pPr>
        <w:spacing w:line="360" w:lineRule="auto"/>
        <w:rPr>
          <w:rFonts w:ascii="Calibri" w:hAnsi="Calibri" w:cs="Calibri"/>
          <w:b/>
          <w:bCs/>
          <w:color w:val="403152" w:themeColor="accent4" w:themeShade="80"/>
          <w:sz w:val="36"/>
          <w:szCs w:val="36"/>
        </w:rPr>
      </w:pPr>
      <w:r w:rsidRPr="00ED1A10">
        <w:rPr>
          <w:rFonts w:ascii="Calibri" w:hAnsi="Calibri" w:cs="Calibri"/>
          <w:b/>
          <w:bCs/>
          <w:color w:val="403152" w:themeColor="accent4" w:themeShade="80"/>
          <w:sz w:val="36"/>
          <w:szCs w:val="36"/>
        </w:rPr>
        <w:lastRenderedPageBreak/>
        <w:t xml:space="preserve">Pseudocode </w:t>
      </w:r>
    </w:p>
    <w:p w14:paraId="53A1A0CE" w14:textId="5AF9091D" w:rsidR="004818B9" w:rsidRDefault="00454B53" w:rsidP="00ED34A3">
      <w:pPr>
        <w:spacing w:after="0"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69588FC7">
        <w:rPr>
          <w:rFonts w:ascii="Calibri" w:hAnsi="Calibri" w:cs="Calibri"/>
          <w:color w:val="0D0D0D" w:themeColor="text1" w:themeTint="F2"/>
          <w:sz w:val="32"/>
          <w:szCs w:val="32"/>
        </w:rPr>
        <w:t>Now l</w:t>
      </w:r>
      <w:r w:rsidR="003C1174" w:rsidRPr="69588FC7">
        <w:rPr>
          <w:rFonts w:ascii="Calibri" w:hAnsi="Calibri" w:cs="Calibri"/>
          <w:color w:val="0D0D0D" w:themeColor="text1" w:themeTint="F2"/>
          <w:sz w:val="32"/>
          <w:szCs w:val="32"/>
        </w:rPr>
        <w:t>et’s start</w:t>
      </w:r>
      <w:r w:rsidR="000F7103" w:rsidRPr="69588FC7">
        <w:rPr>
          <w:rFonts w:ascii="Calibri" w:hAnsi="Calibri" w:cs="Calibri"/>
          <w:color w:val="0D0D0D" w:themeColor="text1" w:themeTint="F2"/>
          <w:sz w:val="32"/>
          <w:szCs w:val="32"/>
        </w:rPr>
        <w:t xml:space="preserve"> translating our solution </w:t>
      </w:r>
      <w:r w:rsidR="003C1174" w:rsidRPr="69588FC7">
        <w:rPr>
          <w:rFonts w:ascii="Calibri" w:hAnsi="Calibri" w:cs="Calibri"/>
          <w:color w:val="0D0D0D" w:themeColor="text1" w:themeTint="F2"/>
          <w:sz w:val="32"/>
          <w:szCs w:val="32"/>
        </w:rPr>
        <w:t>into a language</w:t>
      </w:r>
      <w:r w:rsidR="000F7103" w:rsidRPr="69588FC7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7D0A14" w:rsidRPr="69588FC7">
        <w:rPr>
          <w:rFonts w:ascii="Calibri" w:hAnsi="Calibri" w:cs="Calibri"/>
          <w:color w:val="0D0D0D" w:themeColor="text1" w:themeTint="F2"/>
          <w:sz w:val="32"/>
          <w:szCs w:val="32"/>
        </w:rPr>
        <w:t xml:space="preserve">that is </w:t>
      </w:r>
      <w:r w:rsidR="003C1174" w:rsidRPr="69588FC7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similar</w:t>
      </w:r>
      <w:r w:rsidR="003C1174" w:rsidRPr="69588FC7">
        <w:rPr>
          <w:rFonts w:ascii="Calibri" w:hAnsi="Calibri" w:cs="Calibri"/>
          <w:color w:val="0D0D0D" w:themeColor="text1" w:themeTint="F2"/>
          <w:sz w:val="32"/>
          <w:szCs w:val="32"/>
        </w:rPr>
        <w:t xml:space="preserve"> to the languages that </w:t>
      </w:r>
      <w:r w:rsidR="000F7103" w:rsidRPr="69588FC7">
        <w:rPr>
          <w:rFonts w:ascii="Calibri" w:hAnsi="Calibri" w:cs="Calibri"/>
          <w:color w:val="0D0D0D" w:themeColor="text1" w:themeTint="F2"/>
          <w:sz w:val="32"/>
          <w:szCs w:val="32"/>
        </w:rPr>
        <w:t>computer</w:t>
      </w:r>
      <w:r w:rsidR="003C1174" w:rsidRPr="69588FC7">
        <w:rPr>
          <w:rFonts w:ascii="Calibri" w:hAnsi="Calibri" w:cs="Calibri"/>
          <w:color w:val="0D0D0D" w:themeColor="text1" w:themeTint="F2"/>
          <w:sz w:val="32"/>
          <w:szCs w:val="32"/>
        </w:rPr>
        <w:t>s</w:t>
      </w:r>
      <w:r w:rsidR="000F7103" w:rsidRPr="69588FC7">
        <w:rPr>
          <w:rFonts w:ascii="Calibri" w:hAnsi="Calibri" w:cs="Calibri"/>
          <w:color w:val="0D0D0D" w:themeColor="text1" w:themeTint="F2"/>
          <w:sz w:val="32"/>
          <w:szCs w:val="32"/>
        </w:rPr>
        <w:t xml:space="preserve"> understand.</w:t>
      </w:r>
      <w:r w:rsidR="003C1174" w:rsidRPr="69588FC7">
        <w:rPr>
          <w:rFonts w:ascii="Calibri" w:hAnsi="Calibri" w:cs="Calibri"/>
          <w:color w:val="0D0D0D" w:themeColor="text1" w:themeTint="F2"/>
          <w:sz w:val="32"/>
          <w:szCs w:val="32"/>
        </w:rPr>
        <w:t xml:space="preserve"> On the limbo between plain English and programming languages, there is</w:t>
      </w:r>
      <w:r w:rsidR="007D0A14" w:rsidRPr="69588FC7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3C1174" w:rsidRPr="69588FC7">
        <w:rPr>
          <w:rFonts w:ascii="Calibri" w:hAnsi="Calibri" w:cs="Calibri"/>
          <w:color w:val="0D0D0D" w:themeColor="text1" w:themeTint="F2"/>
          <w:sz w:val="32"/>
          <w:szCs w:val="32"/>
        </w:rPr>
        <w:t>pseudocode.</w:t>
      </w:r>
      <w:r w:rsidR="00F54816" w:rsidRPr="69588FC7">
        <w:rPr>
          <w:rFonts w:ascii="Calibri" w:hAnsi="Calibri" w:cs="Calibri"/>
          <w:color w:val="0D0D0D" w:themeColor="text1" w:themeTint="F2"/>
          <w:sz w:val="32"/>
          <w:szCs w:val="32"/>
        </w:rPr>
        <w:t xml:space="preserve"> For this exercise, we will use a variation of the conventional pseudocode.</w:t>
      </w:r>
    </w:p>
    <w:p w14:paraId="1EDF92CD" w14:textId="77777777" w:rsidR="00383E21" w:rsidRPr="00ED1A10" w:rsidRDefault="00383E21" w:rsidP="00383E21">
      <w:pPr>
        <w:spacing w:after="0"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49B7AEB8" w14:textId="6041C1D1" w:rsidR="003C1174" w:rsidRPr="00ED1A10" w:rsidRDefault="00684DA0" w:rsidP="00ED1A10">
      <w:pPr>
        <w:spacing w:line="360" w:lineRule="auto"/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</w:pPr>
      <w:r w:rsidRPr="00ED1A1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Variables</w:t>
      </w:r>
    </w:p>
    <w:p w14:paraId="5C427EBC" w14:textId="3C96ED48" w:rsidR="00684DA0" w:rsidRPr="00ED1A10" w:rsidRDefault="00684DA0" w:rsidP="00ED34A3">
      <w:pPr>
        <w:spacing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A computer doesn’t know which variables you want it to </w:t>
      </w:r>
      <w:proofErr w:type="gramStart"/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use, unless</w:t>
      </w:r>
      <w:proofErr w:type="gramEnd"/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you </w:t>
      </w:r>
      <w:r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create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these variables </w:t>
      </w:r>
      <w:r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in your code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. Thus, let’s start by </w:t>
      </w:r>
      <w:r w:rsidRPr="00A55B8C">
        <w:rPr>
          <w:rFonts w:ascii="Calibri" w:hAnsi="Calibri" w:cs="Calibri"/>
          <w:color w:val="0D0D0D" w:themeColor="text1" w:themeTint="F2"/>
          <w:sz w:val="32"/>
          <w:szCs w:val="32"/>
        </w:rPr>
        <w:t>creating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the variables that the computer will need to solve the Gummy Bears problem.</w:t>
      </w:r>
    </w:p>
    <w:p w14:paraId="1FB5F309" w14:textId="69B0FB73" w:rsidR="00684DA0" w:rsidRPr="00ED1A10" w:rsidRDefault="00CF5251" w:rsidP="00ED34A3">
      <w:pPr>
        <w:spacing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Refer back to your generalized solution. At first glance, it may seem that you have only one variable (</w:t>
      </w:r>
      <w:r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‘x’</w:t>
      </w:r>
      <w:proofErr w:type="gramStart"/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), but</w:t>
      </w:r>
      <w:proofErr w:type="gramEnd"/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look closer. The weight of </w:t>
      </w:r>
      <w:r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 xml:space="preserve">‘x’ 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mini bears depends on which value </w:t>
      </w:r>
      <w:r w:rsidRPr="00ED1A10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‘x’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takes. What about the weight of the total of regular bears needed? And the total of regular bears needed?</w:t>
      </w:r>
    </w:p>
    <w:p w14:paraId="45AB6A88" w14:textId="742ACF73" w:rsidR="00CF5251" w:rsidRPr="00ED1A10" w:rsidRDefault="00CF5251" w:rsidP="00ED34A3">
      <w:pPr>
        <w:spacing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These are all variables!</w:t>
      </w:r>
    </w:p>
    <w:p w14:paraId="4F52A6CA" w14:textId="06DC7E4F" w:rsidR="00684DA0" w:rsidRDefault="00C44F72" w:rsidP="00ED34A3">
      <w:pPr>
        <w:spacing w:after="0"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I</w:t>
      </w:r>
      <w:r w:rsidR="00CF5251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n coding it is always best to give variables a distinct name that alludes to the variable’s role. 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(e.g. “</w:t>
      </w:r>
      <w:r w:rsidR="0084042B" w:rsidRPr="00ED1A10">
        <w:rPr>
          <w:rFonts w:ascii="Calibri" w:hAnsi="Calibri" w:cs="Calibri"/>
          <w:color w:val="0D0D0D" w:themeColor="text1" w:themeTint="F2"/>
          <w:sz w:val="32"/>
          <w:szCs w:val="32"/>
        </w:rPr>
        <w:t>Weight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of Regular Bears”). However, spaces between words are normally not allowed, and you also want to keep the name short. Thus, “</w:t>
      </w:r>
      <w:r w:rsidR="0084042B" w:rsidRPr="00ED1A10">
        <w:rPr>
          <w:rFonts w:ascii="Calibri" w:hAnsi="Calibri" w:cs="Calibri"/>
          <w:color w:val="0D0D0D" w:themeColor="text1" w:themeTint="F2"/>
          <w:sz w:val="32"/>
          <w:szCs w:val="32"/>
        </w:rPr>
        <w:t>Weight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of Regular Bears” may become something like “</w:t>
      </w:r>
      <w:proofErr w:type="spellStart"/>
      <w:r w:rsidR="0084042B" w:rsidRPr="00ED1A10">
        <w:rPr>
          <w:rFonts w:ascii="Calibri" w:hAnsi="Calibri" w:cs="Calibri"/>
          <w:color w:val="0D0D0D" w:themeColor="text1" w:themeTint="F2"/>
          <w:sz w:val="32"/>
          <w:szCs w:val="32"/>
        </w:rPr>
        <w:t>Weight_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Regular_Bears</w:t>
      </w:r>
      <w:proofErr w:type="spellEnd"/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”</w:t>
      </w:r>
      <w:r w:rsidR="0084042B" w:rsidRPr="00ED1A10">
        <w:rPr>
          <w:rFonts w:ascii="Calibri" w:hAnsi="Calibri" w:cs="Calibri"/>
          <w:color w:val="0D0D0D" w:themeColor="text1" w:themeTint="F2"/>
          <w:sz w:val="32"/>
          <w:szCs w:val="32"/>
        </w:rPr>
        <w:t xml:space="preserve"> or “</w:t>
      </w:r>
      <w:proofErr w:type="spellStart"/>
      <w:r w:rsidR="0084042B" w:rsidRPr="00ED1A10">
        <w:rPr>
          <w:rFonts w:ascii="Calibri" w:hAnsi="Calibri" w:cs="Calibri"/>
          <w:color w:val="0D0D0D" w:themeColor="text1" w:themeTint="F2"/>
          <w:sz w:val="32"/>
          <w:szCs w:val="32"/>
        </w:rPr>
        <w:t>Weight_Regular</w:t>
      </w:r>
      <w:proofErr w:type="spellEnd"/>
      <w:r w:rsidR="0084042B" w:rsidRPr="00ED1A10">
        <w:rPr>
          <w:rFonts w:ascii="Calibri" w:hAnsi="Calibri" w:cs="Calibri"/>
          <w:color w:val="0D0D0D" w:themeColor="text1" w:themeTint="F2"/>
          <w:sz w:val="32"/>
          <w:szCs w:val="32"/>
        </w:rPr>
        <w:t>”, “</w:t>
      </w:r>
      <w:proofErr w:type="spellStart"/>
      <w:r w:rsidR="0084042B" w:rsidRPr="00ED1A10">
        <w:rPr>
          <w:rFonts w:ascii="Calibri" w:hAnsi="Calibri" w:cs="Calibri"/>
          <w:color w:val="0D0D0D" w:themeColor="text1" w:themeTint="F2"/>
          <w:sz w:val="32"/>
          <w:szCs w:val="32"/>
        </w:rPr>
        <w:t>WRegular</w:t>
      </w:r>
      <w:proofErr w:type="spellEnd"/>
      <w:r w:rsidR="0084042B" w:rsidRPr="00ED1A10">
        <w:rPr>
          <w:rFonts w:ascii="Calibri" w:hAnsi="Calibri" w:cs="Calibri"/>
          <w:color w:val="0D0D0D" w:themeColor="text1" w:themeTint="F2"/>
          <w:sz w:val="32"/>
          <w:szCs w:val="32"/>
        </w:rPr>
        <w:t>”, etc</w:t>
      </w:r>
      <w:r w:rsidRPr="00ED1A10">
        <w:rPr>
          <w:rFonts w:ascii="Calibri" w:hAnsi="Calibri" w:cs="Calibri"/>
          <w:color w:val="0D0D0D" w:themeColor="text1" w:themeTint="F2"/>
          <w:sz w:val="32"/>
          <w:szCs w:val="32"/>
        </w:rPr>
        <w:t>.</w:t>
      </w:r>
    </w:p>
    <w:p w14:paraId="75D1D829" w14:textId="68A4745D" w:rsidR="00383E21" w:rsidRDefault="00383E21" w:rsidP="00383E21">
      <w:pPr>
        <w:spacing w:after="0"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0810F233" w14:textId="0D283CE9" w:rsidR="002D2B23" w:rsidRDefault="002D2B23" w:rsidP="00383E21">
      <w:pPr>
        <w:spacing w:after="0"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5BB57AD4" w14:textId="77777777" w:rsidR="002D2B23" w:rsidRPr="00ED1A10" w:rsidRDefault="002D2B23" w:rsidP="00383E21">
      <w:pPr>
        <w:spacing w:after="0"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0E479AEA" w14:textId="08C2A14D" w:rsidR="00CF5251" w:rsidRPr="00383E21" w:rsidRDefault="00CF5251" w:rsidP="00ED1A10">
      <w:pPr>
        <w:spacing w:line="360" w:lineRule="auto"/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</w:pPr>
      <w:r w:rsidRPr="00383E21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lastRenderedPageBreak/>
        <w:t>Matching Pairs Game + Fill in the Blanks</w:t>
      </w:r>
    </w:p>
    <w:p w14:paraId="2DB2B8CD" w14:textId="0CD7F1D0" w:rsidR="00A77912" w:rsidRPr="00383E21" w:rsidRDefault="009061AB" w:rsidP="00876B1D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383E21">
        <w:rPr>
          <w:rFonts w:ascii="Calibri" w:hAnsi="Calibri" w:cs="Calibri"/>
          <w:color w:val="0D0D0D" w:themeColor="text1" w:themeTint="F2"/>
          <w:sz w:val="32"/>
          <w:szCs w:val="32"/>
        </w:rPr>
        <w:t xml:space="preserve">Fill in the blanks </w:t>
      </w:r>
      <w:r w:rsidR="002D7013">
        <w:rPr>
          <w:rFonts w:ascii="Calibri" w:hAnsi="Calibri" w:cs="Calibri"/>
          <w:color w:val="0D0D0D" w:themeColor="text1" w:themeTint="F2"/>
          <w:sz w:val="32"/>
          <w:szCs w:val="32"/>
        </w:rPr>
        <w:t xml:space="preserve">of the first column. Then match each </w:t>
      </w:r>
      <w:r w:rsidRPr="00383E21">
        <w:rPr>
          <w:rFonts w:ascii="Calibri" w:hAnsi="Calibri" w:cs="Calibri"/>
          <w:color w:val="0D0D0D" w:themeColor="text1" w:themeTint="F2"/>
          <w:sz w:val="32"/>
          <w:szCs w:val="32"/>
        </w:rPr>
        <w:t xml:space="preserve">variable </w:t>
      </w:r>
      <w:r w:rsidR="002D7013">
        <w:rPr>
          <w:rFonts w:ascii="Calibri" w:hAnsi="Calibri" w:cs="Calibri"/>
          <w:color w:val="0D0D0D" w:themeColor="text1" w:themeTint="F2"/>
          <w:sz w:val="32"/>
          <w:szCs w:val="32"/>
        </w:rPr>
        <w:t xml:space="preserve">of </w:t>
      </w:r>
      <w:r w:rsidRPr="00383E21">
        <w:rPr>
          <w:rFonts w:ascii="Calibri" w:hAnsi="Calibri" w:cs="Calibri"/>
          <w:color w:val="0D0D0D" w:themeColor="text1" w:themeTint="F2"/>
          <w:sz w:val="32"/>
          <w:szCs w:val="32"/>
        </w:rPr>
        <w:t>the generalized solution</w:t>
      </w:r>
      <w:r w:rsidR="002D7013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D86BE1" w:rsidRPr="00383E21">
        <w:rPr>
          <w:rFonts w:ascii="Calibri" w:hAnsi="Calibri" w:cs="Calibri"/>
          <w:color w:val="0D0D0D" w:themeColor="text1" w:themeTint="F2"/>
          <w:sz w:val="32"/>
          <w:szCs w:val="32"/>
        </w:rPr>
        <w:t>to the</w:t>
      </w:r>
      <w:r w:rsidR="002D7013">
        <w:rPr>
          <w:rFonts w:ascii="Calibri" w:hAnsi="Calibri" w:cs="Calibri"/>
          <w:color w:val="0D0D0D" w:themeColor="text1" w:themeTint="F2"/>
          <w:sz w:val="32"/>
          <w:szCs w:val="32"/>
        </w:rPr>
        <w:t>ir</w:t>
      </w:r>
      <w:r w:rsidRPr="00383E21">
        <w:rPr>
          <w:rFonts w:ascii="Calibri" w:hAnsi="Calibri" w:cs="Calibri"/>
          <w:color w:val="0D0D0D" w:themeColor="text1" w:themeTint="F2"/>
          <w:sz w:val="32"/>
          <w:szCs w:val="32"/>
        </w:rPr>
        <w:t xml:space="preserve"> most fittin</w:t>
      </w:r>
      <w:r w:rsidR="002D7013">
        <w:rPr>
          <w:rFonts w:ascii="Calibri" w:hAnsi="Calibri" w:cs="Calibri"/>
          <w:color w:val="0D0D0D" w:themeColor="text1" w:themeTint="F2"/>
          <w:sz w:val="32"/>
          <w:szCs w:val="32"/>
        </w:rPr>
        <w:t>g</w:t>
      </w:r>
      <w:r w:rsidRPr="00383E21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A77912" w:rsidRPr="00383E21">
        <w:rPr>
          <w:rFonts w:ascii="Calibri" w:hAnsi="Calibri" w:cs="Calibri"/>
          <w:color w:val="0D0D0D" w:themeColor="text1" w:themeTint="F2"/>
          <w:sz w:val="32"/>
          <w:szCs w:val="32"/>
        </w:rPr>
        <w:t>name</w:t>
      </w:r>
      <w:r w:rsidRPr="00383E21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2D7013">
        <w:rPr>
          <w:rFonts w:ascii="Calibri" w:hAnsi="Calibri" w:cs="Calibri"/>
          <w:color w:val="0D0D0D" w:themeColor="text1" w:themeTint="F2"/>
          <w:sz w:val="32"/>
          <w:szCs w:val="32"/>
        </w:rPr>
        <w:t>for pseudocode</w:t>
      </w:r>
      <w:r w:rsidR="00383E21" w:rsidRPr="00383E21">
        <w:rPr>
          <w:rFonts w:ascii="Calibri" w:hAnsi="Calibri" w:cs="Calibri"/>
          <w:color w:val="0D0D0D" w:themeColor="text1" w:themeTint="F2"/>
          <w:sz w:val="32"/>
          <w:szCs w:val="32"/>
        </w:rPr>
        <w:t>.</w:t>
      </w:r>
      <w:r w:rsidR="00A77912" w:rsidRPr="00383E21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</w:p>
    <w:p w14:paraId="48D3DB5F" w14:textId="0D274980" w:rsidR="008F6EBA" w:rsidRPr="00D43C92" w:rsidRDefault="00D43C92" w:rsidP="00D43C92">
      <w:pPr>
        <w:spacing w:line="360" w:lineRule="auto"/>
        <w:jc w:val="center"/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</w:pPr>
      <w:r w:rsidRPr="00D43C92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 xml:space="preserve">Note: </w:t>
      </w:r>
      <w:r w:rsidR="008F6EBA" w:rsidRPr="00D43C92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 xml:space="preserve">Not all variable names </w:t>
      </w:r>
      <w:r w:rsidR="00383E21" w:rsidRPr="00D43C92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 xml:space="preserve">on the right column </w:t>
      </w:r>
      <w:r w:rsidR="008F6EBA" w:rsidRPr="00D43C92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>will be used.</w:t>
      </w:r>
    </w:p>
    <w:tbl>
      <w:tblPr>
        <w:tblStyle w:val="TableGrid"/>
        <w:tblW w:w="10014" w:type="dxa"/>
        <w:jc w:val="center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4467"/>
        <w:gridCol w:w="1359"/>
        <w:gridCol w:w="4188"/>
      </w:tblGrid>
      <w:tr w:rsidR="00A84F22" w:rsidRPr="0084042B" w14:paraId="2335B4A4" w14:textId="77777777" w:rsidTr="000D30C1">
        <w:trPr>
          <w:trHeight w:val="553"/>
          <w:jc w:val="center"/>
        </w:trPr>
        <w:tc>
          <w:tcPr>
            <w:tcW w:w="4467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shd w:val="clear" w:color="auto" w:fill="CCC0D9"/>
            <w:vAlign w:val="center"/>
          </w:tcPr>
          <w:p w14:paraId="27E3EAE3" w14:textId="3F17FE08" w:rsidR="00174019" w:rsidRPr="00A84F22" w:rsidRDefault="00174019" w:rsidP="00174019">
            <w:pPr>
              <w:jc w:val="center"/>
              <w:rPr>
                <w:rFonts w:ascii="Calibri" w:hAnsi="Calibri" w:cs="Calibri"/>
                <w:color w:val="auto"/>
                <w:sz w:val="36"/>
                <w:szCs w:val="36"/>
              </w:rPr>
            </w:pPr>
            <w:r w:rsidRPr="00A84F22">
              <w:rPr>
                <w:rFonts w:ascii="Calibri" w:hAnsi="Calibri" w:cs="Calibri"/>
                <w:color w:val="auto"/>
                <w:sz w:val="36"/>
                <w:szCs w:val="36"/>
              </w:rPr>
              <w:t>Variable</w:t>
            </w:r>
            <w:r w:rsidR="00A84F22">
              <w:rPr>
                <w:rFonts w:ascii="Calibri" w:hAnsi="Calibri" w:cs="Calibri"/>
                <w:color w:val="auto"/>
                <w:sz w:val="36"/>
                <w:szCs w:val="36"/>
              </w:rPr>
              <w:t>s</w:t>
            </w:r>
            <w:r w:rsidRPr="00A84F22">
              <w:rPr>
                <w:rFonts w:ascii="Calibri" w:hAnsi="Calibri" w:cs="Calibri"/>
                <w:color w:val="auto"/>
                <w:sz w:val="36"/>
                <w:szCs w:val="36"/>
              </w:rPr>
              <w:t xml:space="preserve"> in Generalized Solution</w:t>
            </w:r>
          </w:p>
        </w:tc>
        <w:tc>
          <w:tcPr>
            <w:tcW w:w="1359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 w:themeColor="accent4" w:themeShade="BF"/>
            </w:tcBorders>
            <w:vAlign w:val="center"/>
          </w:tcPr>
          <w:p w14:paraId="6DB6DD4E" w14:textId="77777777" w:rsidR="00174019" w:rsidRPr="002142DB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188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  <w:vAlign w:val="center"/>
          </w:tcPr>
          <w:p w14:paraId="1B54E72F" w14:textId="167952AC" w:rsidR="00174019" w:rsidRPr="002142DB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  <w:r w:rsidRPr="002142DB"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  <w:t>Variable Name</w:t>
            </w:r>
            <w:r w:rsidR="00A84F22"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  <w:t>s</w:t>
            </w:r>
            <w:r w:rsidRPr="002142DB"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  <w:t xml:space="preserve"> for Pseudocode</w:t>
            </w:r>
          </w:p>
        </w:tc>
      </w:tr>
      <w:tr w:rsidR="00174019" w14:paraId="448226B1" w14:textId="77777777" w:rsidTr="009641E6">
        <w:trPr>
          <w:trHeight w:val="553"/>
          <w:jc w:val="center"/>
        </w:trPr>
        <w:tc>
          <w:tcPr>
            <w:tcW w:w="4467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5E5FC4C1" w14:textId="7FAB8215" w:rsidR="00174019" w:rsidRPr="00174019" w:rsidRDefault="00174019" w:rsidP="00174019">
            <w:pPr>
              <w:jc w:val="center"/>
              <w:rPr>
                <w:rFonts w:ascii="Calibri" w:hAnsi="Calibri" w:cs="Calibri"/>
                <w:i/>
                <w:iCs/>
                <w:color w:val="0D0D0D" w:themeColor="text1" w:themeTint="F2"/>
                <w:sz w:val="30"/>
                <w:szCs w:val="30"/>
              </w:rPr>
            </w:pPr>
            <w:r w:rsidRPr="00174019">
              <w:rPr>
                <w:rFonts w:ascii="Calibri" w:hAnsi="Calibri" w:cs="Calibri"/>
                <w:i/>
                <w:iCs/>
                <w:color w:val="0D0D0D" w:themeColor="text1" w:themeTint="F2"/>
                <w:sz w:val="32"/>
                <w:szCs w:val="32"/>
              </w:rPr>
              <w:t>‘x’</w:t>
            </w:r>
          </w:p>
        </w:tc>
        <w:tc>
          <w:tcPr>
            <w:tcW w:w="1359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 w:themeColor="accent4" w:themeShade="BF"/>
            </w:tcBorders>
            <w:vAlign w:val="center"/>
          </w:tcPr>
          <w:p w14:paraId="1B0BFD67" w14:textId="77777777" w:rsidR="00174019" w:rsidRPr="00A662E0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4188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vAlign w:val="center"/>
          </w:tcPr>
          <w:p w14:paraId="7B77F86B" w14:textId="6B2389F9" w:rsidR="00174019" w:rsidRPr="00821554" w:rsidRDefault="00383E21" w:rsidP="00174019">
            <w:pPr>
              <w:jc w:val="center"/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proofErr w:type="spellStart"/>
            <w:r w:rsidRPr="00821554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WeightSuper</w:t>
            </w:r>
            <w:proofErr w:type="spellEnd"/>
          </w:p>
        </w:tc>
      </w:tr>
      <w:tr w:rsidR="00174019" w14:paraId="6B3FD050" w14:textId="77777777" w:rsidTr="009641E6">
        <w:trPr>
          <w:trHeight w:val="553"/>
          <w:jc w:val="center"/>
        </w:trPr>
        <w:tc>
          <w:tcPr>
            <w:tcW w:w="4467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0D3F5156" w14:textId="16CE18F0" w:rsidR="00174019" w:rsidRPr="00174019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17401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Weight of _</w:t>
            </w:r>
            <w:r w:rsidR="002142DB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</w:t>
            </w:r>
            <w:r w:rsidRPr="0017401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</w:t>
            </w:r>
            <w:r w:rsidR="002142DB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</w:t>
            </w:r>
            <w:r w:rsidRPr="0017401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</w:t>
            </w:r>
            <w:r w:rsidR="00383E21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</w:t>
            </w:r>
            <w:r w:rsidRPr="0017401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___ bears</w:t>
            </w:r>
          </w:p>
        </w:tc>
        <w:tc>
          <w:tcPr>
            <w:tcW w:w="1359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 w:themeColor="accent4" w:themeShade="BF"/>
            </w:tcBorders>
            <w:vAlign w:val="center"/>
          </w:tcPr>
          <w:p w14:paraId="51200BF6" w14:textId="77777777" w:rsidR="00174019" w:rsidRPr="00A662E0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4188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vAlign w:val="center"/>
          </w:tcPr>
          <w:p w14:paraId="5577AD4A" w14:textId="657DE80D" w:rsidR="00174019" w:rsidRPr="00821554" w:rsidRDefault="00383E21" w:rsidP="00174019">
            <w:pPr>
              <w:jc w:val="center"/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r w:rsidRPr="00821554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Mini</w:t>
            </w:r>
          </w:p>
        </w:tc>
      </w:tr>
      <w:tr w:rsidR="00174019" w14:paraId="0E74C7A5" w14:textId="77777777" w:rsidTr="009641E6">
        <w:trPr>
          <w:trHeight w:val="553"/>
          <w:jc w:val="center"/>
        </w:trPr>
        <w:tc>
          <w:tcPr>
            <w:tcW w:w="4467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2912EAA8" w14:textId="26C94B30" w:rsidR="00174019" w:rsidRPr="00174019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</w:pPr>
            <w:r w:rsidRPr="0017401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Weight of ___</w:t>
            </w:r>
            <w:r w:rsidR="009641E6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__</w:t>
            </w:r>
            <w:r w:rsidR="002142DB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__</w:t>
            </w:r>
            <w:r w:rsidR="00383E21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</w:t>
            </w:r>
            <w:r w:rsidRPr="0017401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___ needed</w:t>
            </w:r>
          </w:p>
        </w:tc>
        <w:tc>
          <w:tcPr>
            <w:tcW w:w="1359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 w:themeColor="accent4" w:themeShade="BF"/>
            </w:tcBorders>
            <w:vAlign w:val="center"/>
          </w:tcPr>
          <w:p w14:paraId="55C105CC" w14:textId="77777777" w:rsidR="00174019" w:rsidRPr="00A662E0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4188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vAlign w:val="center"/>
          </w:tcPr>
          <w:p w14:paraId="7E0B3171" w14:textId="1741AF4D" w:rsidR="00174019" w:rsidRPr="00821554" w:rsidRDefault="00174019" w:rsidP="00174019">
            <w:pPr>
              <w:jc w:val="center"/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proofErr w:type="spellStart"/>
            <w:r w:rsidRPr="00821554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WeightRegular</w:t>
            </w:r>
            <w:proofErr w:type="spellEnd"/>
          </w:p>
        </w:tc>
      </w:tr>
      <w:tr w:rsidR="00174019" w14:paraId="64AB94FA" w14:textId="77777777" w:rsidTr="009641E6">
        <w:trPr>
          <w:trHeight w:val="553"/>
          <w:jc w:val="center"/>
        </w:trPr>
        <w:tc>
          <w:tcPr>
            <w:tcW w:w="4467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11C9182A" w14:textId="2D090063" w:rsidR="00174019" w:rsidRPr="00174019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17401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____</w:t>
            </w:r>
            <w:r w:rsidR="002142DB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____</w:t>
            </w:r>
            <w:r w:rsidR="00383E21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</w:t>
            </w:r>
            <w:r w:rsidR="002142DB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___</w:t>
            </w:r>
            <w:r w:rsidRPr="0017401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__ needed</w:t>
            </w:r>
          </w:p>
        </w:tc>
        <w:tc>
          <w:tcPr>
            <w:tcW w:w="1359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 w:themeColor="accent4" w:themeShade="BF"/>
            </w:tcBorders>
            <w:vAlign w:val="center"/>
          </w:tcPr>
          <w:p w14:paraId="6AB0B994" w14:textId="77777777" w:rsidR="00174019" w:rsidRPr="00A662E0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4188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vAlign w:val="center"/>
          </w:tcPr>
          <w:p w14:paraId="72348A53" w14:textId="41CDCD8E" w:rsidR="00174019" w:rsidRPr="00821554" w:rsidRDefault="00383E21" w:rsidP="00174019">
            <w:pPr>
              <w:jc w:val="center"/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proofErr w:type="spellStart"/>
            <w:r w:rsidRPr="00821554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WeightMini</w:t>
            </w:r>
            <w:proofErr w:type="spellEnd"/>
          </w:p>
        </w:tc>
      </w:tr>
      <w:tr w:rsidR="00174019" w14:paraId="59680E5A" w14:textId="77777777" w:rsidTr="009641E6">
        <w:trPr>
          <w:trHeight w:val="553"/>
          <w:jc w:val="center"/>
        </w:trPr>
        <w:tc>
          <w:tcPr>
            <w:tcW w:w="4467" w:type="dxa"/>
            <w:tcBorders>
              <w:top w:val="single" w:sz="18" w:space="0" w:color="5F497A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1822DF3E" w14:textId="6516BCE7" w:rsidR="00174019" w:rsidRPr="00A662E0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135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18" w:space="0" w:color="5F497A" w:themeColor="accent4" w:themeShade="BF"/>
            </w:tcBorders>
            <w:vAlign w:val="center"/>
          </w:tcPr>
          <w:p w14:paraId="0CDAFA42" w14:textId="77777777" w:rsidR="00174019" w:rsidRPr="00A662E0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4188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vAlign w:val="center"/>
          </w:tcPr>
          <w:p w14:paraId="17C41BB8" w14:textId="43818683" w:rsidR="00174019" w:rsidRPr="00821554" w:rsidRDefault="00383E21" w:rsidP="00174019">
            <w:pPr>
              <w:jc w:val="center"/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r w:rsidRPr="00821554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Super</w:t>
            </w:r>
          </w:p>
        </w:tc>
      </w:tr>
      <w:tr w:rsidR="00174019" w14:paraId="14F59B9F" w14:textId="77777777" w:rsidTr="009641E6">
        <w:trPr>
          <w:trHeight w:val="553"/>
          <w:jc w:val="center"/>
        </w:trPr>
        <w:tc>
          <w:tcPr>
            <w:tcW w:w="446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07FB687E" w14:textId="3459C615" w:rsidR="00174019" w:rsidRPr="00A662E0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135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18" w:space="0" w:color="5F497A" w:themeColor="accent4" w:themeShade="BF"/>
            </w:tcBorders>
            <w:vAlign w:val="center"/>
          </w:tcPr>
          <w:p w14:paraId="52E45C6D" w14:textId="77777777" w:rsidR="00174019" w:rsidRPr="00A662E0" w:rsidRDefault="00174019" w:rsidP="00174019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4188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vAlign w:val="center"/>
          </w:tcPr>
          <w:p w14:paraId="19B37754" w14:textId="7184F413" w:rsidR="00174019" w:rsidRPr="00821554" w:rsidRDefault="00383E21" w:rsidP="00174019">
            <w:pPr>
              <w:jc w:val="center"/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r w:rsidRPr="00821554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Regular</w:t>
            </w:r>
          </w:p>
        </w:tc>
      </w:tr>
    </w:tbl>
    <w:p w14:paraId="4D649CE5" w14:textId="77777777" w:rsidR="00174019" w:rsidRDefault="00174019" w:rsidP="0084042B">
      <w:pPr>
        <w:spacing w:line="240" w:lineRule="auto"/>
        <w:rPr>
          <w:rFonts w:ascii="Calibri" w:hAnsi="Calibri" w:cs="Calibri"/>
          <w:color w:val="E36C0A" w:themeColor="accent6" w:themeShade="BF"/>
          <w:sz w:val="32"/>
          <w:szCs w:val="32"/>
        </w:rPr>
      </w:pPr>
    </w:p>
    <w:p w14:paraId="77D1BFD9" w14:textId="2F2548C4" w:rsidR="00F80FC4" w:rsidRDefault="0084042B" w:rsidP="00F80FC4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F80FC4">
        <w:rPr>
          <w:rFonts w:ascii="Calibri" w:hAnsi="Calibri" w:cs="Calibri"/>
          <w:color w:val="0D0D0D" w:themeColor="text1" w:themeTint="F2"/>
          <w:sz w:val="32"/>
          <w:szCs w:val="32"/>
        </w:rPr>
        <w:t>Now that we have our variables, let’s work on the rest of the pseudocode.</w:t>
      </w:r>
    </w:p>
    <w:p w14:paraId="4465604B" w14:textId="77777777" w:rsidR="00D22E69" w:rsidRPr="00F80FC4" w:rsidRDefault="00D22E69" w:rsidP="00D43C92">
      <w:pPr>
        <w:spacing w:after="0"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453C10B9" w14:textId="2C5A7555" w:rsidR="0084042B" w:rsidRPr="00F80FC4" w:rsidRDefault="0084042B" w:rsidP="00F80FC4">
      <w:pPr>
        <w:spacing w:line="360" w:lineRule="auto"/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</w:pPr>
      <w:r w:rsidRPr="00F80FC4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>Matching Pairs Game + Fill in the Blanks</w:t>
      </w:r>
    </w:p>
    <w:p w14:paraId="53B4B63C" w14:textId="6488DBB7" w:rsidR="00AA5419" w:rsidRDefault="00161360" w:rsidP="00F80FC4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>M</w:t>
      </w:r>
      <w:r w:rsidR="0084042B" w:rsidRPr="00F80FC4">
        <w:rPr>
          <w:rFonts w:ascii="Calibri" w:hAnsi="Calibri" w:cs="Calibri"/>
          <w:color w:val="0D0D0D" w:themeColor="text1" w:themeTint="F2"/>
          <w:sz w:val="32"/>
          <w:szCs w:val="32"/>
        </w:rPr>
        <w:t xml:space="preserve">atch each action </w:t>
      </w:r>
      <w:r w:rsidR="00E302DB">
        <w:rPr>
          <w:rFonts w:ascii="Calibri" w:hAnsi="Calibri" w:cs="Calibri"/>
          <w:color w:val="0D0D0D" w:themeColor="text1" w:themeTint="F2"/>
          <w:sz w:val="32"/>
          <w:szCs w:val="32"/>
        </w:rPr>
        <w:t>of the generalized solution in plain</w:t>
      </w:r>
      <w:r w:rsidR="00F467AE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E302DB">
        <w:rPr>
          <w:rFonts w:ascii="Calibri" w:hAnsi="Calibri" w:cs="Calibri"/>
          <w:color w:val="0D0D0D" w:themeColor="text1" w:themeTint="F2"/>
          <w:sz w:val="32"/>
          <w:szCs w:val="32"/>
        </w:rPr>
        <w:t xml:space="preserve">English </w:t>
      </w:r>
      <w:r w:rsidR="00F467AE">
        <w:rPr>
          <w:rFonts w:ascii="Calibri" w:hAnsi="Calibri" w:cs="Calibri"/>
          <w:color w:val="0D0D0D" w:themeColor="text1" w:themeTint="F2"/>
          <w:sz w:val="32"/>
          <w:szCs w:val="32"/>
        </w:rPr>
        <w:t>(</w:t>
      </w:r>
      <w:r w:rsidR="0084042B" w:rsidRPr="00F80FC4">
        <w:rPr>
          <w:rFonts w:ascii="Calibri" w:hAnsi="Calibri" w:cs="Calibri"/>
          <w:color w:val="0D0D0D" w:themeColor="text1" w:themeTint="F2"/>
          <w:sz w:val="32"/>
          <w:szCs w:val="32"/>
        </w:rPr>
        <w:t xml:space="preserve">left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purple </w:t>
      </w:r>
      <w:r w:rsidR="0084042B" w:rsidRPr="00F80FC4">
        <w:rPr>
          <w:rFonts w:ascii="Calibri" w:hAnsi="Calibri" w:cs="Calibri"/>
          <w:color w:val="0D0D0D" w:themeColor="text1" w:themeTint="F2"/>
          <w:sz w:val="32"/>
          <w:szCs w:val="32"/>
        </w:rPr>
        <w:t>column</w:t>
      </w:r>
      <w:r w:rsidR="00F467AE">
        <w:rPr>
          <w:rFonts w:ascii="Calibri" w:hAnsi="Calibri" w:cs="Calibri"/>
          <w:color w:val="0D0D0D" w:themeColor="text1" w:themeTint="F2"/>
          <w:sz w:val="32"/>
          <w:szCs w:val="32"/>
        </w:rPr>
        <w:t>)</w:t>
      </w:r>
      <w:r w:rsidR="0084042B" w:rsidRPr="00F80FC4">
        <w:rPr>
          <w:rFonts w:ascii="Calibri" w:hAnsi="Calibri" w:cs="Calibri"/>
          <w:color w:val="0D0D0D" w:themeColor="text1" w:themeTint="F2"/>
          <w:sz w:val="32"/>
          <w:szCs w:val="32"/>
        </w:rPr>
        <w:t xml:space="preserve"> with its pseudocode translation</w:t>
      </w:r>
      <w:r w:rsidR="00BB0AE6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F467AE">
        <w:rPr>
          <w:rFonts w:ascii="Calibri" w:hAnsi="Calibri" w:cs="Calibri"/>
          <w:color w:val="0D0D0D" w:themeColor="text1" w:themeTint="F2"/>
          <w:sz w:val="32"/>
          <w:szCs w:val="32"/>
        </w:rPr>
        <w:t>(</w:t>
      </w:r>
      <w:r w:rsidR="00BB0AE6">
        <w:rPr>
          <w:rFonts w:ascii="Calibri" w:hAnsi="Calibri" w:cs="Calibri"/>
          <w:color w:val="0D0D0D" w:themeColor="text1" w:themeTint="F2"/>
          <w:sz w:val="32"/>
          <w:szCs w:val="32"/>
        </w:rPr>
        <w:t xml:space="preserve">right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purple </w:t>
      </w:r>
      <w:r w:rsidR="00BB0AE6">
        <w:rPr>
          <w:rFonts w:ascii="Calibri" w:hAnsi="Calibri" w:cs="Calibri"/>
          <w:color w:val="0D0D0D" w:themeColor="text1" w:themeTint="F2"/>
          <w:sz w:val="32"/>
          <w:szCs w:val="32"/>
        </w:rPr>
        <w:t>column</w:t>
      </w:r>
      <w:r w:rsidR="00F467AE">
        <w:rPr>
          <w:rFonts w:ascii="Calibri" w:hAnsi="Calibri" w:cs="Calibri"/>
          <w:color w:val="0D0D0D" w:themeColor="text1" w:themeTint="F2"/>
          <w:sz w:val="32"/>
          <w:szCs w:val="32"/>
        </w:rPr>
        <w:t>)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. Use the </w:t>
      </w:r>
      <w:r w:rsidR="00FE1C65">
        <w:rPr>
          <w:rFonts w:ascii="Calibri" w:hAnsi="Calibri" w:cs="Calibri"/>
          <w:color w:val="0D0D0D" w:themeColor="text1" w:themeTint="F2"/>
          <w:sz w:val="32"/>
          <w:szCs w:val="32"/>
        </w:rPr>
        <w:t xml:space="preserve">options </w:t>
      </w:r>
      <w:r w:rsidR="00776E75">
        <w:rPr>
          <w:rFonts w:ascii="Calibri" w:hAnsi="Calibri" w:cs="Calibri"/>
          <w:color w:val="0D0D0D" w:themeColor="text1" w:themeTint="F2"/>
          <w:sz w:val="32"/>
          <w:szCs w:val="32"/>
        </w:rPr>
        <w:t>on</w:t>
      </w:r>
      <w:r w:rsidR="00FE1C65">
        <w:rPr>
          <w:rFonts w:ascii="Calibri" w:hAnsi="Calibri" w:cs="Calibri"/>
          <w:color w:val="0D0D0D" w:themeColor="text1" w:themeTint="F2"/>
          <w:sz w:val="32"/>
          <w:szCs w:val="32"/>
        </w:rPr>
        <w:t xml:space="preserve"> the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green chart</w:t>
      </w:r>
      <w:r w:rsidR="00FE1C65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to fill in all the blanks.</w:t>
      </w:r>
    </w:p>
    <w:p w14:paraId="4689FF8E" w14:textId="1E16C0DB" w:rsidR="00EB6CB3" w:rsidRPr="005811DF" w:rsidRDefault="007F2B54" w:rsidP="00F80FC4">
      <w:pPr>
        <w:spacing w:line="360" w:lineRule="auto"/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</w:pPr>
      <w:r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Note: </w:t>
      </w:r>
      <w:r w:rsidR="00571F01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If possible, keep the color</w:t>
      </w:r>
      <w:r w:rsidR="005811DF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-</w:t>
      </w:r>
      <w:r w:rsidR="00571F01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coding of the options on the green chart (e.g. “</w:t>
      </w:r>
      <w:r w:rsidR="00865DDF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a</w:t>
      </w:r>
      <w:r w:rsidR="00571F01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nswe</w:t>
      </w:r>
      <w:r w:rsidR="00865DDF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r</w:t>
      </w:r>
      <w:r w:rsidR="00571F01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”</w:t>
      </w:r>
      <w:r w:rsidR="00865DDF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is turquoise; </w:t>
      </w:r>
      <w:r w:rsidR="00AA5419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“</w:t>
      </w:r>
      <w:r w:rsidR="00FA166D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M</w:t>
      </w:r>
      <w:r w:rsidR="00AA5419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ini” is orange.</w:t>
      </w:r>
      <w:r w:rsidR="00571F01" w:rsidRPr="005811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)</w:t>
      </w:r>
    </w:p>
    <w:p w14:paraId="7E9E064A" w14:textId="066DF367" w:rsidR="002D2B23" w:rsidRDefault="002D2B23" w:rsidP="00F80FC4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56290211" w14:textId="77777777" w:rsidR="009D0C6E" w:rsidRPr="00DA28F5" w:rsidRDefault="009D0C6E" w:rsidP="009D0C6E">
      <w:pPr>
        <w:spacing w:before="240"/>
        <w:jc w:val="center"/>
        <w:rPr>
          <w:rFonts w:ascii="Calibri" w:hAnsi="Calibri" w:cs="Calibri"/>
          <w:b/>
          <w:bCs/>
          <w:i/>
          <w:iCs/>
          <w:color w:val="E36C0A" w:themeColor="accent6" w:themeShade="BF"/>
          <w:sz w:val="28"/>
          <w:szCs w:val="28"/>
        </w:rPr>
      </w:pPr>
      <w:r w:rsidRPr="00DA28F5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lastRenderedPageBreak/>
        <w:t>Note: Some of the</w:t>
      </w:r>
      <w:r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>se</w:t>
      </w:r>
      <w:r w:rsidRPr="00DA28F5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 xml:space="preserve"> options </w:t>
      </w:r>
      <w:r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 xml:space="preserve">will not be used, and some </w:t>
      </w:r>
      <w:r w:rsidRPr="00DA28F5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>may be used more than once.</w:t>
      </w:r>
    </w:p>
    <w:tbl>
      <w:tblPr>
        <w:tblStyle w:val="GridTable4-Accent5"/>
        <w:tblW w:w="9656" w:type="dxa"/>
        <w:jc w:val="center"/>
        <w:tblLook w:val="04A0" w:firstRow="1" w:lastRow="0" w:firstColumn="1" w:lastColumn="0" w:noHBand="0" w:noVBand="1"/>
      </w:tblPr>
      <w:tblGrid>
        <w:gridCol w:w="2164"/>
        <w:gridCol w:w="241"/>
        <w:gridCol w:w="2196"/>
        <w:gridCol w:w="243"/>
        <w:gridCol w:w="2150"/>
        <w:gridCol w:w="261"/>
        <w:gridCol w:w="2401"/>
      </w:tblGrid>
      <w:tr w:rsidR="000B584D" w:rsidRPr="000B584D" w14:paraId="550532D2" w14:textId="77777777" w:rsidTr="00036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6" w:type="dxa"/>
            <w:gridSpan w:val="7"/>
            <w:shd w:val="clear" w:color="auto" w:fill="C1E9E5"/>
            <w:vAlign w:val="center"/>
          </w:tcPr>
          <w:p w14:paraId="41076D9F" w14:textId="336AB2CA" w:rsidR="009A568A" w:rsidRPr="000B584D" w:rsidRDefault="009A568A" w:rsidP="00DA28F5">
            <w:pPr>
              <w:jc w:val="center"/>
              <w:rPr>
                <w:rFonts w:ascii="Calibri" w:hAnsi="Calibri" w:cs="Calibri"/>
                <w:b w:val="0"/>
                <w:bCs w:val="0"/>
                <w:color w:val="0D0D0D" w:themeColor="text1" w:themeTint="F2"/>
                <w:sz w:val="36"/>
                <w:szCs w:val="36"/>
              </w:rPr>
            </w:pPr>
            <w:r w:rsidRPr="00DA28F5">
              <w:rPr>
                <w:rFonts w:ascii="Calibri" w:hAnsi="Calibri" w:cs="Calibri"/>
                <w:b w:val="0"/>
                <w:bCs w:val="0"/>
                <w:color w:val="0D0D0D" w:themeColor="text1" w:themeTint="F2"/>
                <w:sz w:val="36"/>
                <w:szCs w:val="36"/>
              </w:rPr>
              <w:t>Choose from the following options to fill in the blanks</w:t>
            </w:r>
            <w:r w:rsidR="007B4B1D">
              <w:rPr>
                <w:rFonts w:ascii="Calibri" w:hAnsi="Calibri" w:cs="Calibri"/>
                <w:b w:val="0"/>
                <w:bCs w:val="0"/>
                <w:color w:val="0D0D0D" w:themeColor="text1" w:themeTint="F2"/>
                <w:sz w:val="36"/>
                <w:szCs w:val="36"/>
              </w:rPr>
              <w:t>:</w:t>
            </w:r>
          </w:p>
        </w:tc>
      </w:tr>
      <w:tr w:rsidR="008E42BE" w:rsidRPr="004564AA" w14:paraId="3A392412" w14:textId="77777777" w:rsidTr="0003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4808EA86" w14:textId="77777777" w:rsidR="009A568A" w:rsidRPr="00DA28F5" w:rsidRDefault="009A568A" w:rsidP="004564AA">
            <w:pPr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4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19F9AA" w14:textId="77777777" w:rsidR="009A568A" w:rsidRPr="004564AA" w:rsidRDefault="009A568A" w:rsidP="0045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196" w:type="dxa"/>
            <w:tcBorders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148BA037" w14:textId="77777777" w:rsidR="009A568A" w:rsidRPr="004564AA" w:rsidRDefault="009A568A" w:rsidP="0045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B8E0CF6" w14:textId="77777777" w:rsidR="009A568A" w:rsidRPr="004564AA" w:rsidRDefault="009A568A" w:rsidP="0045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150" w:type="dxa"/>
            <w:tcBorders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23940EF0" w14:textId="77777777" w:rsidR="009A568A" w:rsidRPr="004564AA" w:rsidRDefault="009A568A" w:rsidP="0045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6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20DD14D" w14:textId="77777777" w:rsidR="009A568A" w:rsidRPr="004564AA" w:rsidRDefault="009A568A" w:rsidP="0045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401" w:type="dxa"/>
            <w:tcBorders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10697EFB" w14:textId="494A721F" w:rsidR="009A568A" w:rsidRPr="004564AA" w:rsidRDefault="009A568A" w:rsidP="0045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CB148D" w:rsidRPr="004564AA" w14:paraId="02FE2A58" w14:textId="77777777" w:rsidTr="00036EA2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72617AA6" w14:textId="351BF2C2" w:rsidR="004564AA" w:rsidRPr="006661B2" w:rsidRDefault="00A662E0" w:rsidP="004564AA">
            <w:pPr>
              <w:jc w:val="center"/>
              <w:rPr>
                <w:rFonts w:ascii="Calibri" w:hAnsi="Calibri" w:cs="Calibri"/>
                <w:b w:val="0"/>
                <w:bCs w:val="0"/>
                <w:color w:val="E36C0A" w:themeColor="accent6" w:themeShade="BF"/>
                <w:sz w:val="32"/>
                <w:szCs w:val="32"/>
              </w:rPr>
            </w:pPr>
            <w:proofErr w:type="spellStart"/>
            <w:r w:rsidRPr="006661B2">
              <w:rPr>
                <w:rFonts w:ascii="Calibri" w:hAnsi="Calibri" w:cs="Calibri"/>
                <w:b w:val="0"/>
                <w:bCs w:val="0"/>
                <w:color w:val="E36C0A" w:themeColor="accent6" w:themeShade="BF"/>
                <w:sz w:val="32"/>
                <w:szCs w:val="32"/>
              </w:rPr>
              <w:t>WeightMini</w:t>
            </w:r>
            <w:proofErr w:type="spellEnd"/>
            <w:r w:rsidRPr="006661B2">
              <w:rPr>
                <w:rFonts w:ascii="Calibri" w:hAnsi="Calibri" w:cs="Calibri"/>
                <w:b w:val="0"/>
                <w:bCs w:val="0"/>
                <w:color w:val="E36C0A" w:themeColor="accent6" w:themeShade="BF"/>
                <w:sz w:val="32"/>
                <w:szCs w:val="32"/>
              </w:rPr>
              <w:t xml:space="preserve"> </w:t>
            </w: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2F75608D" w14:textId="77777777" w:rsidR="004564AA" w:rsidRPr="004564AA" w:rsidRDefault="004564AA" w:rsidP="00456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20AB3714" w14:textId="56993AC5" w:rsidR="004564AA" w:rsidRPr="004564AA" w:rsidRDefault="00475668" w:rsidP="00456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475668">
              <w:rPr>
                <w:rFonts w:ascii="Calibri" w:hAnsi="Calibri" w:cs="Calibri"/>
                <w:color w:val="auto"/>
                <w:sz w:val="32"/>
                <w:szCs w:val="32"/>
              </w:rPr>
              <w:t>2668</w:t>
            </w: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4E5E3CED" w14:textId="77777777" w:rsidR="004564AA" w:rsidRPr="004564AA" w:rsidRDefault="004564AA" w:rsidP="00456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636CCF02" w14:textId="3BCF9FA4" w:rsidR="004564AA" w:rsidRPr="006661B2" w:rsidRDefault="007B7B31" w:rsidP="00456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</w:pPr>
            <w:proofErr w:type="spellStart"/>
            <w:r w:rsidRPr="006661B2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TotalSuper</w:t>
            </w:r>
            <w:proofErr w:type="spellEnd"/>
          </w:p>
        </w:tc>
        <w:tc>
          <w:tcPr>
            <w:tcW w:w="261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312AEAA8" w14:textId="77777777" w:rsidR="004564AA" w:rsidRPr="004564AA" w:rsidRDefault="004564AA" w:rsidP="00456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3B4FE482" w14:textId="2435D9DC" w:rsidR="004564AA" w:rsidRPr="004564AA" w:rsidRDefault="00A662E0" w:rsidP="00456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4564AA">
              <w:rPr>
                <w:rFonts w:ascii="Calibri" w:hAnsi="Calibri" w:cs="Calibri"/>
                <w:color w:val="auto"/>
                <w:sz w:val="32"/>
                <w:szCs w:val="32"/>
              </w:rPr>
              <w:t>“</w:t>
            </w:r>
            <w:r w:rsidR="00A74608">
              <w:rPr>
                <w:rFonts w:ascii="Calibri" w:hAnsi="Calibri" w:cs="Calibri"/>
                <w:color w:val="auto"/>
                <w:sz w:val="32"/>
                <w:szCs w:val="32"/>
              </w:rPr>
              <w:t xml:space="preserve">more </w:t>
            </w:r>
            <w:r w:rsidRPr="004564AA">
              <w:rPr>
                <w:rFonts w:ascii="Calibri" w:hAnsi="Calibri" w:cs="Calibri"/>
                <w:color w:val="auto"/>
                <w:sz w:val="32"/>
                <w:szCs w:val="32"/>
              </w:rPr>
              <w:t xml:space="preserve">regular bears to match </w:t>
            </w:r>
            <w:r w:rsidR="00036EA2">
              <w:rPr>
                <w:rFonts w:ascii="Calibri" w:hAnsi="Calibri" w:cs="Calibri"/>
                <w:color w:val="auto"/>
                <w:sz w:val="32"/>
                <w:szCs w:val="32"/>
              </w:rPr>
              <w:t>the super bear</w:t>
            </w:r>
            <w:r w:rsidRPr="004564AA">
              <w:rPr>
                <w:rFonts w:ascii="Calibri" w:hAnsi="Calibri" w:cs="Calibri"/>
                <w:color w:val="auto"/>
                <w:sz w:val="32"/>
                <w:szCs w:val="32"/>
              </w:rPr>
              <w:t>!”</w:t>
            </w:r>
          </w:p>
        </w:tc>
      </w:tr>
      <w:tr w:rsidR="00A662E0" w:rsidRPr="004564AA" w14:paraId="6216AB01" w14:textId="77777777" w:rsidTr="0003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29FE1ABE" w14:textId="77777777" w:rsidR="009A568A" w:rsidRPr="004564AA" w:rsidRDefault="009A568A" w:rsidP="004564AA">
            <w:pPr>
              <w:jc w:val="center"/>
              <w:rPr>
                <w:rFonts w:ascii="Calibri" w:hAnsi="Calibri" w:cs="Calibri"/>
                <w:b w:val="0"/>
                <w:bCs w:val="0"/>
                <w:color w:val="auto"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454C371" w14:textId="77777777" w:rsidR="009A568A" w:rsidRPr="004564AA" w:rsidRDefault="009A568A" w:rsidP="0045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12DA866B" w14:textId="77777777" w:rsidR="009A568A" w:rsidRPr="004564AA" w:rsidRDefault="009A568A" w:rsidP="0045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4636B78" w14:textId="77777777" w:rsidR="009A568A" w:rsidRPr="004564AA" w:rsidRDefault="009A568A" w:rsidP="0045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551EC810" w14:textId="77777777" w:rsidR="009A568A" w:rsidRPr="004564AA" w:rsidRDefault="009A568A" w:rsidP="0045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EDF61E" w14:textId="77777777" w:rsidR="009A568A" w:rsidRPr="004564AA" w:rsidRDefault="009A568A" w:rsidP="0045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13E8B93A" w14:textId="5EB03C17" w:rsidR="009A568A" w:rsidRPr="004564AA" w:rsidRDefault="009A568A" w:rsidP="0045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A662E0" w:rsidRPr="004564AA" w14:paraId="3E83644B" w14:textId="77777777" w:rsidTr="00036EA2">
        <w:trPr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1F10605E" w14:textId="1F747478" w:rsidR="00A662E0" w:rsidRPr="004564AA" w:rsidRDefault="00DD0884" w:rsidP="00A662E0">
            <w:pPr>
              <w:jc w:val="center"/>
              <w:rPr>
                <w:rFonts w:ascii="Calibri" w:hAnsi="Calibri" w:cs="Calibr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30"/>
                <w:szCs w:val="30"/>
              </w:rPr>
              <w:t>W</w:t>
            </w:r>
            <w:r w:rsidR="00A662E0" w:rsidRPr="004564AA">
              <w:rPr>
                <w:rFonts w:ascii="Calibri" w:hAnsi="Calibri" w:cs="Calibri"/>
                <w:b w:val="0"/>
                <w:bCs w:val="0"/>
                <w:color w:val="auto"/>
                <w:sz w:val="30"/>
                <w:szCs w:val="30"/>
              </w:rPr>
              <w:t>eight of regular bears needed</w:t>
            </w:r>
          </w:p>
        </w:tc>
        <w:tc>
          <w:tcPr>
            <w:tcW w:w="241" w:type="dxa"/>
            <w:tcBorders>
              <w:top w:val="single" w:sz="18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79B40A27" w14:textId="77777777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524DBB75" w14:textId="3FDF960F" w:rsidR="00A662E0" w:rsidRPr="004564AA" w:rsidRDefault="00DD0884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color w:val="auto"/>
                <w:sz w:val="32"/>
                <w:szCs w:val="32"/>
              </w:rPr>
              <w:t>W</w:t>
            </w:r>
            <w:r w:rsidR="00A662E0" w:rsidRPr="00A662E0">
              <w:rPr>
                <w:rFonts w:ascii="Calibri" w:hAnsi="Calibri" w:cs="Calibri"/>
                <w:color w:val="auto"/>
                <w:sz w:val="32"/>
                <w:szCs w:val="32"/>
              </w:rPr>
              <w:t>eight of mini bears</w:t>
            </w:r>
          </w:p>
        </w:tc>
        <w:tc>
          <w:tcPr>
            <w:tcW w:w="243" w:type="dxa"/>
            <w:tcBorders>
              <w:top w:val="single" w:sz="18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5327D700" w14:textId="77777777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0B1D5205" w14:textId="2891C09E" w:rsidR="00A662E0" w:rsidRPr="006661B2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</w:pPr>
            <w:proofErr w:type="spellStart"/>
            <w:r w:rsidRPr="006661B2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WeightRegular</w:t>
            </w:r>
            <w:proofErr w:type="spellEnd"/>
          </w:p>
        </w:tc>
        <w:tc>
          <w:tcPr>
            <w:tcW w:w="261" w:type="dxa"/>
            <w:tcBorders>
              <w:top w:val="single" w:sz="18" w:space="0" w:color="FFFFFF" w:themeColor="background1"/>
              <w:left w:val="single" w:sz="18" w:space="0" w:color="89D5CD"/>
              <w:bottom w:val="single" w:sz="2" w:space="0" w:color="FFFFFF" w:themeColor="background1"/>
              <w:right w:val="single" w:sz="18" w:space="0" w:color="89D5CD"/>
            </w:tcBorders>
          </w:tcPr>
          <w:p w14:paraId="2FD135CD" w14:textId="77777777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7E091BFB" w14:textId="7E4ECB11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4564AA">
              <w:rPr>
                <w:rFonts w:ascii="Calibri" w:hAnsi="Calibri" w:cs="Calibri"/>
                <w:color w:val="auto"/>
                <w:sz w:val="32"/>
                <w:szCs w:val="32"/>
              </w:rPr>
              <w:t>“You would need”</w:t>
            </w:r>
          </w:p>
        </w:tc>
      </w:tr>
      <w:tr w:rsidR="00A662E0" w:rsidRPr="004564AA" w14:paraId="7813018D" w14:textId="77777777" w:rsidTr="0003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0BF53D28" w14:textId="77777777" w:rsidR="00A662E0" w:rsidRPr="008E42BE" w:rsidRDefault="00A662E0" w:rsidP="00A662E0">
            <w:pPr>
              <w:jc w:val="center"/>
              <w:rPr>
                <w:rFonts w:ascii="Calibri" w:hAnsi="Calibri" w:cs="Calibri"/>
                <w:b w:val="0"/>
                <w:bCs w:val="0"/>
                <w:color w:val="auto"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auto"/>
          </w:tcPr>
          <w:p w14:paraId="5A37D636" w14:textId="77777777" w:rsidR="00A662E0" w:rsidRPr="008E42BE" w:rsidRDefault="00A662E0" w:rsidP="00A66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2B21B5AD" w14:textId="77777777" w:rsidR="00A662E0" w:rsidRPr="008E42BE" w:rsidRDefault="00A662E0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auto"/>
          </w:tcPr>
          <w:p w14:paraId="47438271" w14:textId="3307556D" w:rsidR="00A662E0" w:rsidRPr="008E42BE" w:rsidRDefault="00A662E0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03F005AB" w14:textId="77777777" w:rsidR="00A662E0" w:rsidRPr="008E42BE" w:rsidRDefault="00A662E0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61" w:type="dxa"/>
            <w:tcBorders>
              <w:top w:val="single" w:sz="2" w:space="0" w:color="FFFFFF" w:themeColor="background1"/>
              <w:left w:val="single" w:sz="18" w:space="0" w:color="FFFFFF" w:themeColor="background1"/>
              <w:bottom w:val="single" w:sz="2" w:space="0" w:color="FFFFFF" w:themeColor="background1"/>
              <w:right w:val="single" w:sz="18" w:space="0" w:color="FFFFFF" w:themeColor="background1"/>
            </w:tcBorders>
            <w:shd w:val="clear" w:color="auto" w:fill="auto"/>
          </w:tcPr>
          <w:p w14:paraId="2A1611B7" w14:textId="77777777" w:rsidR="00A662E0" w:rsidRPr="008E42BE" w:rsidRDefault="00A662E0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2BB273D8" w14:textId="77777777" w:rsidR="00A662E0" w:rsidRPr="008E42BE" w:rsidRDefault="00A662E0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CB148D" w:rsidRPr="004564AA" w14:paraId="7CDA93FA" w14:textId="77777777" w:rsidTr="00036EA2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516F3171" w14:textId="629C1715" w:rsidR="00A662E0" w:rsidRPr="004360F5" w:rsidRDefault="00A662E0" w:rsidP="00A662E0">
            <w:pPr>
              <w:jc w:val="center"/>
              <w:rPr>
                <w:rFonts w:ascii="Calibri" w:hAnsi="Calibri" w:cs="Calibri"/>
                <w:b w:val="0"/>
                <w:bCs w:val="0"/>
                <w:color w:val="009BD2"/>
                <w:sz w:val="32"/>
                <w:szCs w:val="32"/>
              </w:rPr>
            </w:pPr>
            <w:r w:rsidRPr="004360F5">
              <w:rPr>
                <w:rFonts w:ascii="Calibri" w:hAnsi="Calibri" w:cs="Calibri"/>
                <w:b w:val="0"/>
                <w:bCs w:val="0"/>
                <w:color w:val="009BD2"/>
                <w:sz w:val="32"/>
                <w:szCs w:val="32"/>
              </w:rPr>
              <w:t>answer</w:t>
            </w: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2D3CFAC6" w14:textId="77777777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31C8AB78" w14:textId="67BDBB41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A662E0">
              <w:rPr>
                <w:rFonts w:ascii="Calibri" w:hAnsi="Calibri" w:cs="Calibri"/>
                <w:color w:val="auto"/>
                <w:sz w:val="32"/>
                <w:szCs w:val="32"/>
              </w:rPr>
              <w:t>“How many mini bears do you have?”</w:t>
            </w: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76D0EE17" w14:textId="77777777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7A66F840" w14:textId="3A700732" w:rsidR="00A662E0" w:rsidRPr="004360F5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</w:pPr>
            <w:r w:rsidRPr="004360F5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Regular</w:t>
            </w:r>
          </w:p>
        </w:tc>
        <w:tc>
          <w:tcPr>
            <w:tcW w:w="261" w:type="dxa"/>
            <w:tcBorders>
              <w:top w:val="single" w:sz="2" w:space="0" w:color="FFFFFF" w:themeColor="background1"/>
              <w:left w:val="single" w:sz="18" w:space="0" w:color="89D5CD"/>
              <w:bottom w:val="single" w:sz="2" w:space="0" w:color="FFFFFF" w:themeColor="background1"/>
              <w:right w:val="single" w:sz="18" w:space="0" w:color="89D5CD"/>
            </w:tcBorders>
          </w:tcPr>
          <w:p w14:paraId="78FA1864" w14:textId="77777777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74F88386" w14:textId="69D0807C" w:rsidR="00A662E0" w:rsidRPr="004564AA" w:rsidRDefault="00A662E0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4564AA">
              <w:rPr>
                <w:rFonts w:ascii="Calibri" w:hAnsi="Calibri" w:cs="Calibri"/>
                <w:color w:val="auto"/>
                <w:sz w:val="32"/>
                <w:szCs w:val="32"/>
              </w:rPr>
              <w:t>2</w:t>
            </w:r>
            <w:r w:rsidR="00475668">
              <w:rPr>
                <w:rFonts w:ascii="Calibri" w:hAnsi="Calibri" w:cs="Calibri"/>
                <w:color w:val="auto"/>
                <w:sz w:val="32"/>
                <w:szCs w:val="32"/>
              </w:rPr>
              <w:t>.31</w:t>
            </w:r>
          </w:p>
        </w:tc>
      </w:tr>
      <w:tr w:rsidR="007B7B31" w:rsidRPr="004564AA" w14:paraId="7F045525" w14:textId="77777777" w:rsidTr="0003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7C1724EA" w14:textId="77777777" w:rsidR="007B7B31" w:rsidRPr="007B7B31" w:rsidRDefault="007B7B31" w:rsidP="00A662E0">
            <w:pPr>
              <w:jc w:val="center"/>
              <w:rPr>
                <w:rFonts w:ascii="Calibri" w:hAnsi="Calibri" w:cs="Calibri"/>
                <w:b w:val="0"/>
                <w:bCs w:val="0"/>
                <w:color w:val="auto"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</w:tcPr>
          <w:p w14:paraId="1EF028F5" w14:textId="77777777" w:rsidR="007B7B31" w:rsidRPr="007B7B31" w:rsidRDefault="007B7B31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7E6013E5" w14:textId="77777777" w:rsidR="007B7B31" w:rsidRPr="007B7B31" w:rsidRDefault="007B7B31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</w:tcPr>
          <w:p w14:paraId="46E830AD" w14:textId="77777777" w:rsidR="007B7B31" w:rsidRPr="007B7B31" w:rsidRDefault="007B7B31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54A039AF" w14:textId="77777777" w:rsidR="007B7B31" w:rsidRPr="007B7B31" w:rsidRDefault="007B7B31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61" w:type="dxa"/>
            <w:tcBorders>
              <w:top w:val="single" w:sz="2" w:space="0" w:color="FFFFFF" w:themeColor="background1"/>
              <w:left w:val="single" w:sz="18" w:space="0" w:color="FFFFFF" w:themeColor="background1"/>
              <w:bottom w:val="single" w:sz="2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</w:tcPr>
          <w:p w14:paraId="21D1CA70" w14:textId="77777777" w:rsidR="007B7B31" w:rsidRPr="007B7B31" w:rsidRDefault="007B7B31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084FF8B1" w14:textId="77777777" w:rsidR="007B7B31" w:rsidRPr="007B7B31" w:rsidRDefault="007B7B31" w:rsidP="00A66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7B7B31" w:rsidRPr="004564AA" w14:paraId="6192958E" w14:textId="77777777" w:rsidTr="00036EA2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15B8D2AB" w14:textId="15349F30" w:rsidR="007B7B31" w:rsidRDefault="007B7B31" w:rsidP="00A662E0">
            <w:pPr>
              <w:jc w:val="center"/>
              <w:rPr>
                <w:rFonts w:ascii="Calibri" w:hAnsi="Calibri" w:cs="Calibr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32"/>
                <w:szCs w:val="32"/>
              </w:rPr>
              <w:t>4</w:t>
            </w:r>
            <w:r w:rsidR="00887FE6">
              <w:rPr>
                <w:rFonts w:ascii="Calibri" w:hAnsi="Calibri" w:cs="Calibri"/>
                <w:b w:val="0"/>
                <w:bCs w:val="0"/>
                <w:color w:val="auto"/>
                <w:sz w:val="32"/>
                <w:szCs w:val="32"/>
              </w:rPr>
              <w:t>0</w:t>
            </w: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18" w:space="0" w:color="89D5CD"/>
              <w:bottom w:val="single" w:sz="18" w:space="0" w:color="FFFFFF" w:themeColor="background1"/>
              <w:right w:val="single" w:sz="18" w:space="0" w:color="89D5CD"/>
            </w:tcBorders>
          </w:tcPr>
          <w:p w14:paraId="6E76B246" w14:textId="77777777" w:rsidR="007B7B31" w:rsidRPr="004564AA" w:rsidRDefault="007B7B31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5AA2248F" w14:textId="36C094CB" w:rsidR="007B7B31" w:rsidRPr="004360F5" w:rsidRDefault="007B7B31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</w:pPr>
            <w:r w:rsidRPr="004360F5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Mini</w:t>
            </w: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18" w:space="0" w:color="89D5CD"/>
              <w:bottom w:val="single" w:sz="18" w:space="0" w:color="FFFFFF" w:themeColor="background1"/>
              <w:right w:val="single" w:sz="18" w:space="0" w:color="89D5CD"/>
            </w:tcBorders>
          </w:tcPr>
          <w:p w14:paraId="196168FA" w14:textId="77777777" w:rsidR="007B7B31" w:rsidRPr="004564AA" w:rsidRDefault="007B7B31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49050F4B" w14:textId="6E390321" w:rsidR="007B7B31" w:rsidRPr="004564AA" w:rsidRDefault="00475668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color w:val="auto"/>
                <w:sz w:val="32"/>
                <w:szCs w:val="32"/>
              </w:rPr>
              <w:t>1.21</w:t>
            </w:r>
          </w:p>
        </w:tc>
        <w:tc>
          <w:tcPr>
            <w:tcW w:w="261" w:type="dxa"/>
            <w:tcBorders>
              <w:top w:val="single" w:sz="2" w:space="0" w:color="FFFFFF" w:themeColor="background1"/>
              <w:left w:val="single" w:sz="18" w:space="0" w:color="89D5CD"/>
              <w:bottom w:val="single" w:sz="18" w:space="0" w:color="FFFFFF" w:themeColor="background1"/>
              <w:right w:val="single" w:sz="18" w:space="0" w:color="89D5CD"/>
            </w:tcBorders>
          </w:tcPr>
          <w:p w14:paraId="62288D3B" w14:textId="77777777" w:rsidR="007B7B31" w:rsidRPr="004564AA" w:rsidRDefault="007B7B31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48BEFA3B" w14:textId="7AED261F" w:rsidR="007B7B31" w:rsidRPr="006661B2" w:rsidRDefault="007B7B31" w:rsidP="00A66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</w:pPr>
            <w:proofErr w:type="spellStart"/>
            <w:r w:rsidRPr="006661B2">
              <w:rPr>
                <w:rFonts w:ascii="Calibri" w:hAnsi="Calibri" w:cs="Calibri"/>
                <w:color w:val="E36C0A" w:themeColor="accent6" w:themeShade="BF"/>
                <w:sz w:val="32"/>
                <w:szCs w:val="32"/>
              </w:rPr>
              <w:t>WeightSuper</w:t>
            </w:r>
            <w:proofErr w:type="spellEnd"/>
          </w:p>
        </w:tc>
      </w:tr>
    </w:tbl>
    <w:p w14:paraId="7F690CC4" w14:textId="4D15BE0E" w:rsidR="0084042B" w:rsidRPr="00DA28F5" w:rsidRDefault="0084042B" w:rsidP="009D0C6E">
      <w:pPr>
        <w:spacing w:after="0"/>
        <w:jc w:val="center"/>
        <w:rPr>
          <w:rFonts w:ascii="Calibri" w:hAnsi="Calibri" w:cs="Calibri"/>
          <w:b/>
          <w:bCs/>
          <w:i/>
          <w:iCs/>
          <w:color w:val="E36C0A" w:themeColor="accent6" w:themeShade="BF"/>
          <w:sz w:val="28"/>
          <w:szCs w:val="28"/>
        </w:rPr>
      </w:pPr>
    </w:p>
    <w:tbl>
      <w:tblPr>
        <w:tblStyle w:val="TableGrid"/>
        <w:tblW w:w="11209" w:type="dxa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058"/>
        <w:gridCol w:w="810"/>
        <w:gridCol w:w="5341"/>
      </w:tblGrid>
      <w:tr w:rsidR="00DA28F5" w:rsidRPr="0084042B" w14:paraId="47477DAA" w14:textId="77777777" w:rsidTr="00930F9E">
        <w:trPr>
          <w:trHeight w:val="684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shd w:val="clear" w:color="auto" w:fill="CCC0D9" w:themeFill="accent4" w:themeFillTint="66"/>
            <w:vAlign w:val="center"/>
          </w:tcPr>
          <w:p w14:paraId="60829169" w14:textId="77777777" w:rsidR="00D64799" w:rsidRDefault="0084042B" w:rsidP="00D64799">
            <w:pPr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  <w:r w:rsidRPr="00F80FC4"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  <w:t>Generalized Solution</w:t>
            </w:r>
          </w:p>
          <w:p w14:paraId="2543D09D" w14:textId="1B28DDD5" w:rsidR="00D64799" w:rsidRPr="00D64799" w:rsidRDefault="00D64799" w:rsidP="00D64799">
            <w:pPr>
              <w:jc w:val="center"/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</w:pPr>
            <w:r w:rsidRPr="00D6479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(</w:t>
            </w:r>
            <w:r w:rsidR="00F92EC2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For computers</w:t>
            </w:r>
            <w:r w:rsidRPr="00D6479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)</w:t>
            </w:r>
          </w:p>
        </w:tc>
        <w:tc>
          <w:tcPr>
            <w:tcW w:w="81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35A6E3EA" w14:textId="77777777" w:rsidR="001D3715" w:rsidRPr="00F80FC4" w:rsidRDefault="001D3715" w:rsidP="00A662E0">
            <w:pPr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534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shd w:val="clear" w:color="auto" w:fill="CCC0D9" w:themeFill="accent4" w:themeFillTint="66"/>
            <w:vAlign w:val="center"/>
          </w:tcPr>
          <w:p w14:paraId="5E82496B" w14:textId="2E7271B6" w:rsidR="001D3715" w:rsidRPr="00F80FC4" w:rsidRDefault="0084042B" w:rsidP="00A662E0">
            <w:pPr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  <w:r w:rsidRPr="00F80FC4"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  <w:t>Pseudocode</w:t>
            </w:r>
          </w:p>
        </w:tc>
      </w:tr>
      <w:tr w:rsidR="001D3715" w14:paraId="0430B367" w14:textId="77777777" w:rsidTr="00930F9E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1CACBCE6" w14:textId="6D69CC69" w:rsidR="001D3715" w:rsidRPr="00F30CF3" w:rsidRDefault="00D64799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Program a</w:t>
            </w:r>
            <w:r w:rsidR="001D3715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sk</w:t>
            </w: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s</w:t>
            </w:r>
            <w:r w:rsidR="001D3715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how many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mini bears </w:t>
            </w:r>
            <w:r w:rsidR="001D3715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the user has</w:t>
            </w:r>
            <w:r w:rsidR="003336F8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and wait</w:t>
            </w:r>
            <w:r w:rsidR="00760040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s</w:t>
            </w:r>
            <w:r w:rsidR="003336F8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for the answer</w:t>
            </w:r>
            <w:r w:rsidR="001D3715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.</w:t>
            </w:r>
          </w:p>
        </w:tc>
        <w:tc>
          <w:tcPr>
            <w:tcW w:w="81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29D78ABD" w14:textId="77777777" w:rsidR="001D3715" w:rsidRPr="00A662E0" w:rsidRDefault="001D3715" w:rsidP="00A662E0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34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4CF23D91" w14:textId="05BE3A15" w:rsidR="001D3715" w:rsidRPr="00014CBA" w:rsidRDefault="000B584D" w:rsidP="00A662E0">
            <w:pPr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r w:rsidRPr="00014CBA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</w:t>
            </w:r>
            <w:r w:rsidR="007B7B31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SET ________ TO </w:t>
            </w:r>
            <w:r w:rsidR="00846A6A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( </w:t>
            </w:r>
            <w:r w:rsidR="00846A6A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</w:t>
            </w:r>
            <w:r w:rsidR="007B7B31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______</w:t>
            </w:r>
            <w:r w:rsidR="007B7B31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 / </w:t>
            </w:r>
            <w:r w:rsidR="007B7B31" w:rsidRPr="00014CBA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</w:t>
            </w:r>
            <w:r w:rsidR="00846A6A" w:rsidRPr="00014CBA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</w:t>
            </w:r>
            <w:r w:rsidR="00846A6A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)</w:t>
            </w:r>
          </w:p>
        </w:tc>
      </w:tr>
      <w:tr w:rsidR="001D3715" w14:paraId="7C0D90B8" w14:textId="77777777" w:rsidTr="00930F9E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72D2B90D" w14:textId="3199E29E" w:rsidR="001D3715" w:rsidRPr="00F30CF3" w:rsidRDefault="009E430E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U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ser </w:t>
            </w:r>
            <w:r w:rsidR="00DD36B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enters </w:t>
            </w:r>
            <w:r w:rsidR="00DB1C66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their answer </w:t>
            </w:r>
            <w: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to inform </w:t>
            </w:r>
            <w:r w:rsidR="00DD36B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how many mini bears they have.</w:t>
            </w:r>
          </w:p>
          <w:p w14:paraId="5B5F3415" w14:textId="6DE41AF4" w:rsidR="006368DA" w:rsidRPr="00F30CF3" w:rsidRDefault="00DD36BA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(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Number of mini bears = User’s answer</w:t>
            </w: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)</w:t>
            </w:r>
          </w:p>
        </w:tc>
        <w:tc>
          <w:tcPr>
            <w:tcW w:w="81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6E5DF646" w14:textId="77777777" w:rsidR="001D3715" w:rsidRPr="00A662E0" w:rsidRDefault="001D3715" w:rsidP="00A662E0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34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25BDC3CF" w14:textId="56E87CBB" w:rsidR="001D3715" w:rsidRPr="00014CBA" w:rsidRDefault="000B584D" w:rsidP="00174019">
            <w:pPr>
              <w:rPr>
                <w:rFonts w:ascii="Calibri" w:hAnsi="Calibri" w:cs="Calibri"/>
                <w:color w:val="8730A6"/>
                <w:sz w:val="30"/>
                <w:szCs w:val="30"/>
              </w:rPr>
            </w:pPr>
            <w:r w:rsidRPr="00014CBA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</w:t>
            </w:r>
            <w:r w:rsidR="007B7B31" w:rsidRPr="00014CBA">
              <w:rPr>
                <w:rFonts w:ascii="Calibri" w:hAnsi="Calibri" w:cs="Calibri"/>
                <w:color w:val="8730A6"/>
                <w:sz w:val="30"/>
                <w:szCs w:val="30"/>
              </w:rPr>
              <w:t xml:space="preserve">SAY </w:t>
            </w:r>
            <w:r w:rsidR="007B7B31" w:rsidRPr="00014CBA">
              <w:rPr>
                <w:rFonts w:ascii="Calibri" w:hAnsi="Calibri" w:cs="Calibri"/>
                <w:color w:val="auto"/>
                <w:sz w:val="30"/>
                <w:szCs w:val="30"/>
              </w:rPr>
              <w:t>________</w:t>
            </w:r>
            <w:r w:rsidR="00701C8E">
              <w:rPr>
                <w:rFonts w:ascii="Calibri" w:hAnsi="Calibri" w:cs="Calibri"/>
                <w:color w:val="auto"/>
                <w:sz w:val="30"/>
                <w:szCs w:val="30"/>
              </w:rPr>
              <w:t>_</w:t>
            </w:r>
            <w:r w:rsidR="007B7B31" w:rsidRPr="00014CBA">
              <w:rPr>
                <w:rFonts w:ascii="Calibri" w:hAnsi="Calibri" w:cs="Calibri"/>
                <w:color w:val="8730A6"/>
                <w:sz w:val="30"/>
                <w:szCs w:val="30"/>
              </w:rPr>
              <w:t xml:space="preserve">  </w:t>
            </w:r>
            <w:r w:rsidR="00E90E82" w:rsidRPr="00014CBA">
              <w:rPr>
                <w:rFonts w:ascii="Calibri" w:hAnsi="Calibri" w:cs="Calibri"/>
                <w:color w:val="8730A6"/>
                <w:sz w:val="30"/>
                <w:szCs w:val="30"/>
              </w:rPr>
              <w:t xml:space="preserve">  </w:t>
            </w:r>
            <w:r w:rsidR="007B7B31" w:rsidRPr="00014CBA">
              <w:rPr>
                <w:rFonts w:ascii="Calibri" w:hAnsi="Calibri" w:cs="Calibri"/>
                <w:color w:val="8730A6"/>
                <w:sz w:val="30"/>
                <w:szCs w:val="30"/>
              </w:rPr>
              <w:t xml:space="preserve"> </w:t>
            </w:r>
            <w:r w:rsidR="007B7B31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_______</w:t>
            </w:r>
            <w:r w:rsidR="007B7B31" w:rsidRPr="00014CBA">
              <w:rPr>
                <w:rFonts w:ascii="Calibri" w:hAnsi="Calibri" w:cs="Calibri"/>
                <w:color w:val="8730A6"/>
                <w:sz w:val="30"/>
                <w:szCs w:val="30"/>
              </w:rPr>
              <w:t xml:space="preserve">  </w:t>
            </w:r>
            <w:r w:rsidR="00E90E82" w:rsidRPr="00014CBA">
              <w:rPr>
                <w:rFonts w:ascii="Calibri" w:hAnsi="Calibri" w:cs="Calibri"/>
                <w:color w:val="8730A6"/>
                <w:sz w:val="30"/>
                <w:szCs w:val="30"/>
              </w:rPr>
              <w:t xml:space="preserve"> </w:t>
            </w:r>
            <w:r w:rsidR="007B7B31" w:rsidRPr="00014CBA">
              <w:rPr>
                <w:rFonts w:ascii="Calibri" w:hAnsi="Calibri" w:cs="Calibri"/>
                <w:color w:val="8730A6"/>
                <w:sz w:val="30"/>
                <w:szCs w:val="30"/>
              </w:rPr>
              <w:t xml:space="preserve">  </w:t>
            </w:r>
            <w:r w:rsidR="007B7B31" w:rsidRPr="00014CBA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</w:t>
            </w:r>
            <w:r w:rsidR="00701C8E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</w:t>
            </w:r>
            <w:r w:rsidR="007B7B31" w:rsidRPr="00014CBA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</w:t>
            </w:r>
          </w:p>
        </w:tc>
      </w:tr>
      <w:tr w:rsidR="006368DA" w14:paraId="3D20FD1A" w14:textId="77777777" w:rsidTr="00930F9E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309BC916" w14:textId="77777777" w:rsidR="000D30C1" w:rsidRPr="000D30C1" w:rsidRDefault="000D30C1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8"/>
                <w:szCs w:val="8"/>
              </w:rPr>
            </w:pPr>
          </w:p>
          <w:p w14:paraId="41F07E88" w14:textId="3BCB8BA4" w:rsidR="000B584D" w:rsidRPr="00F30CF3" w:rsidRDefault="000B584D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__</w:t>
            </w:r>
            <w:r w:rsidR="00174019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______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_______ =</w:t>
            </w: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Number of</w:t>
            </w:r>
          </w:p>
          <w:p w14:paraId="2F75EFB6" w14:textId="0AB8F5A3" w:rsidR="006368DA" w:rsidRPr="00F30CF3" w:rsidRDefault="00BD712E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>
              <w:rPr>
                <w:rFonts w:ascii="Calibri" w:hAnsi="Calibri" w:cs="Calibri"/>
                <w:noProof/>
                <w:color w:val="0D0D0D" w:themeColor="text1" w:themeTint="F2"/>
                <w:sz w:val="30"/>
                <w:szCs w:val="30"/>
              </w:rPr>
              <w:pict w14:anchorId="5D1E372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95" type="#_x0000_t32" style="position:absolute;left:0;text-align:left;margin-left:247.15pt;margin-top:26.5pt;width:41pt;height:54.5pt;z-index:251835392;mso-position-horizontal-relative:margin;mso-position-vertical-relative:margin" o:connectortype="straight" strokecolor="#7030a0" strokeweight="2.25pt">
                  <v:stroke endarrow="block"/>
                  <w10:wrap anchorx="margin" anchory="margin"/>
                </v:shape>
              </w:pic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mini bears * 1</w:t>
            </w:r>
            <w:r w:rsidR="00475668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.21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</w:t>
            </w:r>
            <w:r w:rsidR="00475668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g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.</w:t>
            </w:r>
          </w:p>
        </w:tc>
        <w:tc>
          <w:tcPr>
            <w:tcW w:w="81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5A79DF2D" w14:textId="77777777" w:rsidR="006368DA" w:rsidRPr="00A662E0" w:rsidRDefault="006368DA" w:rsidP="00A662E0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34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107394D2" w14:textId="6CCD4365" w:rsidR="006368DA" w:rsidRPr="00014CBA" w:rsidRDefault="000B584D" w:rsidP="00E90E82">
            <w:pPr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r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 </w:t>
            </w:r>
            <w:r w:rsidR="006368DA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SET ______</w:t>
            </w:r>
            <w:r w:rsidR="00174019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</w:t>
            </w:r>
            <w:r w:rsidR="006368DA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_ TO </w:t>
            </w:r>
            <w:r w:rsidR="00E90E82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( </w:t>
            </w:r>
            <w:r w:rsidR="00E90E82" w:rsidRPr="00014CBA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_______</w:t>
            </w:r>
            <w:r w:rsidR="00E90E82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 </w:t>
            </w:r>
            <w:r w:rsidR="00E90E82" w:rsidRPr="00014CBA">
              <w:rPr>
                <w:rFonts w:ascii="Calibri" w:hAnsi="Calibri" w:cs="Calibri"/>
                <w:color w:val="00B050"/>
                <w:sz w:val="32"/>
                <w:szCs w:val="32"/>
              </w:rPr>
              <w:t>–</w:t>
            </w:r>
            <w:r w:rsidR="00E90E82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</w:t>
            </w:r>
            <w:r w:rsidR="00E90E82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_______</w:t>
            </w:r>
            <w:r w:rsidR="00E90E82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)</w:t>
            </w:r>
            <w:r w:rsidR="001E4F5A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</w:t>
            </w:r>
          </w:p>
        </w:tc>
      </w:tr>
      <w:tr w:rsidR="006368DA" w14:paraId="1F05A966" w14:textId="77777777" w:rsidTr="00930F9E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32791E8C" w14:textId="77777777" w:rsidR="00A662E0" w:rsidRPr="00F30CF3" w:rsidRDefault="006368DA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Weight of regular bears needed =</w:t>
            </w:r>
          </w:p>
          <w:p w14:paraId="359AACDB" w14:textId="4AA10F14" w:rsidR="006368DA" w:rsidRPr="00F30CF3" w:rsidRDefault="00475668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2668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</w:t>
            </w: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g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– ___</w:t>
            </w:r>
            <w:r w:rsidR="00174019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_____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________</w:t>
            </w:r>
          </w:p>
        </w:tc>
        <w:tc>
          <w:tcPr>
            <w:tcW w:w="81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09E6224E" w14:textId="77777777" w:rsidR="006368DA" w:rsidRPr="00A662E0" w:rsidRDefault="006368DA" w:rsidP="00A662E0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34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242C0B46" w14:textId="77777777" w:rsidR="005E08DB" w:rsidRDefault="00821554" w:rsidP="007B7B31">
            <w:pPr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r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 </w:t>
            </w:r>
          </w:p>
          <w:p w14:paraId="4145B389" w14:textId="268CDF61" w:rsidR="007B7B31" w:rsidRPr="00014CBA" w:rsidRDefault="005E08DB" w:rsidP="007B7B31">
            <w:pPr>
              <w:rPr>
                <w:rFonts w:ascii="Calibri" w:hAnsi="Calibri" w:cs="Calibri"/>
                <w:color w:val="00B050"/>
                <w:sz w:val="30"/>
                <w:szCs w:val="30"/>
              </w:rPr>
            </w:pPr>
            <w:r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 </w:t>
            </w:r>
            <w:r w:rsidR="007B7B31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SET ________ TO </w:t>
            </w:r>
            <w:r w:rsidR="00E90E82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( </w:t>
            </w:r>
            <w:r w:rsidR="00E90E82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_______</w:t>
            </w:r>
            <w:r w:rsidR="00E90E82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 * </w:t>
            </w:r>
            <w:r w:rsidR="00E90E82" w:rsidRPr="00014CBA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_______</w:t>
            </w:r>
            <w:r w:rsidR="00E90E82"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)</w:t>
            </w:r>
          </w:p>
          <w:p w14:paraId="5CBECE85" w14:textId="77777777" w:rsidR="006368DA" w:rsidRPr="00014CBA" w:rsidRDefault="006368DA" w:rsidP="00A662E0">
            <w:pPr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</w:p>
        </w:tc>
      </w:tr>
      <w:tr w:rsidR="006368DA" w14:paraId="31CAB6B4" w14:textId="77777777" w:rsidTr="00930F9E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76428E77" w14:textId="14F8CEA0" w:rsidR="001E4F5A" w:rsidRPr="00F30CF3" w:rsidRDefault="006368DA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Number of regular bears needed =</w:t>
            </w:r>
          </w:p>
          <w:p w14:paraId="374062CE" w14:textId="3C771C5A" w:rsidR="006368DA" w:rsidRPr="00F30CF3" w:rsidRDefault="00174019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</w:t>
            </w:r>
            <w:r w:rsidR="001E4F5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</w:t>
            </w: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___</w:t>
            </w:r>
            <w:r w:rsidR="001E4F5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___________ 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/ 2</w:t>
            </w:r>
            <w:r w:rsidR="00887FE6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.31</w:t>
            </w:r>
          </w:p>
        </w:tc>
        <w:tc>
          <w:tcPr>
            <w:tcW w:w="81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3C1B4DE1" w14:textId="77777777" w:rsidR="006368DA" w:rsidRPr="00A662E0" w:rsidRDefault="006368DA" w:rsidP="00A662E0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34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3BABE9FF" w14:textId="79DE987B" w:rsidR="006368DA" w:rsidRPr="00014CBA" w:rsidRDefault="000B584D" w:rsidP="00A662E0">
            <w:pPr>
              <w:rPr>
                <w:rFonts w:ascii="Calibri" w:hAnsi="Calibri" w:cs="Calibri"/>
                <w:color w:val="009BD2"/>
                <w:sz w:val="30"/>
                <w:szCs w:val="30"/>
              </w:rPr>
            </w:pPr>
            <w:r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 </w:t>
            </w:r>
            <w:r w:rsidR="006368DA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SET ___</w:t>
            </w:r>
            <w:r w:rsidR="00174019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</w:t>
            </w:r>
            <w:r w:rsidR="006368DA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__</w:t>
            </w:r>
            <w:r w:rsidR="00174019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>_</w:t>
            </w:r>
            <w:r w:rsidR="006368DA"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__ TO </w:t>
            </w:r>
            <w:r w:rsidR="006368DA" w:rsidRPr="00014CBA">
              <w:rPr>
                <w:rFonts w:ascii="Calibri" w:hAnsi="Calibri" w:cs="Calibri"/>
                <w:color w:val="009BD2"/>
                <w:sz w:val="30"/>
                <w:szCs w:val="30"/>
              </w:rPr>
              <w:t>__</w:t>
            </w:r>
            <w:r w:rsidR="00174019" w:rsidRPr="00014CBA">
              <w:rPr>
                <w:rFonts w:ascii="Calibri" w:hAnsi="Calibri" w:cs="Calibri"/>
                <w:color w:val="009BD2"/>
                <w:sz w:val="30"/>
                <w:szCs w:val="30"/>
              </w:rPr>
              <w:t>_</w:t>
            </w:r>
            <w:r w:rsidR="006368DA" w:rsidRPr="00014CBA">
              <w:rPr>
                <w:rFonts w:ascii="Calibri" w:hAnsi="Calibri" w:cs="Calibri"/>
                <w:color w:val="009BD2"/>
                <w:sz w:val="30"/>
                <w:szCs w:val="30"/>
              </w:rPr>
              <w:t>__</w:t>
            </w:r>
            <w:r w:rsidR="00FA166D" w:rsidRPr="00014CBA">
              <w:rPr>
                <w:rFonts w:ascii="Calibri" w:hAnsi="Calibri" w:cs="Calibri"/>
                <w:color w:val="009BD2"/>
                <w:sz w:val="30"/>
                <w:szCs w:val="30"/>
              </w:rPr>
              <w:t>_</w:t>
            </w:r>
            <w:r w:rsidR="006368DA" w:rsidRPr="00014CBA">
              <w:rPr>
                <w:rFonts w:ascii="Calibri" w:hAnsi="Calibri" w:cs="Calibri"/>
                <w:color w:val="009BD2"/>
                <w:sz w:val="30"/>
                <w:szCs w:val="30"/>
              </w:rPr>
              <w:t>____</w:t>
            </w:r>
          </w:p>
          <w:p w14:paraId="7E8790CB" w14:textId="77777777" w:rsidR="006368DA" w:rsidRPr="00014CBA" w:rsidRDefault="006368DA" w:rsidP="00A662E0">
            <w:pPr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</w:p>
        </w:tc>
      </w:tr>
      <w:tr w:rsidR="006368DA" w14:paraId="4BA7F188" w14:textId="77777777" w:rsidTr="00930F9E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48CFF414" w14:textId="77C2629A" w:rsidR="006368DA" w:rsidRPr="00F30CF3" w:rsidRDefault="00D64799" w:rsidP="000B584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Program s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ay</w:t>
            </w: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s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how m</w:t>
            </w:r>
            <w:r w:rsidR="001E4F5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any</w:t>
            </w:r>
            <w:r w:rsidR="006368DA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regular bears the user would need to match the super bear.</w:t>
            </w:r>
          </w:p>
        </w:tc>
        <w:tc>
          <w:tcPr>
            <w:tcW w:w="81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6CD37130" w14:textId="77777777" w:rsidR="006368DA" w:rsidRPr="00A662E0" w:rsidRDefault="006368DA" w:rsidP="00A662E0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34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06AA3B0C" w14:textId="6E4CBB6F" w:rsidR="006368DA" w:rsidRPr="00014CBA" w:rsidRDefault="000B584D" w:rsidP="007B7B31">
            <w:pPr>
              <w:spacing w:after="200" w:line="276" w:lineRule="auto"/>
              <w:rPr>
                <w:rFonts w:ascii="Calibri" w:hAnsi="Calibri" w:cs="Calibri"/>
                <w:color w:val="009BD2"/>
                <w:sz w:val="30"/>
                <w:szCs w:val="30"/>
              </w:rPr>
            </w:pPr>
            <w:r w:rsidRPr="00014CBA">
              <w:rPr>
                <w:rFonts w:ascii="Calibri" w:hAnsi="Calibri" w:cs="Calibri"/>
                <w:color w:val="31849B" w:themeColor="accent5" w:themeShade="BF"/>
                <w:sz w:val="30"/>
                <w:szCs w:val="30"/>
              </w:rPr>
              <w:t xml:space="preserve"> </w:t>
            </w:r>
            <w:r w:rsidR="007B7B31" w:rsidRPr="00014CBA">
              <w:rPr>
                <w:rFonts w:ascii="Calibri" w:hAnsi="Calibri" w:cs="Calibri"/>
                <w:color w:val="009BD2"/>
                <w:sz w:val="30"/>
                <w:szCs w:val="30"/>
              </w:rPr>
              <w:t>ASK _____________</w:t>
            </w:r>
            <w:r w:rsidR="00701C8E">
              <w:rPr>
                <w:rFonts w:ascii="Calibri" w:hAnsi="Calibri" w:cs="Calibri"/>
                <w:color w:val="009BD2"/>
                <w:sz w:val="30"/>
                <w:szCs w:val="30"/>
              </w:rPr>
              <w:t>__</w:t>
            </w:r>
            <w:r w:rsidR="007B7B31" w:rsidRPr="00014CBA">
              <w:rPr>
                <w:rFonts w:ascii="Calibri" w:hAnsi="Calibri" w:cs="Calibri"/>
                <w:color w:val="009BD2"/>
                <w:sz w:val="30"/>
                <w:szCs w:val="30"/>
              </w:rPr>
              <w:t>___ AND WAIT</w:t>
            </w:r>
          </w:p>
        </w:tc>
      </w:tr>
    </w:tbl>
    <w:p w14:paraId="5F356B0A" w14:textId="0C59B5FA" w:rsidR="00B11F1B" w:rsidRDefault="00B11F1B" w:rsidP="00554A88">
      <w:pPr>
        <w:spacing w:line="360" w:lineRule="auto"/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</w:pP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lastRenderedPageBreak/>
        <w:t xml:space="preserve">Hint: If </w:t>
      </w:r>
      <w:r w:rsidR="00554A88"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the pseudocode name for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the total number of regular bears needed </w:t>
      </w:r>
      <w:r w:rsidR="00554A88"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were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‘</w:t>
      </w:r>
      <w:r w:rsidR="00554A88"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z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’, then the pseudocode </w:t>
      </w:r>
      <w:r w:rsidR="00554A88"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line 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for the last step would be: SAY 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>“You would need”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</w:t>
      </w:r>
      <w:r w:rsidR="00701C8E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</w:t>
      </w:r>
      <w:r w:rsidR="00701C8E" w:rsidRPr="00701C8E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 xml:space="preserve">  </w:t>
      </w:r>
      <w:r w:rsidR="00554A88"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>z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_ </w:t>
      </w:r>
      <w:r w:rsidR="00701C8E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>“</w:t>
      </w:r>
      <w:r w:rsidR="00661057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 xml:space="preserve">more 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 xml:space="preserve">regular bears to match </w:t>
      </w:r>
      <w:r w:rsidR="00CC34A0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>the super bear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>!”</w:t>
      </w:r>
    </w:p>
    <w:p w14:paraId="68A6F6D5" w14:textId="77777777" w:rsidR="006B62F7" w:rsidRPr="00CD6843" w:rsidRDefault="006B62F7" w:rsidP="006B62F7">
      <w:pPr>
        <w:spacing w:after="0" w:line="360" w:lineRule="auto"/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</w:pPr>
    </w:p>
    <w:p w14:paraId="71C31CAD" w14:textId="2D34DF39" w:rsidR="000D4021" w:rsidRPr="00554A88" w:rsidRDefault="0084042B" w:rsidP="00554A88">
      <w:pPr>
        <w:spacing w:line="360" w:lineRule="auto"/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</w:pPr>
      <w:r w:rsidRPr="00554A88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 xml:space="preserve">Reorder the </w:t>
      </w:r>
      <w:r w:rsidR="00756D20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>Pseudoc</w:t>
      </w:r>
      <w:r w:rsidRPr="00554A88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>ode</w:t>
      </w:r>
    </w:p>
    <w:p w14:paraId="7A279063" w14:textId="5C107589" w:rsidR="0084042B" w:rsidRPr="00554A88" w:rsidRDefault="00B11F1B" w:rsidP="00554A88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Now that you have matched each step with its pseudocode translation, w</w:t>
      </w:r>
      <w:r w:rsidR="0084042B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rite 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the whole pseudocode below</w:t>
      </w:r>
      <w:r w:rsidR="0084042B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in the right order</w:t>
      </w:r>
      <w:r w:rsidR="00ED34A3">
        <w:rPr>
          <w:rFonts w:ascii="Calibri" w:hAnsi="Calibri" w:cs="Calibri"/>
          <w:color w:val="0D0D0D" w:themeColor="text1" w:themeTint="F2"/>
          <w:sz w:val="32"/>
          <w:szCs w:val="32"/>
        </w:rPr>
        <w:t>.</w:t>
      </w:r>
    </w:p>
    <w:p w14:paraId="68A6000E" w14:textId="5D5908C6" w:rsidR="00375357" w:rsidRPr="00554A88" w:rsidRDefault="00375357" w:rsidP="00554A88">
      <w:pPr>
        <w:spacing w:line="360" w:lineRule="auto"/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</w:pPr>
      <w:r w:rsidRPr="00554A88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Remember to write each step in a different line</w:t>
      </w:r>
      <w:r w:rsidR="00D25053" w:rsidRPr="00554A88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.</w:t>
      </w:r>
      <w:r w:rsidR="00ED34A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</w:t>
      </w:r>
      <w:r w:rsidR="00D25053" w:rsidRPr="00554A88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If possible, </w:t>
      </w:r>
      <w:r w:rsidR="00D25053" w:rsidRPr="00554A88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>keep the color</w:t>
      </w:r>
      <w:r w:rsidR="00554A88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>-coding</w:t>
      </w:r>
      <w:r w:rsidR="00D25053" w:rsidRPr="00554A88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of the pseudocode lines above.</w:t>
      </w:r>
      <w:r w:rsidR="00756D20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(E.g. “ASK” is turquoise; “SET” is orange</w:t>
      </w:r>
      <w:r w:rsidR="00865DDF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; </w:t>
      </w:r>
      <w:r w:rsidR="006E322B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operators are green</w:t>
      </w:r>
      <w:r w:rsidR="00756D20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.</w:t>
      </w:r>
      <w:r w:rsidRPr="00554A88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)</w:t>
      </w:r>
    </w:p>
    <w:p w14:paraId="01C4FA78" w14:textId="7C898467" w:rsidR="0084042B" w:rsidRPr="00554A88" w:rsidRDefault="00B11F1B" w:rsidP="00554A88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18F92D72" w14:textId="42A950F7" w:rsidR="00375357" w:rsidRPr="00554A88" w:rsidRDefault="00375357" w:rsidP="00554A88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4E61FBBF" w14:textId="7493DCC8" w:rsidR="00375357" w:rsidRPr="00554A88" w:rsidRDefault="00375357" w:rsidP="00554A88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2003A4A2" w14:textId="6789E8AE" w:rsidR="00375357" w:rsidRPr="00554A88" w:rsidRDefault="00375357" w:rsidP="00554A88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132BCB01" w14:textId="30B03726" w:rsidR="00375357" w:rsidRPr="00554A88" w:rsidRDefault="00375357" w:rsidP="00554A88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12179A57" w14:textId="734081C5" w:rsidR="00375357" w:rsidRPr="00554A88" w:rsidRDefault="00375357" w:rsidP="00554A88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23F899AA" w14:textId="3AD3DA21" w:rsidR="00375357" w:rsidRDefault="00375357" w:rsidP="00554A88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2E4B8BC2" w14:textId="1703415E" w:rsidR="00CD6843" w:rsidRPr="000D4021" w:rsidRDefault="00CD6843" w:rsidP="00CD6843">
      <w:pPr>
        <w:spacing w:line="240" w:lineRule="auto"/>
        <w:rPr>
          <w:rFonts w:ascii="Calibri" w:hAnsi="Calibri" w:cs="Calibri"/>
          <w:color w:val="E36C0A" w:themeColor="accent6" w:themeShade="BF"/>
          <w:sz w:val="32"/>
          <w:szCs w:val="32"/>
        </w:rPr>
        <w:sectPr w:rsidR="00CD6843" w:rsidRPr="000D4021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71B9B99" w14:textId="77777777" w:rsidR="000B1B30" w:rsidRPr="00127C5F" w:rsidRDefault="00BD712E" w:rsidP="000B1B30">
      <w:pPr>
        <w:ind w:right="3600"/>
        <w:rPr>
          <w:color w:val="E36C0A" w:themeColor="accent6" w:themeShade="BF"/>
        </w:rPr>
      </w:pPr>
      <w:r>
        <w:rPr>
          <w:noProof/>
        </w:rPr>
        <w:lastRenderedPageBreak/>
        <w:pict w14:anchorId="0C37507E">
          <v:oval id="Oval 174" o:spid="_x0000_s2081" style="position:absolute;margin-left:-68.25pt;margin-top:-104.45pt;width:305.25pt;height:305.25pt;z-index:2518261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" fillcolor="#8730a6" stroked="f" strokeweight="3pt">
            <v:fill opacity="43947f"/>
            <v:textbox style="mso-next-textbox:#Oval 174">
              <w:txbxContent>
                <w:p w14:paraId="55505D0A" w14:textId="77777777" w:rsidR="000B1B30" w:rsidRDefault="000B1B30" w:rsidP="000B1B30">
                  <w:pPr>
                    <w:pStyle w:val="Heading1"/>
                  </w:pPr>
                </w:p>
                <w:p w14:paraId="070E3056" w14:textId="77777777" w:rsidR="000B1B30" w:rsidRDefault="000B1B30" w:rsidP="000B1B30">
                  <w:pPr>
                    <w:pStyle w:val="Heading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GUMMY BEARS</w:t>
                  </w:r>
                </w:p>
                <w:p w14:paraId="466115B4" w14:textId="38110195" w:rsidR="000B1B30" w:rsidRPr="00375357" w:rsidRDefault="000B1B30" w:rsidP="000B1B30">
                  <w:pPr>
                    <w:pStyle w:val="Heading1"/>
                    <w:rPr>
                      <w:color w:val="000000" w:themeColor="text1"/>
                      <w:sz w:val="36"/>
                      <w:szCs w:val="36"/>
                    </w:rPr>
                  </w:pPr>
                  <w:r w:rsidRPr="00375357">
                    <w:rPr>
                      <w:color w:val="000000" w:themeColor="text1"/>
                      <w:sz w:val="36"/>
                      <w:szCs w:val="36"/>
                    </w:rPr>
                    <w:t>FOR COMPUTATIONAL THINKING</w:t>
                  </w:r>
                  <w:r w:rsidR="004611FF" w:rsidRPr="004611FF">
                    <w:rPr>
                      <w:color w:val="000000" w:themeColor="text1"/>
                      <w:sz w:val="36"/>
                      <w:szCs w:val="36"/>
                      <w:vertAlign w:val="superscript"/>
                    </w:rPr>
                    <w:t>[1]</w:t>
                  </w:r>
                </w:p>
                <w:p w14:paraId="158A78A7" w14:textId="77777777" w:rsidR="000B1B30" w:rsidRPr="00375357" w:rsidRDefault="000B1B30" w:rsidP="000B1B3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oval>
        </w:pict>
      </w:r>
    </w:p>
    <w:p w14:paraId="792D3D88" w14:textId="77777777" w:rsidR="000B1B30" w:rsidRPr="00127C5F" w:rsidRDefault="00BD712E" w:rsidP="000B1B30">
      <w:pPr>
        <w:rPr>
          <w:color w:val="E36C0A" w:themeColor="accent6" w:themeShade="BF"/>
        </w:rPr>
      </w:pPr>
      <w:r>
        <w:rPr>
          <w:noProof/>
        </w:rPr>
        <w:pict w14:anchorId="4117B73C">
          <v:oval id="Oval 176" o:spid="_x0000_s2079" style="position:absolute;margin-left:80.75pt;margin-top:52.75pt;width:408.6pt;height:408.6pt;z-index:2518241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" fillcolor="#eeece1 [3214]" stroked="f" strokeweight="3pt">
            <v:fill opacity="43947f"/>
            <v:textbox style="mso-next-textbox:#Oval 176">
              <w:txbxContent>
                <w:p w14:paraId="7C436579" w14:textId="77777777" w:rsidR="000B1B30" w:rsidRDefault="000B1B30" w:rsidP="000B1B30">
                  <w:pPr>
                    <w:pStyle w:val="1Spine"/>
                  </w:pPr>
                  <w:r>
                    <w:t>SCRATCH</w:t>
                  </w:r>
                </w:p>
                <w:p w14:paraId="4098C5BF" w14:textId="77777777" w:rsidR="000B1B30" w:rsidRDefault="000B1B30" w:rsidP="000B1B30">
                  <w:pPr>
                    <w:pStyle w:val="1Spine"/>
                    <w:ind w:left="720"/>
                  </w:pPr>
                </w:p>
                <w:p w14:paraId="3FE714B7" w14:textId="77777777" w:rsidR="000B1B30" w:rsidRPr="000D0FB4" w:rsidRDefault="000B1B30" w:rsidP="000B1B30">
                  <w:pPr>
                    <w:pStyle w:val="ListParagraph"/>
                    <w:ind w:left="1800"/>
                    <w:jc w:val="left"/>
                  </w:pPr>
                  <w:r>
                    <w:t>Getting started</w:t>
                  </w:r>
                </w:p>
                <w:p w14:paraId="1F1292A4" w14:textId="77777777" w:rsidR="000B1B30" w:rsidRPr="000D0FB4" w:rsidRDefault="000B1B30" w:rsidP="000B1B30">
                  <w:pPr>
                    <w:pStyle w:val="ListParagraph"/>
                    <w:ind w:left="1800"/>
                    <w:jc w:val="left"/>
                  </w:pPr>
                  <w:r>
                    <w:t>Coding on Scratch</w:t>
                  </w:r>
                </w:p>
              </w:txbxContent>
            </v:textbox>
          </v:oval>
        </w:pict>
      </w:r>
      <w:r>
        <w:rPr>
          <w:noProof/>
        </w:rPr>
        <w:pict w14:anchorId="45DD4943">
          <v:shape id="AutoShape 412" o:spid="_x0000_s2080" type="#_x0000_t15" style="position:absolute;margin-left:506pt;margin-top:103.8pt;width:106.85pt;height:68.4pt;rotation:18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" fillcolor="#8730a6" stroked="f" strokeweight=".25pt">
            <v:textbox style="layout-flow:vertical;mso-next-textbox:#AutoShape 412">
              <w:txbxContent>
                <w:p w14:paraId="26904F1C" w14:textId="5D49B654" w:rsidR="000B1B30" w:rsidRPr="00DC5A24" w:rsidRDefault="000B1B30" w:rsidP="000B1B30">
                  <w:pPr>
                    <w:pStyle w:val="TabName"/>
                    <w:rPr>
                      <w:color w:val="FFFFFF" w:themeColor="background1"/>
                    </w:rPr>
                  </w:pPr>
                  <w:r w:rsidRPr="00DC5A24">
                    <w:rPr>
                      <w:color w:val="FFFFFF" w:themeColor="background1"/>
                    </w:rPr>
                    <w:t xml:space="preserve">Tab </w:t>
                  </w:r>
                  <w:r w:rsidR="00C11C67">
                    <w:rPr>
                      <w:color w:val="FFFFFF" w:themeColor="background1"/>
                    </w:rPr>
                    <w:t>2</w:t>
                  </w:r>
                </w:p>
              </w:txbxContent>
            </v:textbox>
            <w10:wrap anchorx="margin" anchory="margin"/>
          </v:shape>
        </w:pict>
      </w:r>
      <w:r w:rsidR="000B1B30" w:rsidRPr="00127C5F">
        <w:rPr>
          <w:color w:val="E36C0A" w:themeColor="accent6" w:themeShade="BF"/>
        </w:rPr>
        <w:br w:type="page"/>
      </w:r>
    </w:p>
    <w:p w14:paraId="59DDF094" w14:textId="4838DFDA" w:rsidR="00375357" w:rsidRPr="00554A88" w:rsidRDefault="00375357" w:rsidP="00554A88">
      <w:pPr>
        <w:spacing w:line="360" w:lineRule="auto"/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</w:pPr>
      <w:r w:rsidRPr="00554A88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lastRenderedPageBreak/>
        <w:t xml:space="preserve">Getting Started </w:t>
      </w:r>
    </w:p>
    <w:p w14:paraId="513B3307" w14:textId="308F0382" w:rsidR="00537EB1" w:rsidRPr="00554A88" w:rsidRDefault="00375357" w:rsidP="00554A88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1.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  Ope</w:t>
      </w:r>
      <w:r w:rsidR="00537EB1" w:rsidRPr="00554A88">
        <w:rPr>
          <w:rFonts w:ascii="Calibri" w:hAnsi="Calibri" w:cs="Calibri"/>
          <w:color w:val="0D0D0D" w:themeColor="text1" w:themeTint="F2"/>
          <w:sz w:val="32"/>
          <w:szCs w:val="32"/>
        </w:rPr>
        <w:t>n Scratch (</w:t>
      </w:r>
      <w:hyperlink r:id="rId8" w:history="1">
        <w:r w:rsidR="00554A88" w:rsidRPr="00605846">
          <w:rPr>
            <w:rStyle w:val="Hyperlink"/>
            <w:rFonts w:ascii="Calibri" w:hAnsi="Calibri" w:cs="Calibri"/>
            <w:sz w:val="32"/>
            <w:szCs w:val="32"/>
          </w:rPr>
          <w:t>https://scratch.mit.edu/</w:t>
        </w:r>
      </w:hyperlink>
      <w:r w:rsid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) </w:t>
      </w:r>
      <w:r w:rsidR="00537EB1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and create </w:t>
      </w:r>
      <w:r w:rsidR="00DE5F73">
        <w:rPr>
          <w:rFonts w:ascii="Calibri" w:hAnsi="Calibri" w:cs="Calibri"/>
          <w:color w:val="0D0D0D" w:themeColor="text1" w:themeTint="F2"/>
          <w:sz w:val="32"/>
          <w:szCs w:val="32"/>
        </w:rPr>
        <w:t>a free account.</w:t>
      </w:r>
    </w:p>
    <w:p w14:paraId="0D10396D" w14:textId="108B8226" w:rsidR="00537EB1" w:rsidRPr="00554A88" w:rsidRDefault="00537EB1" w:rsidP="00554A88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2.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 Follow this link: </w:t>
      </w:r>
      <w:hyperlink r:id="rId9" w:history="1">
        <w:r w:rsidR="00554A88" w:rsidRPr="00605846">
          <w:rPr>
            <w:rStyle w:val="Hyperlink"/>
            <w:rFonts w:ascii="Calibri" w:hAnsi="Calibri" w:cs="Calibri"/>
            <w:sz w:val="32"/>
            <w:szCs w:val="32"/>
          </w:rPr>
          <w:t>https://scratch.mit.edu/projects/556828524/editor</w:t>
        </w:r>
      </w:hyperlink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to open the Gummy Bears project template. </w:t>
      </w:r>
      <w:r w:rsidRPr="00554A88">
        <w:rPr>
          <w:rFonts w:ascii="Calibri" w:hAnsi="Calibri" w:cs="Calibri"/>
          <w:b/>
          <w:bCs/>
          <w:color w:val="C00000"/>
          <w:sz w:val="32"/>
          <w:szCs w:val="32"/>
          <w:u w:val="single"/>
        </w:rPr>
        <w:t>Do not edit this template!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</w:p>
    <w:p w14:paraId="3E37A06F" w14:textId="17270EA0" w:rsidR="000B5E14" w:rsidRPr="000B5E14" w:rsidRDefault="00537EB1" w:rsidP="00554A88">
      <w:pPr>
        <w:spacing w:line="360" w:lineRule="auto"/>
        <w:rPr>
          <w:rFonts w:ascii="Calibri" w:hAnsi="Calibri" w:cs="Calibri"/>
          <w:color w:val="0D0D0D" w:themeColor="text1" w:themeTint="F2"/>
          <w:sz w:val="2"/>
          <w:szCs w:val="2"/>
        </w:rPr>
      </w:pPr>
      <w:r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Pr="00554A88">
        <w:rPr>
          <w:rFonts w:ascii="Calibri" w:hAnsi="Calibri" w:cs="Calibri"/>
          <w:b/>
          <w:bCs/>
          <w:color w:val="C00000"/>
          <w:sz w:val="32"/>
          <w:szCs w:val="32"/>
          <w:u w:val="single"/>
        </w:rPr>
        <w:t>Create a copy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of </w:t>
      </w:r>
      <w:r w:rsidR="002D7013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this template by clicking on </w:t>
      </w:r>
      <w:r w:rsidR="002D7013" w:rsidRPr="00433AE3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File &gt; Remix</w:t>
      </w:r>
      <w:r w:rsidR="002D7013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. Work on </w:t>
      </w:r>
      <w:r w:rsidR="002D7013">
        <w:rPr>
          <w:rFonts w:ascii="Calibri" w:hAnsi="Calibri" w:cs="Calibri"/>
          <w:color w:val="0D0D0D" w:themeColor="text1" w:themeTint="F2"/>
          <w:sz w:val="32"/>
          <w:szCs w:val="32"/>
        </w:rPr>
        <w:t xml:space="preserve">your new copy (remix) </w:t>
      </w:r>
      <w:r w:rsidR="002D7013" w:rsidRPr="00554A88">
        <w:rPr>
          <w:rFonts w:ascii="Calibri" w:hAnsi="Calibri" w:cs="Calibri"/>
          <w:color w:val="0D0D0D" w:themeColor="text1" w:themeTint="F2"/>
          <w:sz w:val="32"/>
          <w:szCs w:val="32"/>
        </w:rPr>
        <w:t>from now on.</w:t>
      </w:r>
    </w:p>
    <w:p w14:paraId="6084EE57" w14:textId="77777777" w:rsidR="00537EB1" w:rsidRPr="00554A88" w:rsidRDefault="00537EB1" w:rsidP="00876B1D">
      <w:pPr>
        <w:spacing w:before="240" w:line="360" w:lineRule="auto"/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</w:pPr>
      <w:r w:rsidRPr="00554A88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Coding on Scratch</w:t>
      </w:r>
    </w:p>
    <w:p w14:paraId="574AB8CD" w14:textId="516FD3DB" w:rsidR="00895354" w:rsidRPr="00554A88" w:rsidRDefault="001F4B2C" w:rsidP="00554A88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1</w:t>
      </w:r>
      <w:r w:rsidR="00895354"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.</w:t>
      </w:r>
      <w:r w:rsidR="00895354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Let’s start by familiarizing ourselves with Scratch:</w:t>
      </w:r>
    </w:p>
    <w:p w14:paraId="45D5B7D0" w14:textId="25EE418D" w:rsidR="001F4B2C" w:rsidRPr="00554A88" w:rsidRDefault="001F4B2C" w:rsidP="00554A88">
      <w:pPr>
        <w:spacing w:line="360" w:lineRule="auto"/>
        <w:jc w:val="center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noProof/>
          <w:color w:val="0D0D0D" w:themeColor="text1" w:themeTint="F2"/>
          <w:sz w:val="32"/>
          <w:szCs w:val="32"/>
        </w:rPr>
        <w:drawing>
          <wp:inline distT="0" distB="0" distL="0" distR="0" wp14:anchorId="40559630" wp14:editId="2A50E57E">
            <wp:extent cx="5041900" cy="2016760"/>
            <wp:effectExtent l="0" t="0" r="635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016" w14:textId="58BE9006" w:rsidR="001F4B2C" w:rsidRPr="00554A88" w:rsidRDefault="00895354" w:rsidP="00C12A10">
      <w:pPr>
        <w:pStyle w:val="ListParagraph"/>
        <w:numPr>
          <w:ilvl w:val="0"/>
          <w:numId w:val="11"/>
        </w:numPr>
        <w:spacing w:before="240"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 w:rsidRPr="00554A88">
        <w:rPr>
          <w:rFonts w:ascii="Calibri" w:hAnsi="Calibri" w:cs="Calibri"/>
          <w:color w:val="0D0D0D" w:themeColor="text1" w:themeTint="F2"/>
          <w:szCs w:val="32"/>
        </w:rPr>
        <w:t>The</w:t>
      </w:r>
      <w:r w:rsidR="003A3B18">
        <w:rPr>
          <w:rFonts w:ascii="Calibri" w:hAnsi="Calibri" w:cs="Calibri"/>
          <w:color w:val="0D0D0D" w:themeColor="text1" w:themeTint="F2"/>
          <w:szCs w:val="32"/>
        </w:rPr>
        <w:t xml:space="preserve"> first</w:t>
      </w:r>
      <w:r w:rsidR="001F4B2C" w:rsidRPr="00554A88"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="00262B08">
        <w:rPr>
          <w:rFonts w:ascii="Calibri" w:hAnsi="Calibri" w:cs="Calibri"/>
          <w:color w:val="0D0D0D" w:themeColor="text1" w:themeTint="F2"/>
          <w:szCs w:val="32"/>
        </w:rPr>
        <w:t>section</w:t>
      </w:r>
      <w:r w:rsidR="001F4B2C" w:rsidRPr="00554A88"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="003A3B18">
        <w:rPr>
          <w:rFonts w:ascii="Calibri" w:hAnsi="Calibri" w:cs="Calibri"/>
          <w:color w:val="0D0D0D" w:themeColor="text1" w:themeTint="F2"/>
          <w:szCs w:val="32"/>
        </w:rPr>
        <w:t>(</w:t>
      </w:r>
      <w:r w:rsidR="001F4B2C" w:rsidRPr="00554A88">
        <w:rPr>
          <w:rFonts w:ascii="Calibri" w:hAnsi="Calibri" w:cs="Calibri"/>
          <w:color w:val="0D0D0D" w:themeColor="text1" w:themeTint="F2"/>
          <w:szCs w:val="32"/>
        </w:rPr>
        <w:t>left</w:t>
      </w:r>
      <w:r w:rsidR="003A3B18">
        <w:rPr>
          <w:rFonts w:ascii="Calibri" w:hAnsi="Calibri" w:cs="Calibri"/>
          <w:color w:val="0D0D0D" w:themeColor="text1" w:themeTint="F2"/>
          <w:szCs w:val="32"/>
        </w:rPr>
        <w:t>)</w:t>
      </w:r>
      <w:r w:rsidR="001F4B2C" w:rsidRPr="00554A88">
        <w:rPr>
          <w:rFonts w:ascii="Calibri" w:hAnsi="Calibri" w:cs="Calibri"/>
          <w:color w:val="0D0D0D" w:themeColor="text1" w:themeTint="F2"/>
          <w:szCs w:val="32"/>
        </w:rPr>
        <w:t xml:space="preserve"> contains all the possible </w:t>
      </w:r>
      <w:r w:rsidR="001E0610">
        <w:rPr>
          <w:rFonts w:ascii="Calibri" w:hAnsi="Calibri" w:cs="Calibri"/>
          <w:color w:val="0D0D0D" w:themeColor="text1" w:themeTint="F2"/>
          <w:szCs w:val="32"/>
        </w:rPr>
        <w:t xml:space="preserve">coding blocks </w:t>
      </w:r>
      <w:r w:rsidR="001F4B2C" w:rsidRPr="00554A88">
        <w:rPr>
          <w:rFonts w:ascii="Calibri" w:hAnsi="Calibri" w:cs="Calibri"/>
          <w:color w:val="0D0D0D" w:themeColor="text1" w:themeTint="F2"/>
          <w:szCs w:val="32"/>
        </w:rPr>
        <w:t xml:space="preserve">you can </w:t>
      </w:r>
      <w:r w:rsidR="00B56BEA" w:rsidRPr="00554A88">
        <w:rPr>
          <w:rFonts w:ascii="Calibri" w:hAnsi="Calibri" w:cs="Calibri"/>
          <w:color w:val="0D0D0D" w:themeColor="text1" w:themeTint="F2"/>
          <w:szCs w:val="32"/>
        </w:rPr>
        <w:t>use on Scratch</w:t>
      </w:r>
      <w:r w:rsidR="001F4B2C" w:rsidRPr="00554A88">
        <w:rPr>
          <w:rFonts w:ascii="Calibri" w:hAnsi="Calibri" w:cs="Calibri"/>
          <w:color w:val="0D0D0D" w:themeColor="text1" w:themeTint="F2"/>
          <w:szCs w:val="32"/>
        </w:rPr>
        <w:t xml:space="preserve">. </w:t>
      </w:r>
      <w:r w:rsidR="00BD001C">
        <w:rPr>
          <w:rFonts w:ascii="Calibri" w:hAnsi="Calibri" w:cs="Calibri"/>
          <w:color w:val="0D0D0D" w:themeColor="text1" w:themeTint="F2"/>
          <w:szCs w:val="32"/>
        </w:rPr>
        <w:t>The menu o</w:t>
      </w:r>
      <w:r w:rsidR="00400E8E">
        <w:rPr>
          <w:rFonts w:ascii="Calibri" w:hAnsi="Calibri" w:cs="Calibri"/>
          <w:color w:val="0D0D0D" w:themeColor="text1" w:themeTint="F2"/>
          <w:szCs w:val="32"/>
        </w:rPr>
        <w:t>n</w:t>
      </w:r>
      <w:r w:rsidR="00BD001C">
        <w:rPr>
          <w:rFonts w:ascii="Calibri" w:hAnsi="Calibri" w:cs="Calibri"/>
          <w:color w:val="0D0D0D" w:themeColor="text1" w:themeTint="F2"/>
          <w:szCs w:val="32"/>
        </w:rPr>
        <w:t xml:space="preserve"> the </w:t>
      </w:r>
      <w:r w:rsidR="00335A5C">
        <w:rPr>
          <w:rFonts w:ascii="Calibri" w:hAnsi="Calibri" w:cs="Calibri"/>
          <w:color w:val="0D0D0D" w:themeColor="text1" w:themeTint="F2"/>
          <w:szCs w:val="32"/>
        </w:rPr>
        <w:t xml:space="preserve">far </w:t>
      </w:r>
      <w:r w:rsidR="00BD001C">
        <w:rPr>
          <w:rFonts w:ascii="Calibri" w:hAnsi="Calibri" w:cs="Calibri"/>
          <w:color w:val="0D0D0D" w:themeColor="text1" w:themeTint="F2"/>
          <w:szCs w:val="32"/>
        </w:rPr>
        <w:t>left shows the different categories</w:t>
      </w:r>
      <w:r w:rsidR="00400E8E">
        <w:rPr>
          <w:rFonts w:ascii="Calibri" w:hAnsi="Calibri" w:cs="Calibri"/>
          <w:color w:val="0D0D0D" w:themeColor="text1" w:themeTint="F2"/>
          <w:szCs w:val="32"/>
        </w:rPr>
        <w:t xml:space="preserve"> of </w:t>
      </w:r>
      <w:r w:rsidR="001E0610">
        <w:rPr>
          <w:rFonts w:ascii="Calibri" w:hAnsi="Calibri" w:cs="Calibri"/>
          <w:color w:val="0D0D0D" w:themeColor="text1" w:themeTint="F2"/>
          <w:szCs w:val="32"/>
        </w:rPr>
        <w:t>coding blocks</w:t>
      </w:r>
      <w:r w:rsidR="00BD001C">
        <w:rPr>
          <w:rFonts w:ascii="Calibri" w:hAnsi="Calibri" w:cs="Calibri"/>
          <w:color w:val="0D0D0D" w:themeColor="text1" w:themeTint="F2"/>
          <w:szCs w:val="32"/>
        </w:rPr>
        <w:t xml:space="preserve"> (“Motion”, “Looks”, “Sound”, etc.)</w:t>
      </w:r>
    </w:p>
    <w:p w14:paraId="39B38FA6" w14:textId="6400715F" w:rsidR="003D0CC2" w:rsidRDefault="001F4B2C" w:rsidP="00554A88">
      <w:pPr>
        <w:pStyle w:val="ListParagraph"/>
        <w:numPr>
          <w:ilvl w:val="0"/>
          <w:numId w:val="11"/>
        </w:numPr>
        <w:spacing w:after="0"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bookmarkStart w:id="1" w:name="_Hlk90486153"/>
      <w:r w:rsidRPr="003F1202">
        <w:rPr>
          <w:rFonts w:ascii="Calibri" w:hAnsi="Calibri" w:cs="Calibri"/>
          <w:color w:val="0D0D0D" w:themeColor="text1" w:themeTint="F2"/>
          <w:szCs w:val="32"/>
        </w:rPr>
        <w:t xml:space="preserve">The </w:t>
      </w:r>
      <w:r w:rsidR="003A3B18" w:rsidRPr="003F1202">
        <w:rPr>
          <w:rFonts w:ascii="Calibri" w:hAnsi="Calibri" w:cs="Calibri"/>
          <w:color w:val="0D0D0D" w:themeColor="text1" w:themeTint="F2"/>
          <w:szCs w:val="32"/>
        </w:rPr>
        <w:t xml:space="preserve">second </w:t>
      </w:r>
      <w:r w:rsidR="00262B08">
        <w:rPr>
          <w:rFonts w:ascii="Calibri" w:hAnsi="Calibri" w:cs="Calibri"/>
          <w:color w:val="0D0D0D" w:themeColor="text1" w:themeTint="F2"/>
          <w:szCs w:val="32"/>
        </w:rPr>
        <w:t>section</w:t>
      </w:r>
      <w:r w:rsidR="003A3B18" w:rsidRPr="003F1202">
        <w:rPr>
          <w:rFonts w:ascii="Calibri" w:hAnsi="Calibri" w:cs="Calibri"/>
          <w:color w:val="0D0D0D" w:themeColor="text1" w:themeTint="F2"/>
          <w:szCs w:val="32"/>
        </w:rPr>
        <w:t xml:space="preserve"> (</w:t>
      </w:r>
      <w:r w:rsidRPr="003F1202">
        <w:rPr>
          <w:rFonts w:ascii="Calibri" w:hAnsi="Calibri" w:cs="Calibri"/>
          <w:color w:val="0D0D0D" w:themeColor="text1" w:themeTint="F2"/>
          <w:szCs w:val="32"/>
        </w:rPr>
        <w:t>middle</w:t>
      </w:r>
      <w:r w:rsidR="003A3B18" w:rsidRPr="003F1202">
        <w:rPr>
          <w:rFonts w:ascii="Calibri" w:hAnsi="Calibri" w:cs="Calibri"/>
          <w:color w:val="0D0D0D" w:themeColor="text1" w:themeTint="F2"/>
          <w:szCs w:val="32"/>
        </w:rPr>
        <w:t>)</w:t>
      </w:r>
      <w:r w:rsidRPr="003F1202">
        <w:rPr>
          <w:rFonts w:ascii="Calibri" w:hAnsi="Calibri" w:cs="Calibri"/>
          <w:color w:val="0D0D0D" w:themeColor="text1" w:themeTint="F2"/>
          <w:szCs w:val="32"/>
        </w:rPr>
        <w:t xml:space="preserve"> is “your workspace”</w:t>
      </w:r>
      <w:r w:rsidR="00D14100" w:rsidRPr="003F1202">
        <w:rPr>
          <w:rFonts w:ascii="Calibri" w:hAnsi="Calibri" w:cs="Calibri"/>
          <w:color w:val="0D0D0D" w:themeColor="text1" w:themeTint="F2"/>
          <w:szCs w:val="32"/>
        </w:rPr>
        <w:t>. This</w:t>
      </w:r>
      <w:r w:rsidR="005E08DB">
        <w:rPr>
          <w:rFonts w:ascii="Calibri" w:hAnsi="Calibri" w:cs="Calibri"/>
          <w:color w:val="0D0D0D" w:themeColor="text1" w:themeTint="F2"/>
          <w:szCs w:val="32"/>
        </w:rPr>
        <w:t xml:space="preserve"> is</w:t>
      </w:r>
      <w:r w:rsidR="00D14100" w:rsidRPr="003F1202"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Pr="003F1202">
        <w:rPr>
          <w:rFonts w:ascii="Calibri" w:hAnsi="Calibri" w:cs="Calibri"/>
          <w:color w:val="0D0D0D" w:themeColor="text1" w:themeTint="F2"/>
          <w:szCs w:val="32"/>
        </w:rPr>
        <w:t>where you write your code</w:t>
      </w:r>
      <w:r w:rsidR="00E8378F">
        <w:rPr>
          <w:rFonts w:ascii="Calibri" w:hAnsi="Calibri" w:cs="Calibri"/>
          <w:color w:val="0D0D0D" w:themeColor="text1" w:themeTint="F2"/>
          <w:szCs w:val="32"/>
        </w:rPr>
        <w:t xml:space="preserve"> by dragging </w:t>
      </w:r>
      <w:r w:rsidR="00584FCA">
        <w:rPr>
          <w:rFonts w:ascii="Calibri" w:hAnsi="Calibri" w:cs="Calibri"/>
          <w:color w:val="0D0D0D" w:themeColor="text1" w:themeTint="F2"/>
          <w:szCs w:val="32"/>
        </w:rPr>
        <w:t>your chosen coding blocks from</w:t>
      </w:r>
      <w:r w:rsidR="00AC4982">
        <w:rPr>
          <w:rFonts w:ascii="Calibri" w:hAnsi="Calibri" w:cs="Calibri"/>
          <w:color w:val="0D0D0D" w:themeColor="text1" w:themeTint="F2"/>
          <w:szCs w:val="32"/>
        </w:rPr>
        <w:t xml:space="preserve"> the </w:t>
      </w:r>
      <w:r w:rsidR="00C05651">
        <w:rPr>
          <w:rFonts w:ascii="Calibri" w:hAnsi="Calibri" w:cs="Calibri"/>
          <w:color w:val="0D0D0D" w:themeColor="text1" w:themeTint="F2"/>
          <w:szCs w:val="32"/>
        </w:rPr>
        <w:t>first section.</w:t>
      </w:r>
    </w:p>
    <w:bookmarkEnd w:id="1"/>
    <w:p w14:paraId="11209437" w14:textId="20F2BF5F" w:rsidR="004122FB" w:rsidRDefault="003F1202" w:rsidP="00453F78">
      <w:pPr>
        <w:pStyle w:val="ListParagraph"/>
        <w:numPr>
          <w:ilvl w:val="0"/>
          <w:numId w:val="0"/>
        </w:numPr>
        <w:spacing w:line="360" w:lineRule="auto"/>
        <w:ind w:left="1296"/>
        <w:jc w:val="left"/>
        <w:rPr>
          <w:rFonts w:ascii="Calibri" w:hAnsi="Calibri" w:cs="Calibri"/>
          <w:color w:val="0D0D0D" w:themeColor="text1" w:themeTint="F2"/>
          <w:szCs w:val="32"/>
        </w:rPr>
      </w:pPr>
      <w:r w:rsidRPr="003F1202">
        <w:rPr>
          <w:rFonts w:ascii="Calibri" w:hAnsi="Calibri" w:cs="Calibri"/>
          <w:color w:val="0D0D0D" w:themeColor="text1" w:themeTint="F2"/>
          <w:szCs w:val="32"/>
        </w:rPr>
        <w:lastRenderedPageBreak/>
        <w:t>Right now, you should see four lines of code</w:t>
      </w:r>
      <w:r w:rsidR="003D0CC2">
        <w:rPr>
          <w:rFonts w:ascii="Calibri" w:hAnsi="Calibri" w:cs="Calibri"/>
          <w:color w:val="0D0D0D" w:themeColor="text1" w:themeTint="F2"/>
          <w:szCs w:val="32"/>
        </w:rPr>
        <w:t xml:space="preserve"> we have pre-written for you. </w:t>
      </w:r>
      <w:r w:rsidRPr="003F1202">
        <w:rPr>
          <w:rFonts w:ascii="Calibri" w:hAnsi="Calibri" w:cs="Calibri"/>
          <w:color w:val="0D0D0D" w:themeColor="text1" w:themeTint="F2"/>
          <w:szCs w:val="32"/>
        </w:rPr>
        <w:t>Do you recognize the last line? (Ignore all those “joins”.) What about the first three lines—can you guess what they do?</w:t>
      </w:r>
    </w:p>
    <w:p w14:paraId="2AC3C8C0" w14:textId="65F4F07D" w:rsidR="00895354" w:rsidRPr="003F1202" w:rsidRDefault="001F4B2C" w:rsidP="00C12A10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 w:rsidRPr="003F1202">
        <w:rPr>
          <w:rFonts w:ascii="Calibri" w:hAnsi="Calibri" w:cs="Calibri"/>
          <w:color w:val="0D0D0D" w:themeColor="text1" w:themeTint="F2"/>
          <w:szCs w:val="32"/>
        </w:rPr>
        <w:t xml:space="preserve">The third </w:t>
      </w:r>
      <w:r w:rsidR="00262B08">
        <w:rPr>
          <w:rFonts w:ascii="Calibri" w:hAnsi="Calibri" w:cs="Calibri"/>
          <w:color w:val="0D0D0D" w:themeColor="text1" w:themeTint="F2"/>
          <w:szCs w:val="32"/>
        </w:rPr>
        <w:t>section</w:t>
      </w:r>
      <w:r w:rsidRPr="003F1202"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="003A3B18" w:rsidRPr="003F1202">
        <w:rPr>
          <w:rFonts w:ascii="Calibri" w:hAnsi="Calibri" w:cs="Calibri"/>
          <w:color w:val="0D0D0D" w:themeColor="text1" w:themeTint="F2"/>
          <w:szCs w:val="32"/>
        </w:rPr>
        <w:t xml:space="preserve">(right) </w:t>
      </w:r>
      <w:r w:rsidRPr="003F1202">
        <w:rPr>
          <w:rFonts w:ascii="Calibri" w:hAnsi="Calibri" w:cs="Calibri"/>
          <w:color w:val="0D0D0D" w:themeColor="text1" w:themeTint="F2"/>
          <w:szCs w:val="32"/>
        </w:rPr>
        <w:t>will show the end result of your code.</w:t>
      </w:r>
      <w:r w:rsidR="00D347DF" w:rsidRPr="003F1202">
        <w:rPr>
          <w:rFonts w:ascii="Calibri" w:hAnsi="Calibri" w:cs="Calibri"/>
          <w:color w:val="0D0D0D" w:themeColor="text1" w:themeTint="F2"/>
          <w:szCs w:val="32"/>
        </w:rPr>
        <w:t xml:space="preserve"> </w:t>
      </w:r>
    </w:p>
    <w:p w14:paraId="587DAB7F" w14:textId="378BE03C" w:rsidR="002D2988" w:rsidRDefault="006D41DA" w:rsidP="00554A88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2</w:t>
      </w:r>
      <w:r w:rsidR="00B56BEA"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.</w:t>
      </w:r>
      <w:r w:rsidR="00280372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4C1B6E">
        <w:rPr>
          <w:rFonts w:ascii="Calibri" w:hAnsi="Calibri" w:cs="Calibri"/>
          <w:color w:val="0D0D0D" w:themeColor="text1" w:themeTint="F2"/>
          <w:sz w:val="32"/>
          <w:szCs w:val="32"/>
        </w:rPr>
        <w:t>C</w:t>
      </w:r>
      <w:r w:rsidR="00280372">
        <w:rPr>
          <w:rFonts w:ascii="Calibri" w:hAnsi="Calibri" w:cs="Calibri"/>
          <w:color w:val="0D0D0D" w:themeColor="text1" w:themeTint="F2"/>
          <w:sz w:val="32"/>
          <w:szCs w:val="32"/>
        </w:rPr>
        <w:t xml:space="preserve">reate </w:t>
      </w:r>
      <w:r w:rsidR="004C1B6E">
        <w:rPr>
          <w:rFonts w:ascii="Calibri" w:hAnsi="Calibri" w:cs="Calibri"/>
          <w:color w:val="0D0D0D" w:themeColor="text1" w:themeTint="F2"/>
          <w:sz w:val="32"/>
          <w:szCs w:val="32"/>
        </w:rPr>
        <w:t>y</w:t>
      </w:r>
      <w:r w:rsidR="00280372">
        <w:rPr>
          <w:rFonts w:ascii="Calibri" w:hAnsi="Calibri" w:cs="Calibri"/>
          <w:color w:val="0D0D0D" w:themeColor="text1" w:themeTint="F2"/>
          <w:sz w:val="32"/>
          <w:szCs w:val="32"/>
        </w:rPr>
        <w:t>our</w:t>
      </w:r>
      <w:r w:rsidR="003C3CDF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B56BEA" w:rsidRPr="00554A88">
        <w:rPr>
          <w:rFonts w:ascii="Calibri" w:hAnsi="Calibri" w:cs="Calibri"/>
          <w:color w:val="0D0D0D" w:themeColor="text1" w:themeTint="F2"/>
          <w:sz w:val="32"/>
          <w:szCs w:val="32"/>
        </w:rPr>
        <w:t>variables</w:t>
      </w:r>
      <w:r w:rsidR="004B425C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.</w:t>
      </w:r>
    </w:p>
    <w:p w14:paraId="3872DCA4" w14:textId="77777777" w:rsidR="004B425C" w:rsidRDefault="00B56BEA" w:rsidP="004B425C">
      <w:pPr>
        <w:spacing w:after="0"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bookmarkStart w:id="2" w:name="_Hlk90545944"/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We have created the variables “Mini” and “Regular” for you. Refer to the </w:t>
      </w:r>
      <w:r w:rsidR="00554A88">
        <w:rPr>
          <w:rFonts w:ascii="Calibri" w:hAnsi="Calibri" w:cs="Calibri"/>
          <w:color w:val="0D0D0D" w:themeColor="text1" w:themeTint="F2"/>
          <w:sz w:val="32"/>
          <w:szCs w:val="32"/>
        </w:rPr>
        <w:t>previous exercises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4B425C">
        <w:rPr>
          <w:rFonts w:ascii="Calibri" w:hAnsi="Calibri" w:cs="Calibri"/>
          <w:color w:val="0D0D0D" w:themeColor="text1" w:themeTint="F2"/>
          <w:sz w:val="32"/>
          <w:szCs w:val="32"/>
        </w:rPr>
        <w:t>and identify which variables you still need to create.</w:t>
      </w:r>
    </w:p>
    <w:p w14:paraId="0BFE8B98" w14:textId="5C2F9F73" w:rsidR="00B56BEA" w:rsidRPr="00554A88" w:rsidRDefault="004B425C" w:rsidP="002D2988">
      <w:pPr>
        <w:spacing w:after="0"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You can create a variable by clicking on </w:t>
      </w:r>
      <w:r w:rsidRPr="00433AE3"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>Variables &gt; Make a Variable</w:t>
      </w:r>
      <w:r>
        <w:rPr>
          <w:rFonts w:ascii="Calibri" w:hAnsi="Calibri" w:cs="Calibri"/>
          <w:i/>
          <w:iCs/>
          <w:color w:val="0D0D0D" w:themeColor="text1" w:themeTint="F2"/>
          <w:sz w:val="32"/>
          <w:szCs w:val="32"/>
        </w:rPr>
        <w:t xml:space="preserve">.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Create the variables for all sprints.</w:t>
      </w:r>
      <w:r w:rsidR="00B56BEA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4E0D39">
        <w:rPr>
          <w:rFonts w:ascii="Calibri" w:hAnsi="Calibri" w:cs="Calibri"/>
          <w:color w:val="0D0D0D" w:themeColor="text1" w:themeTint="F2"/>
          <w:sz w:val="32"/>
          <w:szCs w:val="32"/>
        </w:rPr>
        <w:t>Next</w:t>
      </w:r>
      <w:r w:rsidR="00B56BEA" w:rsidRPr="00554A88">
        <w:rPr>
          <w:rFonts w:ascii="Calibri" w:hAnsi="Calibri" w:cs="Calibri"/>
          <w:color w:val="0D0D0D" w:themeColor="text1" w:themeTint="F2"/>
          <w:sz w:val="32"/>
          <w:szCs w:val="32"/>
        </w:rPr>
        <w:t>, uncheck their checkboxes, such that only “Mini” and “Regular” remain checked</w:t>
      </w:r>
      <w:r w:rsidR="00CD6843">
        <w:rPr>
          <w:rFonts w:ascii="Calibri" w:hAnsi="Calibri" w:cs="Calibri"/>
          <w:color w:val="0D0D0D" w:themeColor="text1" w:themeTint="F2"/>
          <w:sz w:val="32"/>
          <w:szCs w:val="32"/>
        </w:rPr>
        <w:t>:</w:t>
      </w:r>
    </w:p>
    <w:bookmarkEnd w:id="2"/>
    <w:p w14:paraId="12BBA79D" w14:textId="676A903A" w:rsidR="001F4B2C" w:rsidRPr="00554A88" w:rsidRDefault="005139FF" w:rsidP="00554A88">
      <w:pPr>
        <w:spacing w:line="360" w:lineRule="auto"/>
        <w:jc w:val="center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1E3D28E4" wp14:editId="7E2BE7A5">
            <wp:extent cx="2151134" cy="282448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94" cy="28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0676" w14:textId="08C26DDB" w:rsidR="00D25053" w:rsidRPr="00554A88" w:rsidRDefault="006D41DA" w:rsidP="00554A88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</w:t>
      </w:r>
      <w:r w:rsidR="00B56BEA" w:rsidRPr="00876B1D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.</w:t>
      </w:r>
      <w:r w:rsidR="00B56BEA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Now let’s code! </w:t>
      </w:r>
    </w:p>
    <w:p w14:paraId="7020DC8C" w14:textId="3EAECD62" w:rsidR="002F1563" w:rsidRDefault="00357FED" w:rsidP="008434DB">
      <w:pPr>
        <w:spacing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lastRenderedPageBreak/>
        <w:t xml:space="preserve">Look at your workspace. </w:t>
      </w:r>
      <w:r w:rsidR="00943200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We have helped you with the </w:t>
      </w:r>
      <w:r w:rsidR="00943200">
        <w:rPr>
          <w:rFonts w:ascii="Calibri" w:hAnsi="Calibri" w:cs="Calibri"/>
          <w:color w:val="0D0D0D" w:themeColor="text1" w:themeTint="F2"/>
          <w:sz w:val="32"/>
          <w:szCs w:val="32"/>
        </w:rPr>
        <w:t xml:space="preserve">first three lines of code (which are not in your pseudocode) and the </w:t>
      </w:r>
      <w:r w:rsidR="00943200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last line of </w:t>
      </w:r>
      <w:r w:rsidR="00943200">
        <w:rPr>
          <w:rFonts w:ascii="Calibri" w:hAnsi="Calibri" w:cs="Calibri"/>
          <w:color w:val="0D0D0D" w:themeColor="text1" w:themeTint="F2"/>
          <w:sz w:val="32"/>
          <w:szCs w:val="32"/>
        </w:rPr>
        <w:t xml:space="preserve">code (which is also the last line in your </w:t>
      </w:r>
      <w:r w:rsidR="00943200" w:rsidRPr="00554A88">
        <w:rPr>
          <w:rFonts w:ascii="Calibri" w:hAnsi="Calibri" w:cs="Calibri"/>
          <w:color w:val="0D0D0D" w:themeColor="text1" w:themeTint="F2"/>
          <w:sz w:val="32"/>
          <w:szCs w:val="32"/>
        </w:rPr>
        <w:t>pseudocode</w:t>
      </w:r>
      <w:r w:rsidR="00943200">
        <w:rPr>
          <w:rFonts w:ascii="Calibri" w:hAnsi="Calibri" w:cs="Calibri"/>
          <w:color w:val="0D0D0D" w:themeColor="text1" w:themeTint="F2"/>
          <w:sz w:val="32"/>
          <w:szCs w:val="32"/>
        </w:rPr>
        <w:t xml:space="preserve">). </w:t>
      </w:r>
      <w:r w:rsidR="00D347BD">
        <w:rPr>
          <w:rFonts w:ascii="Calibri" w:hAnsi="Calibri" w:cs="Calibri"/>
          <w:color w:val="4D5156"/>
          <w:sz w:val="32"/>
          <w:szCs w:val="32"/>
          <w:shd w:val="clear" w:color="auto" w:fill="FFFFFF"/>
        </w:rPr>
        <w:t>Y</w:t>
      </w:r>
      <w:r w:rsidR="00D347BD" w:rsidRPr="00554A88">
        <w:rPr>
          <w:rFonts w:ascii="Calibri" w:hAnsi="Calibri" w:cs="Calibri"/>
          <w:color w:val="0D0D0D" w:themeColor="text1" w:themeTint="F2"/>
          <w:sz w:val="32"/>
          <w:szCs w:val="32"/>
        </w:rPr>
        <w:t>ou</w:t>
      </w:r>
      <w:r w:rsidR="00D347BD">
        <w:rPr>
          <w:rFonts w:ascii="Calibri" w:hAnsi="Calibri" w:cs="Calibri"/>
          <w:color w:val="0D0D0D" w:themeColor="text1" w:themeTint="F2"/>
          <w:sz w:val="32"/>
          <w:szCs w:val="32"/>
        </w:rPr>
        <w:t>r job is to</w:t>
      </w:r>
      <w:r w:rsidR="00D347BD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fill in the code in between</w:t>
      </w:r>
      <w:r w:rsidR="00FA0F13">
        <w:rPr>
          <w:rFonts w:ascii="Calibri" w:hAnsi="Calibri" w:cs="Calibri"/>
          <w:color w:val="0D0D0D" w:themeColor="text1" w:themeTint="F2"/>
          <w:sz w:val="32"/>
          <w:szCs w:val="32"/>
        </w:rPr>
        <w:t>.</w:t>
      </w:r>
    </w:p>
    <w:p w14:paraId="67FADDED" w14:textId="287E2EC5" w:rsidR="00193F30" w:rsidRDefault="009A4944" w:rsidP="008434DB">
      <w:pPr>
        <w:spacing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>To do this, l</w:t>
      </w:r>
      <w:r w:rsidR="006256A8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ook </w:t>
      </w:r>
      <w:r w:rsidR="00794658">
        <w:rPr>
          <w:rFonts w:ascii="Calibri" w:hAnsi="Calibri" w:cs="Calibri"/>
          <w:color w:val="0D0D0D" w:themeColor="text1" w:themeTint="F2"/>
          <w:sz w:val="32"/>
          <w:szCs w:val="32"/>
        </w:rPr>
        <w:t>at</w:t>
      </w:r>
      <w:r w:rsidR="006256A8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all the possible </w:t>
      </w:r>
      <w:r w:rsidR="00EC6C92">
        <w:rPr>
          <w:rFonts w:ascii="Calibri" w:hAnsi="Calibri" w:cs="Calibri"/>
          <w:color w:val="0D0D0D" w:themeColor="text1" w:themeTint="F2"/>
          <w:sz w:val="32"/>
          <w:szCs w:val="32"/>
        </w:rPr>
        <w:t>coding blocks</w:t>
      </w:r>
      <w:r w:rsidR="006256A8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listed on the left side on Scratch</w:t>
      </w:r>
      <w:r w:rsidR="00295C3B">
        <w:rPr>
          <w:rFonts w:ascii="Calibri" w:hAnsi="Calibri" w:cs="Calibri"/>
          <w:color w:val="0D0D0D" w:themeColor="text1" w:themeTint="F2"/>
          <w:sz w:val="32"/>
          <w:szCs w:val="32"/>
        </w:rPr>
        <w:t>, and then</w:t>
      </w:r>
      <w:r w:rsidR="00155260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30534A">
        <w:rPr>
          <w:rFonts w:ascii="Calibri" w:hAnsi="Calibri" w:cs="Calibri"/>
          <w:color w:val="0D0D0D" w:themeColor="text1" w:themeTint="F2"/>
          <w:sz w:val="32"/>
          <w:szCs w:val="32"/>
        </w:rPr>
        <w:t xml:space="preserve">choose </w:t>
      </w:r>
      <w:r w:rsidR="00635B41">
        <w:rPr>
          <w:rFonts w:ascii="Calibri" w:hAnsi="Calibri" w:cs="Calibri"/>
          <w:color w:val="0D0D0D" w:themeColor="text1" w:themeTint="F2"/>
          <w:sz w:val="32"/>
          <w:szCs w:val="32"/>
        </w:rPr>
        <w:t>those</w:t>
      </w:r>
      <w:r w:rsidR="006256A8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that most resemble </w:t>
      </w:r>
      <w:r w:rsidR="00E90321">
        <w:rPr>
          <w:rFonts w:ascii="Calibri" w:hAnsi="Calibri" w:cs="Calibri"/>
          <w:color w:val="0D0D0D" w:themeColor="text1" w:themeTint="F2"/>
          <w:sz w:val="32"/>
          <w:szCs w:val="32"/>
        </w:rPr>
        <w:t xml:space="preserve">your </w:t>
      </w:r>
      <w:r w:rsidR="006256A8" w:rsidRPr="00554A88">
        <w:rPr>
          <w:rFonts w:ascii="Calibri" w:hAnsi="Calibri" w:cs="Calibri"/>
          <w:color w:val="0D0D0D" w:themeColor="text1" w:themeTint="F2"/>
          <w:sz w:val="32"/>
          <w:szCs w:val="32"/>
        </w:rPr>
        <w:t>pseudocode. Work line by line. Part by part.</w:t>
      </w:r>
      <w:r w:rsidR="005C157F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B84D8C">
        <w:rPr>
          <w:rFonts w:ascii="Calibri" w:hAnsi="Calibri" w:cs="Calibri"/>
          <w:color w:val="0D0D0D" w:themeColor="text1" w:themeTint="F2"/>
          <w:sz w:val="32"/>
          <w:szCs w:val="32"/>
        </w:rPr>
        <w:t>The</w:t>
      </w:r>
      <w:r w:rsidR="00E90321">
        <w:rPr>
          <w:rFonts w:ascii="Calibri" w:hAnsi="Calibri" w:cs="Calibri"/>
          <w:color w:val="0D0D0D" w:themeColor="text1" w:themeTint="F2"/>
          <w:sz w:val="32"/>
          <w:szCs w:val="32"/>
        </w:rPr>
        <w:t xml:space="preserve"> </w:t>
      </w:r>
      <w:r w:rsidR="002D53C5">
        <w:rPr>
          <w:rFonts w:ascii="Calibri" w:hAnsi="Calibri" w:cs="Calibri"/>
          <w:color w:val="0D0D0D" w:themeColor="text1" w:themeTint="F2"/>
          <w:sz w:val="32"/>
          <w:szCs w:val="32"/>
        </w:rPr>
        <w:t xml:space="preserve">Scratch </w:t>
      </w:r>
      <w:r w:rsidR="00B84D8C">
        <w:rPr>
          <w:rFonts w:ascii="Calibri" w:hAnsi="Calibri" w:cs="Calibri"/>
          <w:color w:val="0D0D0D" w:themeColor="text1" w:themeTint="F2"/>
          <w:sz w:val="32"/>
          <w:szCs w:val="32"/>
        </w:rPr>
        <w:t xml:space="preserve">translation of your pseudocode </w:t>
      </w:r>
      <w:r w:rsidR="00E90321">
        <w:rPr>
          <w:rFonts w:ascii="Calibri" w:hAnsi="Calibri" w:cs="Calibri"/>
          <w:color w:val="0D0D0D" w:themeColor="text1" w:themeTint="F2"/>
          <w:sz w:val="32"/>
          <w:szCs w:val="32"/>
        </w:rPr>
        <w:t xml:space="preserve">should go right after the </w:t>
      </w:r>
      <w:r w:rsidR="008368DC">
        <w:rPr>
          <w:rFonts w:ascii="Calibri" w:hAnsi="Calibri" w:cs="Calibri"/>
          <w:color w:val="0D0D0D" w:themeColor="text1" w:themeTint="F2"/>
          <w:sz w:val="32"/>
          <w:szCs w:val="32"/>
        </w:rPr>
        <w:t>f</w:t>
      </w:r>
      <w:r w:rsidR="00E90321">
        <w:rPr>
          <w:rFonts w:ascii="Calibri" w:hAnsi="Calibri" w:cs="Calibri"/>
          <w:color w:val="0D0D0D" w:themeColor="text1" w:themeTint="F2"/>
          <w:sz w:val="32"/>
          <w:szCs w:val="32"/>
        </w:rPr>
        <w:t xml:space="preserve">irst </w:t>
      </w:r>
      <w:r w:rsidR="008368DC">
        <w:rPr>
          <w:rFonts w:ascii="Calibri" w:hAnsi="Calibri" w:cs="Calibri"/>
          <w:color w:val="0D0D0D" w:themeColor="text1" w:themeTint="F2"/>
          <w:sz w:val="32"/>
          <w:szCs w:val="32"/>
        </w:rPr>
        <w:t xml:space="preserve">three </w:t>
      </w:r>
      <w:r w:rsidR="00E90321">
        <w:rPr>
          <w:rFonts w:ascii="Calibri" w:hAnsi="Calibri" w:cs="Calibri"/>
          <w:color w:val="0D0D0D" w:themeColor="text1" w:themeTint="F2"/>
          <w:sz w:val="32"/>
          <w:szCs w:val="32"/>
        </w:rPr>
        <w:t>lines of code we have helped you with.</w:t>
      </w:r>
    </w:p>
    <w:p w14:paraId="53BDCFFE" w14:textId="1AB52691" w:rsidR="00D25053" w:rsidRDefault="00D25053" w:rsidP="002D2988">
      <w:pPr>
        <w:spacing w:line="360" w:lineRule="auto"/>
        <w:ind w:firstLine="720"/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</w:pP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Hint: </w:t>
      </w:r>
      <w:r w:rsidR="00C73C08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Remember that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</w:t>
      </w:r>
      <w:r w:rsidR="00D52B8A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the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pseudocode lines in our previous exercise</w:t>
      </w:r>
      <w:r w:rsidR="00821554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s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were 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  <w:u w:val="single"/>
        </w:rPr>
        <w:t>color-coded</w:t>
      </w:r>
      <w:r w:rsidR="008901A8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.</w:t>
      </w:r>
      <w:r w:rsidR="0087056E" w:rsidRPr="00456211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(</w:t>
      </w:r>
      <w:r w:rsidR="008368DC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e.g. </w:t>
      </w:r>
      <w:r w:rsidR="006A2395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“ASK” was turquoise, just as the “Sensing” category on Scratch!</w:t>
      </w:r>
      <w:r w:rsidR="0087056E" w:rsidRPr="00456211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>)</w:t>
      </w:r>
      <w:r w:rsidRPr="00CD6843">
        <w:rPr>
          <w:rFonts w:ascii="Calibri" w:hAnsi="Calibri" w:cs="Calibri"/>
          <w:i/>
          <w:iCs/>
          <w:color w:val="0D0D0D" w:themeColor="text1" w:themeTint="F2"/>
          <w:sz w:val="28"/>
          <w:szCs w:val="28"/>
        </w:rPr>
        <w:t xml:space="preserve"> </w:t>
      </w:r>
    </w:p>
    <w:p w14:paraId="697579AD" w14:textId="56D97E7C" w:rsidR="00B56BEA" w:rsidRPr="00CD6843" w:rsidRDefault="00D25053" w:rsidP="00554A88">
      <w:pPr>
        <w:spacing w:line="360" w:lineRule="auto"/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</w:pPr>
      <w:r w:rsidRPr="00CD6843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Some useful tips:</w:t>
      </w:r>
      <w:r w:rsidR="00B56BEA" w:rsidRPr="00CD6843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 xml:space="preserve"> </w:t>
      </w:r>
    </w:p>
    <w:p w14:paraId="3BED24D0" w14:textId="57D2BCD0" w:rsidR="003F0A02" w:rsidRPr="003F0A02" w:rsidRDefault="00684B2F" w:rsidP="003F0A0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>
        <w:rPr>
          <w:rFonts w:ascii="Calibri" w:hAnsi="Calibri" w:cs="Calibri"/>
          <w:color w:val="0D0D0D" w:themeColor="text1" w:themeTint="F2"/>
          <w:szCs w:val="32"/>
        </w:rPr>
        <w:t>To run</w:t>
      </w:r>
      <w:r w:rsidR="006E01E8">
        <w:rPr>
          <w:rFonts w:ascii="Calibri" w:hAnsi="Calibri" w:cs="Calibri"/>
          <w:color w:val="0D0D0D" w:themeColor="text1" w:themeTint="F2"/>
          <w:szCs w:val="32"/>
        </w:rPr>
        <w:t xml:space="preserve"> </w:t>
      </w:r>
      <w:r>
        <w:rPr>
          <w:rFonts w:ascii="Calibri" w:hAnsi="Calibri" w:cs="Calibri"/>
          <w:color w:val="0D0D0D" w:themeColor="text1" w:themeTint="F2"/>
          <w:szCs w:val="32"/>
        </w:rPr>
        <w:t>and stop the code:</w:t>
      </w:r>
    </w:p>
    <w:p w14:paraId="55097D21" w14:textId="27D28D81" w:rsidR="00684B2F" w:rsidRPr="00684B2F" w:rsidRDefault="00DF396D" w:rsidP="00684B2F">
      <w:pPr>
        <w:spacing w:line="360" w:lineRule="auto"/>
        <w:jc w:val="center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4933127F" wp14:editId="038D29A6">
            <wp:extent cx="1628140" cy="1012211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" t="10423" r="50760" b="53276"/>
                    <a:stretch/>
                  </pic:blipFill>
                  <pic:spPr bwMode="auto">
                    <a:xfrm>
                      <a:off x="0" y="0"/>
                      <a:ext cx="1636498" cy="10174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A3F53" w14:textId="386ECFDD" w:rsidR="00EC73B0" w:rsidRPr="00C27F61" w:rsidRDefault="00C527BA" w:rsidP="003F0A0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>
        <w:rPr>
          <w:rFonts w:ascii="Calibri" w:hAnsi="Calibri" w:cs="Calibri"/>
          <w:color w:val="0D0D0D" w:themeColor="text1" w:themeTint="F2"/>
          <w:szCs w:val="32"/>
        </w:rPr>
        <w:t xml:space="preserve">To </w:t>
      </w:r>
      <w:r w:rsidR="00193A4F">
        <w:rPr>
          <w:rFonts w:ascii="Calibri" w:hAnsi="Calibri" w:cs="Calibri"/>
          <w:color w:val="0D0D0D" w:themeColor="text1" w:themeTint="F2"/>
          <w:szCs w:val="32"/>
        </w:rPr>
        <w:t>add new coding blocks</w:t>
      </w:r>
      <w:r w:rsidR="00A90CE9" w:rsidRPr="00C27F61">
        <w:rPr>
          <w:rFonts w:ascii="Calibri" w:hAnsi="Calibri" w:cs="Calibri"/>
          <w:color w:val="0D0D0D" w:themeColor="text1" w:themeTint="F2"/>
          <w:szCs w:val="32"/>
        </w:rPr>
        <w:t>:</w:t>
      </w:r>
    </w:p>
    <w:p w14:paraId="178A3E06" w14:textId="7B011C90" w:rsidR="00D97150" w:rsidRPr="00554A88" w:rsidRDefault="002F5CBB" w:rsidP="005361C2">
      <w:pPr>
        <w:spacing w:before="240" w:line="360" w:lineRule="auto"/>
        <w:jc w:val="center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74B1B0A1" wp14:editId="7EE24782">
            <wp:extent cx="3780653" cy="21272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4" b="12165"/>
                    <a:stretch/>
                  </pic:blipFill>
                  <pic:spPr bwMode="auto">
                    <a:xfrm>
                      <a:off x="0" y="0"/>
                      <a:ext cx="3781996" cy="21280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0DFDB" w14:textId="741FCDB2" w:rsidR="00C27F61" w:rsidRPr="00C27F61" w:rsidRDefault="00EA577F" w:rsidP="00C27F61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>
        <w:rPr>
          <w:rFonts w:ascii="Calibri" w:hAnsi="Calibri" w:cs="Calibri"/>
          <w:color w:val="0D0D0D" w:themeColor="text1" w:themeTint="F2"/>
          <w:szCs w:val="32"/>
        </w:rPr>
        <w:lastRenderedPageBreak/>
        <w:t>To use variables and operators:</w:t>
      </w:r>
    </w:p>
    <w:p w14:paraId="70D64345" w14:textId="49851985" w:rsidR="00D97150" w:rsidRDefault="00C81599" w:rsidP="00554A88">
      <w:pPr>
        <w:spacing w:line="360" w:lineRule="auto"/>
        <w:jc w:val="center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5297D8DD" wp14:editId="5FEDEA88">
            <wp:extent cx="4157980" cy="1584637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13248" r="641" b="36752"/>
                    <a:stretch/>
                  </pic:blipFill>
                  <pic:spPr bwMode="auto">
                    <a:xfrm>
                      <a:off x="0" y="0"/>
                      <a:ext cx="4199339" cy="16003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652AA" w14:textId="77777777" w:rsidR="00D4067C" w:rsidRDefault="0083232E" w:rsidP="002F5630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>
        <w:rPr>
          <w:rFonts w:ascii="Calibri" w:hAnsi="Calibri" w:cs="Calibri"/>
          <w:color w:val="0D0D0D" w:themeColor="text1" w:themeTint="F2"/>
          <w:szCs w:val="32"/>
        </w:rPr>
        <w:t>To embed blocks</w:t>
      </w:r>
      <w:r w:rsidR="00D4067C">
        <w:rPr>
          <w:rFonts w:ascii="Calibri" w:hAnsi="Calibri" w:cs="Calibri"/>
          <w:color w:val="0D0D0D" w:themeColor="text1" w:themeTint="F2"/>
          <w:szCs w:val="32"/>
        </w:rPr>
        <w:t>:</w:t>
      </w:r>
    </w:p>
    <w:p w14:paraId="1128CF5C" w14:textId="4486BDC7" w:rsidR="004F3B64" w:rsidRDefault="00D4067C" w:rsidP="00D4067C">
      <w:pPr>
        <w:pStyle w:val="ListParagraph"/>
        <w:numPr>
          <w:ilvl w:val="1"/>
          <w:numId w:val="13"/>
        </w:numPr>
        <w:spacing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>
        <w:rPr>
          <w:rFonts w:ascii="Calibri" w:hAnsi="Calibri" w:cs="Calibri"/>
          <w:color w:val="0D0D0D" w:themeColor="text1" w:themeTint="F2"/>
          <w:szCs w:val="32"/>
        </w:rPr>
        <w:t>D</w:t>
      </w:r>
      <w:r w:rsidR="00CF4267">
        <w:rPr>
          <w:rFonts w:ascii="Calibri" w:hAnsi="Calibri" w:cs="Calibri"/>
          <w:color w:val="0D0D0D" w:themeColor="text1" w:themeTint="F2"/>
          <w:szCs w:val="32"/>
        </w:rPr>
        <w:t xml:space="preserve">rag a block </w:t>
      </w:r>
      <w:r w:rsidR="00E51292">
        <w:rPr>
          <w:rFonts w:ascii="Calibri" w:hAnsi="Calibri" w:cs="Calibri"/>
          <w:color w:val="0D0D0D" w:themeColor="text1" w:themeTint="F2"/>
          <w:szCs w:val="32"/>
        </w:rPr>
        <w:t>towards the container block</w:t>
      </w:r>
      <w:r w:rsidR="00D63AF0">
        <w:rPr>
          <w:rFonts w:ascii="Calibri" w:hAnsi="Calibri" w:cs="Calibri"/>
          <w:color w:val="0D0D0D" w:themeColor="text1" w:themeTint="F2"/>
          <w:szCs w:val="32"/>
        </w:rPr>
        <w:t>.</w:t>
      </w:r>
      <w:r w:rsidR="00326140"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="00D63AF0">
        <w:rPr>
          <w:rFonts w:ascii="Calibri" w:hAnsi="Calibri" w:cs="Calibri"/>
          <w:color w:val="0D0D0D" w:themeColor="text1" w:themeTint="F2"/>
          <w:szCs w:val="32"/>
        </w:rPr>
        <w:t>C</w:t>
      </w:r>
      <w:r w:rsidR="00B96E8A">
        <w:rPr>
          <w:rFonts w:ascii="Calibri" w:hAnsi="Calibri" w:cs="Calibri"/>
          <w:color w:val="0D0D0D" w:themeColor="text1" w:themeTint="F2"/>
          <w:szCs w:val="32"/>
        </w:rPr>
        <w:t>heck</w:t>
      </w:r>
      <w:r>
        <w:rPr>
          <w:rFonts w:ascii="Calibri" w:hAnsi="Calibri" w:cs="Calibri"/>
          <w:color w:val="0D0D0D" w:themeColor="text1" w:themeTint="F2"/>
          <w:szCs w:val="32"/>
        </w:rPr>
        <w:t xml:space="preserve"> </w:t>
      </w:r>
      <w:r w:rsidR="00326140">
        <w:rPr>
          <w:rFonts w:ascii="Calibri" w:hAnsi="Calibri" w:cs="Calibri"/>
          <w:color w:val="0D0D0D" w:themeColor="text1" w:themeTint="F2"/>
          <w:szCs w:val="32"/>
        </w:rPr>
        <w:t>the highlighted are</w:t>
      </w:r>
      <w:r w:rsidR="004B6655">
        <w:rPr>
          <w:rFonts w:ascii="Calibri" w:hAnsi="Calibri" w:cs="Calibri"/>
          <w:color w:val="0D0D0D" w:themeColor="text1" w:themeTint="F2"/>
          <w:szCs w:val="32"/>
        </w:rPr>
        <w:t>a</w:t>
      </w:r>
      <w:r w:rsidR="00326140">
        <w:rPr>
          <w:rFonts w:ascii="Calibri" w:hAnsi="Calibri" w:cs="Calibri"/>
          <w:color w:val="0D0D0D" w:themeColor="text1" w:themeTint="F2"/>
          <w:szCs w:val="32"/>
        </w:rPr>
        <w:t xml:space="preserve"> before dropping it.</w:t>
      </w:r>
    </w:p>
    <w:p w14:paraId="3EB43FD8" w14:textId="2CDD425D" w:rsidR="0083232E" w:rsidRDefault="00707F2A" w:rsidP="0083232E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Calibri" w:hAnsi="Calibri" w:cs="Calibri"/>
          <w:color w:val="0D0D0D" w:themeColor="text1" w:themeTint="F2"/>
          <w:szCs w:val="32"/>
        </w:rPr>
      </w:pPr>
      <w:r>
        <w:rPr>
          <w:rFonts w:ascii="Calibri" w:hAnsi="Calibri" w:cs="Calibri"/>
          <w:color w:val="0D0D0D" w:themeColor="text1" w:themeTint="F2"/>
          <w:szCs w:val="32"/>
        </w:rPr>
        <w:t>The h</w:t>
      </w:r>
      <w:r w:rsidR="00D83E10">
        <w:rPr>
          <w:rFonts w:ascii="Calibri" w:hAnsi="Calibri" w:cs="Calibri"/>
          <w:color w:val="0D0D0D" w:themeColor="text1" w:themeTint="F2"/>
          <w:szCs w:val="32"/>
        </w:rPr>
        <w:t xml:space="preserve">ighlighted area tells you where the </w:t>
      </w:r>
      <w:r>
        <w:rPr>
          <w:rFonts w:ascii="Calibri" w:hAnsi="Calibri" w:cs="Calibri"/>
          <w:color w:val="0D0D0D" w:themeColor="text1" w:themeTint="F2"/>
          <w:szCs w:val="32"/>
        </w:rPr>
        <w:t>block will be placed</w:t>
      </w:r>
      <w:r w:rsidR="004B6655">
        <w:rPr>
          <w:rFonts w:ascii="Calibri" w:hAnsi="Calibri" w:cs="Calibri"/>
          <w:color w:val="0D0D0D" w:themeColor="text1" w:themeTint="F2"/>
          <w:szCs w:val="32"/>
        </w:rPr>
        <w:t>:</w:t>
      </w:r>
    </w:p>
    <w:p w14:paraId="56CB7158" w14:textId="377B8924" w:rsidR="001A2E9F" w:rsidRDefault="001A2E9F" w:rsidP="001876B3">
      <w:pPr>
        <w:pStyle w:val="ListParagraph"/>
        <w:numPr>
          <w:ilvl w:val="0"/>
          <w:numId w:val="0"/>
        </w:numPr>
        <w:spacing w:after="0" w:line="360" w:lineRule="auto"/>
        <w:rPr>
          <w:rFonts w:ascii="Calibri" w:hAnsi="Calibri" w:cs="Calibri"/>
          <w:color w:val="0D0D0D" w:themeColor="text1" w:themeTint="F2"/>
          <w:szCs w:val="32"/>
        </w:rPr>
      </w:pPr>
      <w:r>
        <w:rPr>
          <w:noProof/>
        </w:rPr>
        <w:drawing>
          <wp:inline distT="0" distB="0" distL="0" distR="0" wp14:anchorId="794DA74A" wp14:editId="4920BA10">
            <wp:extent cx="4959075" cy="1580602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21510" r="1069" b="37037"/>
                    <a:stretch/>
                  </pic:blipFill>
                  <pic:spPr bwMode="auto">
                    <a:xfrm>
                      <a:off x="0" y="0"/>
                      <a:ext cx="4990091" cy="15904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901E6" w14:textId="3F11F0AD" w:rsidR="001876B3" w:rsidRPr="002F5630" w:rsidRDefault="007F7E6F" w:rsidP="00930F9E">
      <w:pPr>
        <w:spacing w:line="360" w:lineRule="auto"/>
        <w:jc w:val="center"/>
        <w:rPr>
          <w:rFonts w:ascii="Calibri" w:hAnsi="Calibri" w:cs="Calibri"/>
          <w:color w:val="0D0D0D" w:themeColor="text1" w:themeTint="F2"/>
          <w:szCs w:val="32"/>
        </w:rPr>
      </w:pPr>
      <w:r>
        <w:rPr>
          <w:rFonts w:ascii="Calibri" w:hAnsi="Calibri" w:cs="Calibri"/>
          <w:color w:val="0D0D0D" w:themeColor="text1" w:themeTint="F2"/>
          <w:sz w:val="28"/>
          <w:szCs w:val="28"/>
        </w:rPr>
        <w:t xml:space="preserve">The </w:t>
      </w:r>
      <w:r w:rsidR="001F7A99">
        <w:rPr>
          <w:rFonts w:ascii="Calibri" w:hAnsi="Calibri" w:cs="Calibri"/>
          <w:color w:val="0D0D0D" w:themeColor="text1" w:themeTint="F2"/>
          <w:sz w:val="28"/>
          <w:szCs w:val="28"/>
        </w:rPr>
        <w:t>new block will be inserted into the first blank space.</w:t>
      </w:r>
      <w:r w:rsidR="0085756D">
        <w:rPr>
          <w:rFonts w:ascii="Calibri" w:hAnsi="Calibri" w:cs="Calibri"/>
          <w:color w:val="0D0D0D" w:themeColor="text1" w:themeTint="F2"/>
          <w:sz w:val="28"/>
          <w:szCs w:val="28"/>
        </w:rPr>
        <w:t xml:space="preserve"> </w:t>
      </w:r>
    </w:p>
    <w:p w14:paraId="77887FA7" w14:textId="0652B492" w:rsidR="00EC73B0" w:rsidRDefault="00A0423C" w:rsidP="00DC7EAA">
      <w:pPr>
        <w:spacing w:after="0" w:line="360" w:lineRule="auto"/>
        <w:jc w:val="center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0E5B353D" wp14:editId="2C567620">
            <wp:extent cx="4965462" cy="158115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 t="21226" r="855" b="37178"/>
                    <a:stretch/>
                  </pic:blipFill>
                  <pic:spPr bwMode="auto">
                    <a:xfrm>
                      <a:off x="0" y="0"/>
                      <a:ext cx="4988598" cy="15885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609D3" w14:textId="73F4DD31" w:rsidR="002236DA" w:rsidRDefault="00DC7EAA" w:rsidP="00554A88">
      <w:pPr>
        <w:spacing w:line="360" w:lineRule="auto"/>
        <w:jc w:val="center"/>
        <w:rPr>
          <w:rFonts w:ascii="Calibri" w:hAnsi="Calibri" w:cs="Calibri"/>
          <w:color w:val="0D0D0D" w:themeColor="text1" w:themeTint="F2"/>
          <w:sz w:val="28"/>
          <w:szCs w:val="28"/>
        </w:rPr>
      </w:pPr>
      <w:r w:rsidRPr="00DC7EAA">
        <w:rPr>
          <w:rFonts w:ascii="Calibri" w:hAnsi="Calibri" w:cs="Calibri"/>
          <w:color w:val="0D0D0D" w:themeColor="text1" w:themeTint="F2"/>
          <w:sz w:val="28"/>
          <w:szCs w:val="28"/>
        </w:rPr>
        <w:t>The whole green block will be replaced</w:t>
      </w:r>
    </w:p>
    <w:p w14:paraId="02CA8EC3" w14:textId="03AAD406" w:rsidR="00E82C3D" w:rsidRPr="00554A88" w:rsidRDefault="00DD36BA" w:rsidP="002D2988">
      <w:pPr>
        <w:spacing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lastRenderedPageBreak/>
        <w:t xml:space="preserve">Once you finish your code on Scratch, test it! Assume the role of “user” and enter </w:t>
      </w:r>
      <w:r w:rsidR="00554A88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any </w:t>
      </w:r>
      <w:r w:rsidR="00BB0AE6">
        <w:rPr>
          <w:rFonts w:ascii="Calibri" w:hAnsi="Calibri" w:cs="Calibri"/>
          <w:color w:val="0D0D0D" w:themeColor="text1" w:themeTint="F2"/>
          <w:sz w:val="32"/>
          <w:szCs w:val="32"/>
        </w:rPr>
        <w:t>random number of mini bears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. Is the program calculating correctly? Revise </w:t>
      </w:r>
      <w:r w:rsidR="00554A88"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your code 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if necessary</w:t>
      </w:r>
      <w:r w:rsidR="001E414F">
        <w:rPr>
          <w:rFonts w:ascii="Calibri" w:hAnsi="Calibri" w:cs="Calibri"/>
          <w:color w:val="0D0D0D" w:themeColor="text1" w:themeTint="F2"/>
          <w:sz w:val="32"/>
          <w:szCs w:val="32"/>
        </w:rPr>
        <w:t xml:space="preserve">; 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test it again</w:t>
      </w:r>
      <w:r w:rsidR="00001F15">
        <w:rPr>
          <w:rFonts w:ascii="Calibri" w:hAnsi="Calibri" w:cs="Calibri"/>
          <w:color w:val="0D0D0D" w:themeColor="text1" w:themeTint="F2"/>
          <w:sz w:val="32"/>
          <w:szCs w:val="32"/>
        </w:rPr>
        <w:t>. R</w:t>
      </w:r>
      <w:r w:rsidR="001E414F">
        <w:rPr>
          <w:rFonts w:ascii="Calibri" w:hAnsi="Calibri" w:cs="Calibri"/>
          <w:color w:val="0D0D0D" w:themeColor="text1" w:themeTint="F2"/>
          <w:sz w:val="32"/>
          <w:szCs w:val="32"/>
        </w:rPr>
        <w:t xml:space="preserve">evise </w:t>
      </w:r>
      <w:r w:rsidR="006372A8">
        <w:rPr>
          <w:rFonts w:ascii="Calibri" w:hAnsi="Calibri" w:cs="Calibri"/>
          <w:color w:val="0D0D0D" w:themeColor="text1" w:themeTint="F2"/>
          <w:sz w:val="32"/>
          <w:szCs w:val="32"/>
        </w:rPr>
        <w:t xml:space="preserve">it </w:t>
      </w:r>
      <w:r w:rsidR="001E414F">
        <w:rPr>
          <w:rFonts w:ascii="Calibri" w:hAnsi="Calibri" w:cs="Calibri"/>
          <w:color w:val="0D0D0D" w:themeColor="text1" w:themeTint="F2"/>
          <w:sz w:val="32"/>
          <w:szCs w:val="32"/>
        </w:rPr>
        <w:t xml:space="preserve">until </w:t>
      </w:r>
      <w:r w:rsidR="00753026">
        <w:rPr>
          <w:rFonts w:ascii="Calibri" w:hAnsi="Calibri" w:cs="Calibri"/>
          <w:color w:val="0D0D0D" w:themeColor="text1" w:themeTint="F2"/>
          <w:sz w:val="32"/>
          <w:szCs w:val="32"/>
        </w:rPr>
        <w:t>you get it</w:t>
      </w:r>
      <w:r w:rsidR="001E414F">
        <w:rPr>
          <w:rFonts w:ascii="Calibri" w:hAnsi="Calibri" w:cs="Calibri"/>
          <w:color w:val="0D0D0D" w:themeColor="text1" w:themeTint="F2"/>
          <w:sz w:val="32"/>
          <w:szCs w:val="32"/>
        </w:rPr>
        <w:t xml:space="preserve"> right.</w:t>
      </w:r>
    </w:p>
    <w:p w14:paraId="0194C335" w14:textId="2C6D2C3B" w:rsidR="00E82C3D" w:rsidRPr="00554A88" w:rsidRDefault="00E82C3D" w:rsidP="002D2988">
      <w:pPr>
        <w:spacing w:line="360" w:lineRule="auto"/>
        <w:ind w:firstLine="720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Happy coding! </w:t>
      </w:r>
    </w:p>
    <w:p w14:paraId="59CCC655" w14:textId="77777777" w:rsidR="00E82C3D" w:rsidRPr="00554A88" w:rsidRDefault="00E82C3D" w:rsidP="00554A88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14:paraId="125F941E" w14:textId="77777777" w:rsidR="00E82C3D" w:rsidRDefault="00E82C3D" w:rsidP="00B56BEA">
      <w:pPr>
        <w:spacing w:line="240" w:lineRule="auto"/>
        <w:rPr>
          <w:rFonts w:ascii="Calibri" w:hAnsi="Calibri" w:cs="Calibri"/>
          <w:color w:val="E36C0A" w:themeColor="accent6" w:themeShade="BF"/>
          <w:sz w:val="32"/>
          <w:szCs w:val="32"/>
        </w:rPr>
      </w:pPr>
    </w:p>
    <w:p w14:paraId="3FEEB7BE" w14:textId="34A71A7D" w:rsidR="00AC0847" w:rsidRDefault="00AC0847" w:rsidP="00B56BEA">
      <w:pPr>
        <w:spacing w:line="240" w:lineRule="auto"/>
        <w:rPr>
          <w:rFonts w:ascii="Calibri" w:hAnsi="Calibri" w:cs="Calibri"/>
          <w:color w:val="E36C0A" w:themeColor="accent6" w:themeShade="BF"/>
          <w:sz w:val="32"/>
          <w:szCs w:val="32"/>
        </w:rPr>
      </w:pPr>
    </w:p>
    <w:p w14:paraId="6EC9ADA1" w14:textId="77777777" w:rsidR="00BC1ACC" w:rsidRDefault="00BC1ACC">
      <w:pPr>
        <w:rPr>
          <w:rFonts w:ascii="Calibri" w:hAnsi="Calibri" w:cs="Calibri"/>
          <w:color w:val="E36C0A" w:themeColor="accent6" w:themeShade="BF"/>
          <w:sz w:val="32"/>
          <w:szCs w:val="32"/>
        </w:rPr>
      </w:pPr>
    </w:p>
    <w:p w14:paraId="6DB535A3" w14:textId="77777777" w:rsidR="00BC1ACC" w:rsidRDefault="00BC1ACC">
      <w:pPr>
        <w:rPr>
          <w:rFonts w:ascii="Calibri" w:hAnsi="Calibri" w:cs="Calibri"/>
          <w:color w:val="E36C0A" w:themeColor="accent6" w:themeShade="BF"/>
          <w:sz w:val="32"/>
          <w:szCs w:val="32"/>
        </w:rPr>
      </w:pPr>
      <w:r>
        <w:rPr>
          <w:rFonts w:ascii="Calibri" w:hAnsi="Calibri" w:cs="Calibri"/>
          <w:color w:val="E36C0A" w:themeColor="accent6" w:themeShade="BF"/>
          <w:sz w:val="32"/>
          <w:szCs w:val="32"/>
        </w:rPr>
        <w:br w:type="page"/>
      </w:r>
    </w:p>
    <w:p w14:paraId="2F9CF7AC" w14:textId="77777777" w:rsidR="00BC1ACC" w:rsidRPr="008D1D69" w:rsidRDefault="00BC1ACC" w:rsidP="00BC1ACC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  <w:sectPr w:rsidR="00BC1ACC" w:rsidRPr="008D1D69" w:rsidSect="00D3665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3D6449F" w14:textId="77777777" w:rsidR="00BC1ACC" w:rsidRPr="00127C5F" w:rsidRDefault="00BD712E" w:rsidP="00BC1ACC">
      <w:pPr>
        <w:rPr>
          <w:color w:val="E36C0A" w:themeColor="accent6" w:themeShade="BF"/>
        </w:rPr>
      </w:pPr>
      <w:r>
        <w:rPr>
          <w:noProof/>
        </w:rPr>
        <w:lastRenderedPageBreak/>
        <w:pict w14:anchorId="4A2F2026">
          <v:oval id="Oval 180" o:spid="_x0000_s2092" style="position:absolute;margin-left:-59.65pt;margin-top:-127.55pt;width:305.25pt;height:305.25pt;z-index:2518343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color="#89d5cd" stroked="f" strokeweight="3pt">
            <v:fill opacity="43947f"/>
            <v:textbox style="mso-next-textbox:#Oval 180">
              <w:txbxContent>
                <w:p w14:paraId="55264B1A" w14:textId="77777777" w:rsidR="00BC1ACC" w:rsidRDefault="00BC1ACC" w:rsidP="00BC1ACC">
                  <w:pPr>
                    <w:pStyle w:val="Heading1"/>
                  </w:pPr>
                </w:p>
                <w:p w14:paraId="391C155D" w14:textId="77777777" w:rsidR="00BC1ACC" w:rsidRPr="00375357" w:rsidRDefault="00BC1ACC" w:rsidP="00BC1ACC">
                  <w:pPr>
                    <w:pStyle w:val="Heading1"/>
                    <w:rPr>
                      <w:color w:val="1F497D" w:themeColor="text2"/>
                    </w:rPr>
                  </w:pPr>
                  <w:r w:rsidRPr="00375357">
                    <w:rPr>
                      <w:color w:val="1F497D" w:themeColor="text2"/>
                    </w:rPr>
                    <w:t>GUMMY BEARS</w:t>
                  </w:r>
                </w:p>
                <w:p w14:paraId="056C605D" w14:textId="2F1EDDBC" w:rsidR="00BC1ACC" w:rsidRPr="00375357" w:rsidRDefault="00BC1ACC" w:rsidP="00BC1ACC">
                  <w:pPr>
                    <w:pStyle w:val="Heading1"/>
                    <w:rPr>
                      <w:sz w:val="36"/>
                      <w:szCs w:val="36"/>
                    </w:rPr>
                  </w:pPr>
                  <w:r w:rsidRPr="00375357">
                    <w:rPr>
                      <w:color w:val="1F497D" w:themeColor="text2"/>
                      <w:sz w:val="36"/>
                      <w:szCs w:val="36"/>
                    </w:rPr>
                    <w:t>FOR COMPUTATIONAL THINKING</w:t>
                  </w:r>
                  <w:r w:rsidR="004611FF" w:rsidRPr="004611FF">
                    <w:rPr>
                      <w:color w:val="1F497D" w:themeColor="text2"/>
                      <w:sz w:val="36"/>
                      <w:szCs w:val="36"/>
                      <w:vertAlign w:val="superscript"/>
                    </w:rPr>
                    <w:t>[1]</w:t>
                  </w:r>
                </w:p>
                <w:p w14:paraId="29B97F84" w14:textId="77777777" w:rsidR="00BC1ACC" w:rsidRPr="00F7167D" w:rsidRDefault="00BC1ACC" w:rsidP="00BC1ACC"/>
              </w:txbxContent>
            </v:textbox>
          </v:oval>
        </w:pict>
      </w:r>
    </w:p>
    <w:p w14:paraId="3E135803" w14:textId="77777777" w:rsidR="00BC1ACC" w:rsidRDefault="00BC1ACC" w:rsidP="00BC1ACC">
      <w:pPr>
        <w:rPr>
          <w:color w:val="E36C0A" w:themeColor="accent6" w:themeShade="BF"/>
        </w:rPr>
      </w:pPr>
    </w:p>
    <w:p w14:paraId="0724332D" w14:textId="087FE7F7" w:rsidR="00BC1ACC" w:rsidRPr="00127C5F" w:rsidRDefault="00BD712E" w:rsidP="00BC1ACC">
      <w:pPr>
        <w:rPr>
          <w:color w:val="E36C0A" w:themeColor="accent6" w:themeShade="BF"/>
        </w:rPr>
      </w:pPr>
      <w:r>
        <w:rPr>
          <w:noProof/>
        </w:rPr>
        <w:pict w14:anchorId="1D54B166">
          <v:shape id="AutoShape 422" o:spid="_x0000_s2090" type="#_x0000_t15" style="position:absolute;margin-left:506pt;margin-top:274.8pt;width:106.85pt;height:68.4pt;rotation:180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fillcolor="#89d5cd" stroked="f" strokeweight=".25pt">
            <v:textbox style="layout-flow:vertical;mso-next-textbox:#AutoShape 422">
              <w:txbxContent>
                <w:p w14:paraId="0558C212" w14:textId="77777777" w:rsidR="00BC1ACC" w:rsidRPr="009D180E" w:rsidRDefault="00BC1ACC" w:rsidP="00BC1ACC">
                  <w:pPr>
                    <w:pStyle w:val="TabName"/>
                    <w:rPr>
                      <w:color w:val="000000" w:themeColor="text1"/>
                    </w:rPr>
                  </w:pPr>
                  <w:r w:rsidRPr="009D180E">
                    <w:rPr>
                      <w:color w:val="000000" w:themeColor="text1"/>
                    </w:rPr>
                    <w:t>Tab 3</w:t>
                  </w:r>
                </w:p>
              </w:txbxContent>
            </v:textbox>
            <w10:wrap anchorx="margin" anchory="margin"/>
          </v:shape>
        </w:pict>
      </w:r>
    </w:p>
    <w:p w14:paraId="09AFF87E" w14:textId="2DF296E5" w:rsidR="00AC0847" w:rsidRDefault="00BD712E">
      <w:pPr>
        <w:rPr>
          <w:rFonts w:ascii="Calibri" w:hAnsi="Calibri" w:cs="Calibri"/>
          <w:color w:val="E36C0A" w:themeColor="accent6" w:themeShade="BF"/>
          <w:sz w:val="32"/>
          <w:szCs w:val="32"/>
        </w:rPr>
      </w:pPr>
      <w:r>
        <w:rPr>
          <w:noProof/>
        </w:rPr>
        <w:pict w14:anchorId="0CF13A42">
          <v:oval id="Oval 179" o:spid="_x0000_s2091" style="position:absolute;margin-left:73.65pt;margin-top:6.1pt;width:408.6pt;height:408.6pt;z-index:2518333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" fillcolor="#eeece1 [3214]" stroked="f" strokeweight="3pt">
            <v:fill opacity="43947f"/>
            <v:textbox style="mso-next-textbox:#Oval 179">
              <w:txbxContent>
                <w:p w14:paraId="4C5DB97A" w14:textId="77777777" w:rsidR="00BC1ACC" w:rsidRDefault="00BC1ACC" w:rsidP="00BC1ACC">
                  <w:pPr>
                    <w:pStyle w:val="15Spine"/>
                  </w:pPr>
                  <w:r>
                    <w:t>PYTHON</w:t>
                  </w:r>
                </w:p>
                <w:p w14:paraId="42A164F2" w14:textId="77777777" w:rsidR="00BC1ACC" w:rsidRDefault="00BC1ACC" w:rsidP="00BC1ACC">
                  <w:pPr>
                    <w:pStyle w:val="15Spine"/>
                    <w:ind w:left="720"/>
                  </w:pPr>
                </w:p>
                <w:p w14:paraId="44AA79C5" w14:textId="76EE284A" w:rsidR="00BC1ACC" w:rsidRPr="000D0FB4" w:rsidRDefault="00BC1ACC" w:rsidP="00BC1ACC">
                  <w:pPr>
                    <w:pStyle w:val="ListParagraph"/>
                    <w:ind w:left="1800"/>
                    <w:jc w:val="left"/>
                  </w:pPr>
                  <w:r>
                    <w:t xml:space="preserve">Writing </w:t>
                  </w:r>
                  <w:r w:rsidR="00E25D9D">
                    <w:t xml:space="preserve">in </w:t>
                  </w:r>
                  <w:r>
                    <w:t xml:space="preserve">Python </w:t>
                  </w:r>
                </w:p>
                <w:p w14:paraId="5B0E5CF2" w14:textId="77777777" w:rsidR="00BC1ACC" w:rsidRPr="000D0FB4" w:rsidRDefault="00BC1ACC" w:rsidP="00BC1ACC">
                  <w:pPr>
                    <w:pStyle w:val="ListParagraph"/>
                    <w:ind w:left="1800"/>
                    <w:jc w:val="left"/>
                  </w:pPr>
                  <w:proofErr w:type="spellStart"/>
                  <w:r>
                    <w:t>Jupyter</w:t>
                  </w:r>
                  <w:proofErr w:type="spellEnd"/>
                  <w:r>
                    <w:t xml:space="preserve"> Notebook </w:t>
                  </w:r>
                </w:p>
                <w:p w14:paraId="51109CB6" w14:textId="77777777" w:rsidR="00BC1ACC" w:rsidRPr="000D0FB4" w:rsidRDefault="00BC1ACC" w:rsidP="00BC1ACC">
                  <w:pPr>
                    <w:pStyle w:val="ListParagraph"/>
                    <w:numPr>
                      <w:ilvl w:val="0"/>
                      <w:numId w:val="0"/>
                    </w:numPr>
                    <w:ind w:left="1080"/>
                    <w:jc w:val="left"/>
                  </w:pPr>
                </w:p>
              </w:txbxContent>
            </v:textbox>
          </v:oval>
        </w:pict>
      </w:r>
      <w:r w:rsidR="00AC0847">
        <w:rPr>
          <w:rFonts w:ascii="Calibri" w:hAnsi="Calibri" w:cs="Calibri"/>
          <w:color w:val="E36C0A" w:themeColor="accent6" w:themeShade="BF"/>
          <w:sz w:val="32"/>
          <w:szCs w:val="32"/>
        </w:rPr>
        <w:br w:type="page"/>
      </w:r>
    </w:p>
    <w:p w14:paraId="463B882F" w14:textId="77777777" w:rsidR="005B27B4" w:rsidRPr="0040666E" w:rsidRDefault="005B27B4" w:rsidP="00B56BEA">
      <w:pPr>
        <w:spacing w:line="240" w:lineRule="auto"/>
        <w:rPr>
          <w:rFonts w:ascii="Calibri" w:hAnsi="Calibri" w:cs="Calibri"/>
          <w:b/>
          <w:bCs/>
          <w:color w:val="403152" w:themeColor="accent4" w:themeShade="80"/>
          <w:sz w:val="36"/>
          <w:szCs w:val="36"/>
        </w:rPr>
      </w:pPr>
      <w:r w:rsidRPr="0040666E">
        <w:rPr>
          <w:rFonts w:ascii="Calibri" w:hAnsi="Calibri" w:cs="Calibri"/>
          <w:b/>
          <w:bCs/>
          <w:color w:val="403152" w:themeColor="accent4" w:themeShade="80"/>
          <w:sz w:val="36"/>
          <w:szCs w:val="36"/>
        </w:rPr>
        <w:lastRenderedPageBreak/>
        <w:t>Python</w:t>
      </w:r>
    </w:p>
    <w:p w14:paraId="32E8947A" w14:textId="77777777" w:rsidR="002E7E34" w:rsidRPr="00F80FC4" w:rsidRDefault="002E7E34" w:rsidP="002E7E34">
      <w:pPr>
        <w:spacing w:line="360" w:lineRule="auto"/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</w:pPr>
      <w:r w:rsidRPr="00F80FC4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>Matching Pairs Game + Fill in the Blanks</w:t>
      </w:r>
    </w:p>
    <w:p w14:paraId="1F94D334" w14:textId="2EBFD5E9" w:rsidR="002E7E34" w:rsidRDefault="002E7E34" w:rsidP="002E7E34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>M</w:t>
      </w:r>
      <w:r w:rsidRPr="00F80FC4">
        <w:rPr>
          <w:rFonts w:ascii="Calibri" w:hAnsi="Calibri" w:cs="Calibri"/>
          <w:color w:val="0D0D0D" w:themeColor="text1" w:themeTint="F2"/>
          <w:sz w:val="32"/>
          <w:szCs w:val="32"/>
        </w:rPr>
        <w:t xml:space="preserve">atch each action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of the generalized solution in plain English (</w:t>
      </w:r>
      <w:r w:rsidRPr="00F80FC4">
        <w:rPr>
          <w:rFonts w:ascii="Calibri" w:hAnsi="Calibri" w:cs="Calibri"/>
          <w:color w:val="0D0D0D" w:themeColor="text1" w:themeTint="F2"/>
          <w:sz w:val="32"/>
          <w:szCs w:val="32"/>
        </w:rPr>
        <w:t xml:space="preserve">left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purple </w:t>
      </w:r>
      <w:r w:rsidRPr="00F80FC4">
        <w:rPr>
          <w:rFonts w:ascii="Calibri" w:hAnsi="Calibri" w:cs="Calibri"/>
          <w:color w:val="0D0D0D" w:themeColor="text1" w:themeTint="F2"/>
          <w:sz w:val="32"/>
          <w:szCs w:val="32"/>
        </w:rPr>
        <w:t>column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)</w:t>
      </w:r>
      <w:r w:rsidRPr="00F80FC4">
        <w:rPr>
          <w:rFonts w:ascii="Calibri" w:hAnsi="Calibri" w:cs="Calibri"/>
          <w:color w:val="0D0D0D" w:themeColor="text1" w:themeTint="F2"/>
          <w:sz w:val="32"/>
          <w:szCs w:val="32"/>
        </w:rPr>
        <w:t xml:space="preserve"> with its </w:t>
      </w:r>
      <w:r w:rsidR="004A662C">
        <w:rPr>
          <w:rFonts w:ascii="Calibri" w:hAnsi="Calibri" w:cs="Calibri"/>
          <w:color w:val="0D0D0D" w:themeColor="text1" w:themeTint="F2"/>
          <w:sz w:val="32"/>
          <w:szCs w:val="32"/>
        </w:rPr>
        <w:t>Python equivalent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 (right purple column). Use the options on the green chart to fill in all the blanks.</w:t>
      </w:r>
    </w:p>
    <w:p w14:paraId="4FE7A899" w14:textId="77777777" w:rsidR="00B13447" w:rsidRPr="00DA28F5" w:rsidRDefault="00B13447" w:rsidP="00B13447">
      <w:pPr>
        <w:spacing w:before="240"/>
        <w:jc w:val="center"/>
        <w:rPr>
          <w:rFonts w:ascii="Calibri" w:hAnsi="Calibri" w:cs="Calibri"/>
          <w:b/>
          <w:bCs/>
          <w:i/>
          <w:iCs/>
          <w:color w:val="E36C0A" w:themeColor="accent6" w:themeShade="BF"/>
          <w:sz w:val="28"/>
          <w:szCs w:val="28"/>
        </w:rPr>
      </w:pPr>
      <w:r w:rsidRPr="00DA28F5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>Note: Some of the</w:t>
      </w:r>
      <w:r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>se</w:t>
      </w:r>
      <w:r w:rsidRPr="00DA28F5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 xml:space="preserve"> options </w:t>
      </w:r>
      <w:r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 xml:space="preserve">will not be used, and some </w:t>
      </w:r>
      <w:r w:rsidRPr="00DA28F5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>may be used more than once.</w:t>
      </w:r>
    </w:p>
    <w:tbl>
      <w:tblPr>
        <w:tblStyle w:val="GridTable4-Accent5"/>
        <w:tblW w:w="9656" w:type="dxa"/>
        <w:jc w:val="center"/>
        <w:tblLook w:val="04A0" w:firstRow="1" w:lastRow="0" w:firstColumn="1" w:lastColumn="0" w:noHBand="0" w:noVBand="1"/>
      </w:tblPr>
      <w:tblGrid>
        <w:gridCol w:w="2164"/>
        <w:gridCol w:w="241"/>
        <w:gridCol w:w="2196"/>
        <w:gridCol w:w="243"/>
        <w:gridCol w:w="2150"/>
        <w:gridCol w:w="261"/>
        <w:gridCol w:w="2401"/>
      </w:tblGrid>
      <w:tr w:rsidR="002E7E34" w:rsidRPr="000B584D" w14:paraId="3F0905A2" w14:textId="77777777" w:rsidTr="00B51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6" w:type="dxa"/>
            <w:gridSpan w:val="7"/>
            <w:shd w:val="clear" w:color="auto" w:fill="C1E9E5"/>
            <w:vAlign w:val="center"/>
          </w:tcPr>
          <w:p w14:paraId="7629DCD0" w14:textId="77777777" w:rsidR="002E7E34" w:rsidRPr="000B584D" w:rsidRDefault="002E7E34" w:rsidP="00B514BD">
            <w:pPr>
              <w:jc w:val="center"/>
              <w:rPr>
                <w:rFonts w:ascii="Calibri" w:hAnsi="Calibri" w:cs="Calibri"/>
                <w:b w:val="0"/>
                <w:bCs w:val="0"/>
                <w:color w:val="0D0D0D" w:themeColor="text1" w:themeTint="F2"/>
                <w:sz w:val="36"/>
                <w:szCs w:val="36"/>
              </w:rPr>
            </w:pPr>
            <w:r w:rsidRPr="00DA28F5">
              <w:rPr>
                <w:rFonts w:ascii="Calibri" w:hAnsi="Calibri" w:cs="Calibri"/>
                <w:b w:val="0"/>
                <w:bCs w:val="0"/>
                <w:color w:val="0D0D0D" w:themeColor="text1" w:themeTint="F2"/>
                <w:sz w:val="36"/>
                <w:szCs w:val="36"/>
              </w:rPr>
              <w:t>Choose from the following options to fill in the blanks</w:t>
            </w:r>
            <w:r>
              <w:rPr>
                <w:rFonts w:ascii="Calibri" w:hAnsi="Calibri" w:cs="Calibri"/>
                <w:b w:val="0"/>
                <w:bCs w:val="0"/>
                <w:color w:val="0D0D0D" w:themeColor="text1" w:themeTint="F2"/>
                <w:sz w:val="36"/>
                <w:szCs w:val="36"/>
              </w:rPr>
              <w:t>:</w:t>
            </w:r>
          </w:p>
        </w:tc>
      </w:tr>
      <w:tr w:rsidR="002E7E34" w:rsidRPr="004564AA" w14:paraId="0132888B" w14:textId="77777777" w:rsidTr="00B5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5829EB3F" w14:textId="77777777" w:rsidR="002E7E34" w:rsidRPr="00DA28F5" w:rsidRDefault="002E7E34" w:rsidP="00B514BD">
            <w:pPr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4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B32B018" w14:textId="77777777" w:rsidR="002E7E34" w:rsidRPr="004564AA" w:rsidRDefault="002E7E34" w:rsidP="00B5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196" w:type="dxa"/>
            <w:tcBorders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429A6B40" w14:textId="77777777" w:rsidR="002E7E34" w:rsidRPr="004564AA" w:rsidRDefault="002E7E34" w:rsidP="00B5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9114A9F" w14:textId="77777777" w:rsidR="002E7E34" w:rsidRPr="004564AA" w:rsidRDefault="002E7E34" w:rsidP="00B5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150" w:type="dxa"/>
            <w:tcBorders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67687D77" w14:textId="77777777" w:rsidR="002E7E34" w:rsidRPr="004564AA" w:rsidRDefault="002E7E34" w:rsidP="00B5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6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EA237EA" w14:textId="77777777" w:rsidR="002E7E34" w:rsidRPr="004564AA" w:rsidRDefault="002E7E34" w:rsidP="00B5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401" w:type="dxa"/>
            <w:tcBorders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2047E540" w14:textId="77777777" w:rsidR="002E7E34" w:rsidRPr="004564AA" w:rsidRDefault="002E7E34" w:rsidP="00B5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2E7E34" w:rsidRPr="004564AA" w14:paraId="0036B209" w14:textId="77777777" w:rsidTr="00B514BD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0AACEA22" w14:textId="77777777" w:rsidR="002E7E34" w:rsidRPr="00AB6696" w:rsidRDefault="002E7E34" w:rsidP="00B514B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AB6696">
              <w:rPr>
                <w:rFonts w:ascii="Calibri" w:hAnsi="Calibri" w:cs="Calibri"/>
                <w:b w:val="0"/>
                <w:bCs w:val="0"/>
                <w:color w:val="000000" w:themeColor="text1"/>
                <w:sz w:val="32"/>
                <w:szCs w:val="32"/>
              </w:rPr>
              <w:t>WeightMini</w:t>
            </w:r>
            <w:proofErr w:type="spellEnd"/>
            <w:r w:rsidRPr="00AB6696">
              <w:rPr>
                <w:rFonts w:ascii="Calibri" w:hAnsi="Calibri" w:cs="Calibr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269EBF38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331A9469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475668">
              <w:rPr>
                <w:rFonts w:ascii="Calibri" w:hAnsi="Calibri" w:cs="Calibri"/>
                <w:color w:val="auto"/>
                <w:sz w:val="32"/>
                <w:szCs w:val="32"/>
              </w:rPr>
              <w:t>2668</w:t>
            </w: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1DBC3FCC" w14:textId="77777777" w:rsidR="002E7E34" w:rsidRPr="00B13447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59E8476B" w14:textId="77777777" w:rsidR="002E7E34" w:rsidRPr="00B13447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proofErr w:type="spellStart"/>
            <w:r w:rsidRPr="00B13447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TotalSuper</w:t>
            </w:r>
            <w:proofErr w:type="spellEnd"/>
          </w:p>
        </w:tc>
        <w:tc>
          <w:tcPr>
            <w:tcW w:w="261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3F08AEF2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4B2C5E9E" w14:textId="564A880E" w:rsidR="002E7E34" w:rsidRPr="004564AA" w:rsidRDefault="001667C2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color w:val="auto"/>
                <w:sz w:val="32"/>
                <w:szCs w:val="32"/>
              </w:rPr>
              <w:t>1.21</w:t>
            </w:r>
          </w:p>
        </w:tc>
      </w:tr>
      <w:tr w:rsidR="002E7E34" w:rsidRPr="004564AA" w14:paraId="1046A4D2" w14:textId="77777777" w:rsidTr="00B5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4D58C68E" w14:textId="77777777" w:rsidR="002E7E34" w:rsidRPr="004564AA" w:rsidRDefault="002E7E34" w:rsidP="00B514BD">
            <w:pPr>
              <w:jc w:val="center"/>
              <w:rPr>
                <w:rFonts w:ascii="Calibri" w:hAnsi="Calibri" w:cs="Calibri"/>
                <w:b w:val="0"/>
                <w:bCs w:val="0"/>
                <w:color w:val="auto"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1C613C5" w14:textId="77777777" w:rsidR="002E7E34" w:rsidRPr="004564AA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06F16129" w14:textId="77777777" w:rsidR="002E7E34" w:rsidRPr="004564AA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5290748" w14:textId="77777777" w:rsidR="002E7E34" w:rsidRPr="004564AA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4209477F" w14:textId="77777777" w:rsidR="002E7E34" w:rsidRPr="004564AA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908B42A" w14:textId="77777777" w:rsidR="002E7E34" w:rsidRPr="004564AA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4" w:space="0" w:color="FFFFFF" w:themeColor="background1"/>
              <w:bottom w:val="single" w:sz="18" w:space="0" w:color="89D5CD"/>
              <w:right w:val="single" w:sz="4" w:space="0" w:color="FFFFFF" w:themeColor="background1"/>
            </w:tcBorders>
            <w:shd w:val="clear" w:color="auto" w:fill="FFFFFF" w:themeFill="background1"/>
          </w:tcPr>
          <w:p w14:paraId="5DF4B813" w14:textId="77777777" w:rsidR="002E7E34" w:rsidRPr="004564AA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2E7E34" w:rsidRPr="004564AA" w14:paraId="40606B73" w14:textId="77777777" w:rsidTr="00B514BD">
        <w:trPr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012DBFB2" w14:textId="77777777" w:rsidR="002E7E34" w:rsidRPr="004564AA" w:rsidRDefault="002E7E34" w:rsidP="00B514BD">
            <w:pPr>
              <w:jc w:val="center"/>
              <w:rPr>
                <w:rFonts w:ascii="Calibri" w:hAnsi="Calibri" w:cs="Calibr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30"/>
                <w:szCs w:val="30"/>
              </w:rPr>
              <w:t>W</w:t>
            </w:r>
            <w:r w:rsidRPr="004564AA">
              <w:rPr>
                <w:rFonts w:ascii="Calibri" w:hAnsi="Calibri" w:cs="Calibri"/>
                <w:b w:val="0"/>
                <w:bCs w:val="0"/>
                <w:color w:val="auto"/>
                <w:sz w:val="30"/>
                <w:szCs w:val="30"/>
              </w:rPr>
              <w:t>eight of regular bears needed</w:t>
            </w:r>
          </w:p>
        </w:tc>
        <w:tc>
          <w:tcPr>
            <w:tcW w:w="241" w:type="dxa"/>
            <w:tcBorders>
              <w:top w:val="single" w:sz="18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531FB401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024967E1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color w:val="auto"/>
                <w:sz w:val="32"/>
                <w:szCs w:val="32"/>
              </w:rPr>
              <w:t>W</w:t>
            </w:r>
            <w:r w:rsidRPr="00A662E0">
              <w:rPr>
                <w:rFonts w:ascii="Calibri" w:hAnsi="Calibri" w:cs="Calibri"/>
                <w:color w:val="auto"/>
                <w:sz w:val="32"/>
                <w:szCs w:val="32"/>
              </w:rPr>
              <w:t>eight of mini bears</w:t>
            </w:r>
          </w:p>
        </w:tc>
        <w:tc>
          <w:tcPr>
            <w:tcW w:w="243" w:type="dxa"/>
            <w:tcBorders>
              <w:top w:val="single" w:sz="18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5522D5B0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346CAE90" w14:textId="77777777" w:rsidR="002E7E34" w:rsidRPr="00531822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proofErr w:type="spellStart"/>
            <w:r w:rsidRPr="00531822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WeightRegular</w:t>
            </w:r>
            <w:proofErr w:type="spellEnd"/>
          </w:p>
        </w:tc>
        <w:tc>
          <w:tcPr>
            <w:tcW w:w="261" w:type="dxa"/>
            <w:tcBorders>
              <w:top w:val="single" w:sz="18" w:space="0" w:color="FFFFFF" w:themeColor="background1"/>
              <w:left w:val="single" w:sz="18" w:space="0" w:color="89D5CD"/>
              <w:bottom w:val="single" w:sz="2" w:space="0" w:color="FFFFFF" w:themeColor="background1"/>
              <w:right w:val="single" w:sz="18" w:space="0" w:color="89D5CD"/>
            </w:tcBorders>
          </w:tcPr>
          <w:p w14:paraId="48718AD3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46E7A98D" w14:textId="1D114CE1" w:rsidR="002E7E34" w:rsidRPr="004564AA" w:rsidRDefault="001667C2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proofErr w:type="spellStart"/>
            <w:r w:rsidRPr="00CD333A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WeightSuper</w:t>
            </w:r>
            <w:proofErr w:type="spellEnd"/>
          </w:p>
        </w:tc>
      </w:tr>
      <w:tr w:rsidR="002E7E34" w:rsidRPr="004564AA" w14:paraId="64F9F3B0" w14:textId="77777777" w:rsidTr="00B5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4E0703D4" w14:textId="77777777" w:rsidR="002E7E34" w:rsidRPr="008E42BE" w:rsidRDefault="002E7E34" w:rsidP="00B514BD">
            <w:pPr>
              <w:jc w:val="center"/>
              <w:rPr>
                <w:rFonts w:ascii="Calibri" w:hAnsi="Calibri" w:cs="Calibri"/>
                <w:b w:val="0"/>
                <w:bCs w:val="0"/>
                <w:color w:val="auto"/>
                <w:sz w:val="12"/>
                <w:szCs w:val="12"/>
              </w:rPr>
            </w:pP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auto"/>
          </w:tcPr>
          <w:p w14:paraId="7E2AA8D0" w14:textId="77777777" w:rsidR="002E7E34" w:rsidRPr="008E42BE" w:rsidRDefault="002E7E34" w:rsidP="00B5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459B3ABC" w14:textId="77777777" w:rsidR="002E7E34" w:rsidRPr="008E42BE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auto"/>
          </w:tcPr>
          <w:p w14:paraId="6F290BD8" w14:textId="77777777" w:rsidR="002E7E34" w:rsidRPr="008E42BE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14B85D99" w14:textId="77777777" w:rsidR="002E7E34" w:rsidRPr="008E42BE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61" w:type="dxa"/>
            <w:tcBorders>
              <w:top w:val="single" w:sz="2" w:space="0" w:color="FFFFFF" w:themeColor="background1"/>
              <w:left w:val="single" w:sz="18" w:space="0" w:color="FFFFFF" w:themeColor="background1"/>
              <w:bottom w:val="single" w:sz="2" w:space="0" w:color="FFFFFF" w:themeColor="background1"/>
              <w:right w:val="single" w:sz="18" w:space="0" w:color="FFFFFF" w:themeColor="background1"/>
            </w:tcBorders>
            <w:shd w:val="clear" w:color="auto" w:fill="auto"/>
          </w:tcPr>
          <w:p w14:paraId="7FEB816F" w14:textId="77777777" w:rsidR="002E7E34" w:rsidRPr="008E42BE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FFFFFF" w:themeColor="background1"/>
              <w:bottom w:val="single" w:sz="18" w:space="0" w:color="89D5CD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08D16AC6" w14:textId="77777777" w:rsidR="002E7E34" w:rsidRPr="008E42BE" w:rsidRDefault="002E7E34" w:rsidP="00B5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2E7E34" w:rsidRPr="004564AA" w14:paraId="73172D5E" w14:textId="77777777" w:rsidTr="00B514BD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640684E5" w14:textId="34DD9475" w:rsidR="002E7E34" w:rsidRPr="004360F5" w:rsidRDefault="001667C2" w:rsidP="00B514BD">
            <w:pPr>
              <w:jc w:val="center"/>
              <w:rPr>
                <w:rFonts w:ascii="Calibri" w:hAnsi="Calibri" w:cs="Calibri"/>
                <w:b w:val="0"/>
                <w:bCs w:val="0"/>
                <w:color w:val="009BD2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auto"/>
                <w:sz w:val="32"/>
                <w:szCs w:val="32"/>
              </w:rPr>
              <w:t>40</w:t>
            </w:r>
          </w:p>
        </w:tc>
        <w:tc>
          <w:tcPr>
            <w:tcW w:w="241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69253CDA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96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549C541B" w14:textId="25F5E959" w:rsidR="002E7E34" w:rsidRPr="004564AA" w:rsidRDefault="001667C2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Mi</w:t>
            </w:r>
            <w:r w:rsidRPr="00561BDF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ni</w:t>
            </w:r>
          </w:p>
        </w:tc>
        <w:tc>
          <w:tcPr>
            <w:tcW w:w="243" w:type="dxa"/>
            <w:tcBorders>
              <w:top w:val="single" w:sz="4" w:space="0" w:color="FFFFFF" w:themeColor="background1"/>
              <w:left w:val="single" w:sz="18" w:space="0" w:color="89D5CD"/>
              <w:bottom w:val="single" w:sz="4" w:space="0" w:color="FFFFFF" w:themeColor="background1"/>
              <w:right w:val="single" w:sz="18" w:space="0" w:color="89D5CD"/>
            </w:tcBorders>
          </w:tcPr>
          <w:p w14:paraId="0C5372A4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150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7861C774" w14:textId="2449644B" w:rsidR="002E7E34" w:rsidRPr="00561BDF" w:rsidRDefault="00A45B39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R</w:t>
            </w:r>
            <w:r w:rsidR="002E7E34" w:rsidRPr="00561BDF">
              <w:rPr>
                <w:rFonts w:ascii="Calibri" w:hAnsi="Calibri" w:cs="Calibri"/>
                <w:color w:val="000000" w:themeColor="text1"/>
                <w:sz w:val="32"/>
                <w:szCs w:val="32"/>
              </w:rPr>
              <w:t>egular</w:t>
            </w:r>
          </w:p>
        </w:tc>
        <w:tc>
          <w:tcPr>
            <w:tcW w:w="261" w:type="dxa"/>
            <w:tcBorders>
              <w:top w:val="single" w:sz="2" w:space="0" w:color="FFFFFF" w:themeColor="background1"/>
              <w:left w:val="single" w:sz="18" w:space="0" w:color="89D5CD"/>
              <w:bottom w:val="single" w:sz="2" w:space="0" w:color="FFFFFF" w:themeColor="background1"/>
              <w:right w:val="single" w:sz="18" w:space="0" w:color="89D5CD"/>
            </w:tcBorders>
          </w:tcPr>
          <w:p w14:paraId="5A2DB117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401" w:type="dxa"/>
            <w:tcBorders>
              <w:top w:val="single" w:sz="18" w:space="0" w:color="89D5CD"/>
              <w:left w:val="single" w:sz="18" w:space="0" w:color="89D5CD"/>
              <w:bottom w:val="single" w:sz="18" w:space="0" w:color="89D5CD"/>
              <w:right w:val="single" w:sz="18" w:space="0" w:color="89D5CD"/>
            </w:tcBorders>
            <w:vAlign w:val="center"/>
          </w:tcPr>
          <w:p w14:paraId="25EF9440" w14:textId="77777777" w:rsidR="002E7E34" w:rsidRPr="004564AA" w:rsidRDefault="002E7E34" w:rsidP="00B5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4564AA">
              <w:rPr>
                <w:rFonts w:ascii="Calibri" w:hAnsi="Calibri" w:cs="Calibri"/>
                <w:color w:val="auto"/>
                <w:sz w:val="32"/>
                <w:szCs w:val="32"/>
              </w:rPr>
              <w:t>2</w:t>
            </w:r>
            <w:r>
              <w:rPr>
                <w:rFonts w:ascii="Calibri" w:hAnsi="Calibri" w:cs="Calibri"/>
                <w:color w:val="auto"/>
                <w:sz w:val="32"/>
                <w:szCs w:val="32"/>
              </w:rPr>
              <w:t>.31</w:t>
            </w:r>
          </w:p>
        </w:tc>
      </w:tr>
    </w:tbl>
    <w:p w14:paraId="2C48C1EB" w14:textId="7FC4E29A" w:rsidR="002E7E34" w:rsidRDefault="002E7E34" w:rsidP="002E7E34">
      <w:pPr>
        <w:spacing w:after="0"/>
        <w:jc w:val="center"/>
        <w:rPr>
          <w:rFonts w:ascii="Calibri" w:hAnsi="Calibri" w:cs="Calibri"/>
          <w:b/>
          <w:bCs/>
          <w:i/>
          <w:iCs/>
          <w:color w:val="E36C0A" w:themeColor="accent6" w:themeShade="BF"/>
          <w:sz w:val="28"/>
          <w:szCs w:val="28"/>
        </w:rPr>
      </w:pPr>
    </w:p>
    <w:p w14:paraId="19A41B70" w14:textId="7916A96B" w:rsidR="00847A78" w:rsidRPr="00DA28F5" w:rsidRDefault="00847A78" w:rsidP="00847A78">
      <w:pPr>
        <w:spacing w:before="240"/>
        <w:jc w:val="center"/>
        <w:rPr>
          <w:rFonts w:ascii="Calibri" w:hAnsi="Calibri" w:cs="Calibri"/>
          <w:b/>
          <w:bCs/>
          <w:i/>
          <w:iCs/>
          <w:color w:val="E36C0A" w:themeColor="accent6" w:themeShade="BF"/>
          <w:sz w:val="28"/>
          <w:szCs w:val="28"/>
        </w:rPr>
      </w:pPr>
      <w:r w:rsidRPr="00DA28F5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 xml:space="preserve">Note: </w:t>
      </w:r>
      <w:r w:rsidR="00BF392B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>Not all options on the right column will be used</w:t>
      </w:r>
      <w:r w:rsidRPr="00DA28F5">
        <w:rPr>
          <w:rFonts w:ascii="Calibri" w:hAnsi="Calibri" w:cs="Calibri"/>
          <w:b/>
          <w:bCs/>
          <w:i/>
          <w:iCs/>
          <w:color w:val="0D0D0D" w:themeColor="text1" w:themeTint="F2"/>
          <w:sz w:val="28"/>
          <w:szCs w:val="28"/>
        </w:rPr>
        <w:t>.</w:t>
      </w:r>
    </w:p>
    <w:tbl>
      <w:tblPr>
        <w:tblStyle w:val="TableGrid"/>
        <w:tblW w:w="11209" w:type="dxa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058"/>
        <w:gridCol w:w="900"/>
        <w:gridCol w:w="5251"/>
      </w:tblGrid>
      <w:tr w:rsidR="002E7E34" w:rsidRPr="0084042B" w14:paraId="78F9B685" w14:textId="77777777" w:rsidTr="00B514BD">
        <w:trPr>
          <w:trHeight w:val="684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shd w:val="clear" w:color="auto" w:fill="CCC0D9" w:themeFill="accent4" w:themeFillTint="66"/>
            <w:vAlign w:val="center"/>
          </w:tcPr>
          <w:p w14:paraId="7E44284A" w14:textId="77777777" w:rsidR="002E7E34" w:rsidRDefault="002E7E34" w:rsidP="00B514BD">
            <w:pPr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  <w:r w:rsidRPr="00F80FC4"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  <w:t>Generalized Solution</w:t>
            </w:r>
          </w:p>
          <w:p w14:paraId="17CA8982" w14:textId="7345C13E" w:rsidR="002E7E34" w:rsidRPr="00D64799" w:rsidRDefault="002E7E34" w:rsidP="00B514BD">
            <w:pPr>
              <w:jc w:val="center"/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</w:pPr>
            <w:r w:rsidRPr="00D6479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(</w:t>
            </w:r>
            <w:r w:rsidR="00955298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Adapted for Python</w:t>
            </w:r>
            <w:r w:rsidRPr="00D64799">
              <w:rPr>
                <w:rFonts w:ascii="Calibri" w:hAnsi="Calibri" w:cs="Calibri"/>
                <w:color w:val="0D0D0D" w:themeColor="text1" w:themeTint="F2"/>
                <w:sz w:val="32"/>
                <w:szCs w:val="32"/>
              </w:rPr>
              <w:t>)</w:t>
            </w:r>
          </w:p>
        </w:tc>
        <w:tc>
          <w:tcPr>
            <w:tcW w:w="90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500A05FC" w14:textId="77777777" w:rsidR="002E7E34" w:rsidRPr="00F80FC4" w:rsidRDefault="002E7E34" w:rsidP="00B514BD">
            <w:pPr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525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shd w:val="clear" w:color="auto" w:fill="CCC0D9" w:themeFill="accent4" w:themeFillTint="66"/>
            <w:vAlign w:val="center"/>
          </w:tcPr>
          <w:p w14:paraId="2B947282" w14:textId="0A9CCC67" w:rsidR="002E7E34" w:rsidRPr="00F80FC4" w:rsidRDefault="00955298" w:rsidP="00B514BD">
            <w:pPr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  <w:r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  <w:t>Python</w:t>
            </w:r>
          </w:p>
        </w:tc>
      </w:tr>
      <w:tr w:rsidR="002E7E34" w14:paraId="6F193AA9" w14:textId="77777777" w:rsidTr="00B514BD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4A2C1A42" w14:textId="77777777" w:rsidR="00900B9D" w:rsidRDefault="00242442" w:rsidP="00B514B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A</w:t>
            </w:r>
            <w:r w:rsidR="002E7E34"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sk how many mini bears the user has</w:t>
            </w:r>
            <w:r w:rsidR="00AA6B2B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and store the user’s </w:t>
            </w:r>
            <w:r w:rsidR="008A778F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input</w:t>
            </w:r>
          </w:p>
          <w:p w14:paraId="7637E898" w14:textId="40925DFA" w:rsidR="002E7E34" w:rsidRDefault="00AA6B2B" w:rsidP="00B514B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in a variable </w:t>
            </w:r>
            <w:r w:rsidR="008D6F5D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called “</w:t>
            </w:r>
            <w:r w:rsidR="00561BDF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m</w:t>
            </w:r>
            <w:r w:rsidR="008D6F5D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ini”.</w:t>
            </w:r>
          </w:p>
          <w:p w14:paraId="1EDC0F98" w14:textId="4B845B6D" w:rsidR="00965C60" w:rsidRPr="00F30CF3" w:rsidRDefault="00965C60" w:rsidP="00B514B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Additionally, specify that the user’s answer will be an integer number.</w:t>
            </w:r>
          </w:p>
        </w:tc>
        <w:tc>
          <w:tcPr>
            <w:tcW w:w="90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7B4EF6AF" w14:textId="77777777" w:rsidR="002E7E34" w:rsidRPr="00A662E0" w:rsidRDefault="002E7E34" w:rsidP="00B514BD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25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1F5A87D2" w14:textId="7945B1CE" w:rsidR="002E7E34" w:rsidRPr="00A3296A" w:rsidRDefault="0065100B" w:rsidP="00A3296A">
            <w:pPr>
              <w:jc w:val="center"/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</w:pPr>
            <w:r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Regular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 xml:space="preserve"> </w:t>
            </w:r>
            <w:r w:rsidRPr="00D47A30">
              <w:rPr>
                <w:rFonts w:ascii="Calibri" w:hAnsi="Calibri" w:cs="Calibri"/>
                <w:color w:val="9933FF"/>
                <w:sz w:val="30"/>
                <w:szCs w:val="30"/>
              </w:rPr>
              <w:t>=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 xml:space="preserve"> </w:t>
            </w:r>
            <w:r w:rsidRPr="00FA738F">
              <w:rPr>
                <w:rFonts w:ascii="Calibri" w:hAnsi="Calibri" w:cs="Calibri"/>
                <w:color w:val="339933"/>
                <w:sz w:val="30"/>
                <w:szCs w:val="30"/>
              </w:rPr>
              <w:t>int</w:t>
            </w:r>
            <w:r w:rsidRPr="00FA738F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(</w:t>
            </w:r>
            <w:r w:rsidRPr="00FA738F">
              <w:rPr>
                <w:rFonts w:ascii="Calibri" w:hAnsi="Calibri" w:cs="Calibri"/>
                <w:color w:val="339933"/>
                <w:sz w:val="30"/>
                <w:szCs w:val="30"/>
              </w:rPr>
              <w:t>input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(</w:t>
            </w:r>
            <w:r w:rsidRPr="00FA7172">
              <w:rPr>
                <w:rFonts w:ascii="Calibri" w:hAnsi="Calibri" w:cs="Calibri"/>
                <w:color w:val="C00000"/>
                <w:sz w:val="30"/>
                <w:szCs w:val="30"/>
              </w:rPr>
              <w:t>"How many mini bears do you have?"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))</w:t>
            </w:r>
          </w:p>
        </w:tc>
      </w:tr>
      <w:tr w:rsidR="007828A4" w14:paraId="7481CFFF" w14:textId="77777777" w:rsidTr="005E08DB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shd w:val="clear" w:color="auto" w:fill="BFBFBF" w:themeFill="background1" w:themeFillShade="BF"/>
            <w:vAlign w:val="center"/>
          </w:tcPr>
          <w:p w14:paraId="4498C33B" w14:textId="78130DA2" w:rsidR="007828A4" w:rsidRPr="00F30CF3" w:rsidRDefault="007828A4" w:rsidP="007828A4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338677B7" w14:textId="77777777" w:rsidR="007828A4" w:rsidRPr="00A662E0" w:rsidRDefault="007828A4" w:rsidP="007828A4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25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48AB73AF" w14:textId="77177FFD" w:rsidR="007828A4" w:rsidRPr="00014CBA" w:rsidRDefault="0065100B" w:rsidP="007828A4">
            <w:pPr>
              <w:jc w:val="center"/>
              <w:rPr>
                <w:rFonts w:ascii="Calibri" w:hAnsi="Calibri" w:cs="Calibri"/>
                <w:color w:val="8730A6"/>
                <w:sz w:val="30"/>
                <w:szCs w:val="30"/>
              </w:rPr>
            </w:pPr>
            <w:r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M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 xml:space="preserve">ini </w:t>
            </w:r>
            <w:r w:rsidRPr="00D47A30">
              <w:rPr>
                <w:rFonts w:ascii="Calibri" w:hAnsi="Calibri" w:cs="Calibri"/>
                <w:color w:val="9933FF"/>
                <w:sz w:val="30"/>
                <w:szCs w:val="30"/>
              </w:rPr>
              <w:t>=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 xml:space="preserve"> </w:t>
            </w:r>
            <w:r w:rsidRPr="00270BE4">
              <w:rPr>
                <w:rFonts w:ascii="Calibri" w:hAnsi="Calibri" w:cs="Calibri"/>
                <w:color w:val="339933"/>
                <w:sz w:val="30"/>
                <w:szCs w:val="30"/>
              </w:rPr>
              <w:t>int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(</w:t>
            </w:r>
            <w:r w:rsidRPr="00FA738F">
              <w:rPr>
                <w:rFonts w:ascii="Calibri" w:hAnsi="Calibri" w:cs="Calibri"/>
                <w:color w:val="339933"/>
                <w:sz w:val="30"/>
                <w:szCs w:val="30"/>
              </w:rPr>
              <w:t>input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(</w:t>
            </w:r>
            <w:r w:rsidRPr="00FA7172">
              <w:rPr>
                <w:rFonts w:ascii="Calibri" w:hAnsi="Calibri" w:cs="Calibri"/>
                <w:color w:val="C00000"/>
                <w:sz w:val="30"/>
                <w:szCs w:val="30"/>
              </w:rPr>
              <w:t>"How many mini bears do you have?"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))</w:t>
            </w:r>
          </w:p>
        </w:tc>
      </w:tr>
      <w:tr w:rsidR="00124497" w14:paraId="27CAFD59" w14:textId="77777777" w:rsidTr="005E08DB">
        <w:trPr>
          <w:trHeight w:val="1008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shd w:val="clear" w:color="auto" w:fill="BFBFBF" w:themeFill="background1" w:themeFillShade="BF"/>
            <w:vAlign w:val="center"/>
          </w:tcPr>
          <w:p w14:paraId="54E3CD5F" w14:textId="7CADBD81" w:rsidR="00124497" w:rsidRPr="00F30CF3" w:rsidRDefault="00124497" w:rsidP="00124497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424AA35B" w14:textId="77777777" w:rsidR="00124497" w:rsidRPr="00A662E0" w:rsidRDefault="00124497" w:rsidP="00124497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25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4469BED6" w14:textId="77EAD3FD" w:rsidR="00124497" w:rsidRPr="00014CBA" w:rsidRDefault="00124497" w:rsidP="00124497">
            <w:pPr>
              <w:jc w:val="center"/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r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M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 xml:space="preserve">ini </w:t>
            </w:r>
            <w:r w:rsidRPr="00D47A30">
              <w:rPr>
                <w:rFonts w:ascii="Calibri" w:hAnsi="Calibri" w:cs="Calibri"/>
                <w:color w:val="9933FF"/>
                <w:sz w:val="30"/>
                <w:szCs w:val="30"/>
              </w:rPr>
              <w:t>=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 xml:space="preserve"> (</w:t>
            </w:r>
            <w:r w:rsidRPr="00FA738F">
              <w:rPr>
                <w:rFonts w:ascii="Calibri" w:hAnsi="Calibri" w:cs="Calibri"/>
                <w:color w:val="339933"/>
                <w:sz w:val="30"/>
                <w:szCs w:val="30"/>
              </w:rPr>
              <w:t>input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(</w:t>
            </w:r>
            <w:r w:rsidRPr="00FA7172">
              <w:rPr>
                <w:rFonts w:ascii="Calibri" w:hAnsi="Calibri" w:cs="Calibri"/>
                <w:color w:val="C00000"/>
                <w:sz w:val="30"/>
                <w:szCs w:val="30"/>
              </w:rPr>
              <w:t>"How many mini bears do you have?"</w:t>
            </w:r>
            <w:r w:rsidRPr="00A3296A">
              <w:rPr>
                <w:rFonts w:ascii="Calibri" w:hAnsi="Calibri" w:cs="Calibri"/>
                <w:color w:val="403152" w:themeColor="accent4" w:themeShade="80"/>
                <w:sz w:val="30"/>
                <w:szCs w:val="30"/>
              </w:rPr>
              <w:t>))</w:t>
            </w:r>
          </w:p>
        </w:tc>
      </w:tr>
      <w:tr w:rsidR="00124497" w14:paraId="2D10880C" w14:textId="77777777" w:rsidTr="00055E76">
        <w:trPr>
          <w:trHeight w:val="1494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67F5D975" w14:textId="77777777" w:rsidR="00124497" w:rsidRPr="00F30CF3" w:rsidRDefault="00124497" w:rsidP="00124497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lastRenderedPageBreak/>
              <w:t>________________ = Number of</w:t>
            </w:r>
          </w:p>
          <w:p w14:paraId="30E12CB3" w14:textId="5DA43F0F" w:rsidR="00124497" w:rsidRPr="00F30CF3" w:rsidRDefault="00124497" w:rsidP="00124497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mini bears * 1.21 g.</w:t>
            </w:r>
          </w:p>
        </w:tc>
        <w:tc>
          <w:tcPr>
            <w:tcW w:w="90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497C8B58" w14:textId="77777777" w:rsidR="00124497" w:rsidRPr="00A662E0" w:rsidRDefault="00124497" w:rsidP="00124497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25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1920AD7E" w14:textId="77777777" w:rsidR="00124497" w:rsidRDefault="00124497" w:rsidP="00124497">
            <w:pPr>
              <w:jc w:val="center"/>
              <w:rPr>
                <w:rFonts w:ascii="Calibri" w:hAnsi="Calibri" w:cs="Calibri"/>
                <w:color w:val="000000" w:themeColor="text1"/>
                <w:sz w:val="30"/>
                <w:szCs w:val="30"/>
              </w:rPr>
            </w:pPr>
          </w:p>
          <w:p w14:paraId="0740FAEF" w14:textId="4CBFB868" w:rsidR="00124497" w:rsidRPr="00014CBA" w:rsidRDefault="00124497" w:rsidP="00124497">
            <w:pPr>
              <w:jc w:val="center"/>
              <w:rPr>
                <w:rFonts w:ascii="Calibri" w:hAnsi="Calibri" w:cs="Calibri"/>
                <w:color w:val="00B050"/>
                <w:sz w:val="30"/>
                <w:szCs w:val="30"/>
              </w:rPr>
            </w:pPr>
            <w:r w:rsidRPr="009A4E92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__________</w:t>
            </w:r>
            <w:r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 </w:t>
            </w:r>
            <w:r w:rsidRPr="007828A4">
              <w:rPr>
                <w:rFonts w:ascii="Calibri" w:hAnsi="Calibri" w:cs="Calibri"/>
                <w:color w:val="9933FF"/>
                <w:sz w:val="30"/>
                <w:szCs w:val="30"/>
              </w:rPr>
              <w:t xml:space="preserve">= </w:t>
            </w:r>
            <w:r w:rsidRPr="00B6177C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 xml:space="preserve">( </w:t>
            </w:r>
            <w:r w:rsidRPr="00462F5D">
              <w:rPr>
                <w:rFonts w:ascii="Calibri" w:hAnsi="Calibri" w:cs="Calibri"/>
                <w:color w:val="00B050"/>
                <w:sz w:val="30"/>
                <w:szCs w:val="30"/>
              </w:rPr>
              <w:t>________</w:t>
            </w:r>
            <w:r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 </w:t>
            </w:r>
            <w:r w:rsidR="00422ED3" w:rsidRPr="00422ED3">
              <w:rPr>
                <w:rFonts w:ascii="Calibri" w:hAnsi="Calibri" w:cs="Calibri"/>
                <w:color w:val="9933FF"/>
                <w:sz w:val="56"/>
                <w:szCs w:val="56"/>
              </w:rPr>
              <w:t>-</w:t>
            </w:r>
            <w:r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</w:t>
            </w:r>
            <w:r w:rsidRPr="009A4E92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________</w:t>
            </w:r>
            <w:r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</w:t>
            </w:r>
            <w:r w:rsidRPr="00B6177C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)</w:t>
            </w:r>
          </w:p>
          <w:p w14:paraId="2CA41042" w14:textId="77777777" w:rsidR="00124497" w:rsidRPr="000943C4" w:rsidRDefault="00124497" w:rsidP="00124497">
            <w:pPr>
              <w:jc w:val="center"/>
              <w:rPr>
                <w:rFonts w:ascii="Calibri" w:hAnsi="Calibri" w:cs="Calibri"/>
                <w:color w:val="31849B" w:themeColor="accent5" w:themeShade="BF"/>
                <w:sz w:val="30"/>
                <w:szCs w:val="30"/>
              </w:rPr>
            </w:pPr>
          </w:p>
        </w:tc>
      </w:tr>
      <w:tr w:rsidR="00124497" w14:paraId="3A01E5C3" w14:textId="77777777" w:rsidTr="0069173F">
        <w:trPr>
          <w:trHeight w:val="1125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799C93B4" w14:textId="77777777" w:rsidR="00124497" w:rsidRPr="00F30CF3" w:rsidRDefault="00124497" w:rsidP="00124497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Weight of regular bears needed =</w:t>
            </w:r>
          </w:p>
          <w:p w14:paraId="29485964" w14:textId="06DB5535" w:rsidR="00124497" w:rsidRPr="00F30CF3" w:rsidRDefault="00124497" w:rsidP="00124497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2668 g – ________________</w:t>
            </w:r>
          </w:p>
        </w:tc>
        <w:tc>
          <w:tcPr>
            <w:tcW w:w="90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579A2911" w14:textId="77777777" w:rsidR="00124497" w:rsidRPr="00A662E0" w:rsidRDefault="00124497" w:rsidP="00124497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25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6C209BB2" w14:textId="567C6B9E" w:rsidR="00124497" w:rsidRPr="00014CBA" w:rsidRDefault="00B12730" w:rsidP="00124497">
            <w:pPr>
              <w:jc w:val="center"/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</w:pPr>
            <w:r>
              <w:rPr>
                <w:rFonts w:ascii="Calibri" w:hAnsi="Calibri" w:cs="Calibri"/>
                <w:color w:val="339933"/>
                <w:sz w:val="30"/>
                <w:szCs w:val="30"/>
              </w:rPr>
              <w:t>print</w:t>
            </w:r>
            <w:r w:rsidRPr="00B3113E">
              <w:rPr>
                <w:rFonts w:ascii="Calibri" w:hAnsi="Calibri" w:cs="Calibri"/>
                <w:color w:val="00B050"/>
                <w:sz w:val="30"/>
                <w:szCs w:val="30"/>
              </w:rPr>
              <w:t>(</w:t>
            </w:r>
            <w:r w:rsidRPr="00270BE4">
              <w:rPr>
                <w:rFonts w:ascii="Calibri" w:hAnsi="Calibri" w:cs="Calibri"/>
                <w:color w:val="C00000"/>
                <w:sz w:val="30"/>
                <w:szCs w:val="30"/>
              </w:rPr>
              <w:t>"</w:t>
            </w:r>
            <w:r>
              <w:rPr>
                <w:rFonts w:ascii="Calibri" w:hAnsi="Calibri" w:cs="Calibri"/>
                <w:color w:val="C00000"/>
                <w:sz w:val="30"/>
                <w:szCs w:val="30"/>
              </w:rPr>
              <w:t>You would need</w:t>
            </w:r>
            <w:r w:rsidRPr="00270BE4">
              <w:rPr>
                <w:rFonts w:ascii="Calibri" w:hAnsi="Calibri" w:cs="Calibri"/>
                <w:color w:val="C00000"/>
                <w:sz w:val="30"/>
                <w:szCs w:val="30"/>
              </w:rPr>
              <w:t>"</w:t>
            </w:r>
            <w:r w:rsidRPr="00B3113E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, _________ ,</w:t>
            </w:r>
            <w:r>
              <w:rPr>
                <w:rFonts w:ascii="Calibri" w:hAnsi="Calibri" w:cs="Calibri"/>
                <w:color w:val="C00000"/>
                <w:sz w:val="30"/>
                <w:szCs w:val="30"/>
              </w:rPr>
              <w:t xml:space="preserve"> “more regular bears to match </w:t>
            </w:r>
            <w:r w:rsidR="00422ED3">
              <w:rPr>
                <w:rFonts w:ascii="Calibri" w:hAnsi="Calibri" w:cs="Calibri"/>
                <w:color w:val="C00000"/>
                <w:sz w:val="30"/>
                <w:szCs w:val="30"/>
              </w:rPr>
              <w:t xml:space="preserve">the </w:t>
            </w:r>
            <w:proofErr w:type="spellStart"/>
            <w:r w:rsidR="00422ED3">
              <w:rPr>
                <w:rFonts w:ascii="Calibri" w:hAnsi="Calibri" w:cs="Calibri"/>
                <w:color w:val="C00000"/>
                <w:sz w:val="30"/>
                <w:szCs w:val="30"/>
              </w:rPr>
              <w:t>superbear</w:t>
            </w:r>
            <w:proofErr w:type="spellEnd"/>
            <w:r>
              <w:rPr>
                <w:rFonts w:ascii="Calibri" w:hAnsi="Calibri" w:cs="Calibri"/>
                <w:color w:val="C00000"/>
                <w:sz w:val="30"/>
                <w:szCs w:val="30"/>
              </w:rPr>
              <w:t>!”</w:t>
            </w:r>
            <w:r w:rsidRPr="00B3113E">
              <w:rPr>
                <w:rFonts w:ascii="Calibri" w:hAnsi="Calibri" w:cs="Calibri"/>
                <w:color w:val="00B050"/>
                <w:sz w:val="30"/>
                <w:szCs w:val="30"/>
              </w:rPr>
              <w:t>)</w:t>
            </w:r>
          </w:p>
        </w:tc>
      </w:tr>
      <w:tr w:rsidR="00124497" w14:paraId="5FB6D2D3" w14:textId="77777777" w:rsidTr="00055E76">
        <w:trPr>
          <w:trHeight w:val="1305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2760982A" w14:textId="77777777" w:rsidR="00124497" w:rsidRPr="00F30CF3" w:rsidRDefault="00124497" w:rsidP="00124497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Number of regular bears needed =</w:t>
            </w:r>
          </w:p>
          <w:p w14:paraId="75D84B78" w14:textId="3FBA48CB" w:rsidR="00124497" w:rsidRPr="00F30CF3" w:rsidRDefault="00124497" w:rsidP="00900B9D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________________ / 2.31</w:t>
            </w:r>
          </w:p>
        </w:tc>
        <w:tc>
          <w:tcPr>
            <w:tcW w:w="90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05D42E70" w14:textId="77777777" w:rsidR="00124497" w:rsidRPr="00A662E0" w:rsidRDefault="00124497" w:rsidP="00124497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25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38062B45" w14:textId="66D52119" w:rsidR="00124497" w:rsidRPr="00B12730" w:rsidRDefault="00B12730" w:rsidP="00D260D5">
            <w:pPr>
              <w:spacing w:after="200" w:line="276" w:lineRule="auto"/>
              <w:jc w:val="center"/>
              <w:rPr>
                <w:rFonts w:ascii="Calibri" w:hAnsi="Calibri" w:cs="Calibri"/>
                <w:color w:val="000000" w:themeColor="text1"/>
                <w:sz w:val="30"/>
                <w:szCs w:val="30"/>
              </w:rPr>
            </w:pPr>
            <w:r w:rsidRPr="009A4E92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__________</w:t>
            </w:r>
            <w:r w:rsidRPr="000943C4">
              <w:rPr>
                <w:rFonts w:ascii="Calibri" w:hAnsi="Calibri" w:cs="Calibri"/>
                <w:color w:val="31849B" w:themeColor="accent5" w:themeShade="BF"/>
                <w:sz w:val="30"/>
                <w:szCs w:val="30"/>
              </w:rPr>
              <w:t xml:space="preserve"> </w:t>
            </w:r>
            <w:r w:rsidRPr="007828A4">
              <w:rPr>
                <w:rFonts w:ascii="Calibri" w:hAnsi="Calibri" w:cs="Calibri"/>
                <w:color w:val="9933FF"/>
                <w:sz w:val="30"/>
                <w:szCs w:val="30"/>
              </w:rPr>
              <w:t>=</w:t>
            </w:r>
            <w:r w:rsidRPr="000943C4">
              <w:rPr>
                <w:rFonts w:ascii="Calibri" w:hAnsi="Calibri" w:cs="Calibri"/>
                <w:color w:val="31849B" w:themeColor="accent5" w:themeShade="BF"/>
                <w:sz w:val="30"/>
                <w:szCs w:val="30"/>
              </w:rPr>
              <w:t xml:space="preserve"> </w:t>
            </w:r>
            <w:r w:rsidRPr="00B6177C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(</w:t>
            </w:r>
            <w:r w:rsidRPr="000943C4">
              <w:rPr>
                <w:rFonts w:ascii="Calibri" w:hAnsi="Calibri" w:cs="Calibri"/>
                <w:color w:val="31849B" w:themeColor="accent5" w:themeShade="BF"/>
                <w:sz w:val="30"/>
                <w:szCs w:val="30"/>
              </w:rPr>
              <w:t xml:space="preserve"> </w:t>
            </w:r>
            <w:r w:rsidRPr="009A4E92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________</w:t>
            </w:r>
            <w:r w:rsidRPr="000943C4">
              <w:rPr>
                <w:rFonts w:ascii="Calibri" w:hAnsi="Calibri" w:cs="Calibri"/>
                <w:color w:val="31849B" w:themeColor="accent5" w:themeShade="BF"/>
                <w:sz w:val="30"/>
                <w:szCs w:val="30"/>
              </w:rPr>
              <w:t xml:space="preserve">  </w:t>
            </w:r>
            <w:r w:rsidRPr="00D47A30">
              <w:rPr>
                <w:rFonts w:ascii="Calibri" w:hAnsi="Calibri" w:cs="Calibri"/>
                <w:color w:val="9933FF"/>
                <w:sz w:val="30"/>
                <w:szCs w:val="30"/>
              </w:rPr>
              <w:t>*</w:t>
            </w:r>
            <w:r w:rsidRPr="000943C4">
              <w:rPr>
                <w:rFonts w:ascii="Calibri" w:hAnsi="Calibri" w:cs="Calibri"/>
                <w:color w:val="31849B" w:themeColor="accent5" w:themeShade="BF"/>
                <w:sz w:val="30"/>
                <w:szCs w:val="30"/>
              </w:rPr>
              <w:t xml:space="preserve"> </w:t>
            </w:r>
            <w:r w:rsidRPr="00462F5D">
              <w:rPr>
                <w:rFonts w:ascii="Calibri" w:hAnsi="Calibri" w:cs="Calibri"/>
                <w:color w:val="00B050"/>
                <w:sz w:val="30"/>
                <w:szCs w:val="30"/>
              </w:rPr>
              <w:t>________</w:t>
            </w:r>
            <w:r w:rsidRPr="000943C4">
              <w:rPr>
                <w:rFonts w:ascii="Calibri" w:hAnsi="Calibri" w:cs="Calibri"/>
                <w:color w:val="31849B" w:themeColor="accent5" w:themeShade="BF"/>
                <w:sz w:val="30"/>
                <w:szCs w:val="30"/>
              </w:rPr>
              <w:t xml:space="preserve"> </w:t>
            </w:r>
            <w:r w:rsidRPr="00B6177C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)</w:t>
            </w:r>
          </w:p>
        </w:tc>
      </w:tr>
      <w:tr w:rsidR="00124497" w14:paraId="431A2D23" w14:textId="77777777" w:rsidTr="00CD44F4">
        <w:trPr>
          <w:trHeight w:val="1305"/>
        </w:trPr>
        <w:tc>
          <w:tcPr>
            <w:tcW w:w="5058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4D754B50" w14:textId="68875CCD" w:rsidR="00124497" w:rsidRPr="00F30CF3" w:rsidRDefault="00124497" w:rsidP="00124497">
            <w:pPr>
              <w:jc w:val="center"/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Pr</w:t>
            </w:r>
            <w: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int on screen</w:t>
            </w: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</w:t>
            </w:r>
            <w: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>how</w:t>
            </w:r>
            <w:r w:rsidRPr="00F30CF3"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  <w:t xml:space="preserve"> many regular bears the user would need to match the super bear.</w:t>
            </w:r>
          </w:p>
        </w:tc>
        <w:tc>
          <w:tcPr>
            <w:tcW w:w="900" w:type="dxa"/>
            <w:tcBorders>
              <w:top w:val="single" w:sz="2" w:space="0" w:color="FFFFFF"/>
              <w:left w:val="single" w:sz="18" w:space="0" w:color="5F497A"/>
              <w:bottom w:val="single" w:sz="2" w:space="0" w:color="FFFFFF"/>
              <w:right w:val="single" w:sz="18" w:space="0" w:color="5F497A"/>
            </w:tcBorders>
            <w:vAlign w:val="center"/>
          </w:tcPr>
          <w:p w14:paraId="27D71AC6" w14:textId="77777777" w:rsidR="00124497" w:rsidRPr="00A662E0" w:rsidRDefault="00124497" w:rsidP="00124497">
            <w:pPr>
              <w:rPr>
                <w:rFonts w:ascii="Calibri" w:hAnsi="Calibri" w:cs="Calibri"/>
                <w:color w:val="0D0D0D" w:themeColor="text1" w:themeTint="F2"/>
                <w:sz w:val="30"/>
                <w:szCs w:val="30"/>
              </w:rPr>
            </w:pPr>
          </w:p>
        </w:tc>
        <w:tc>
          <w:tcPr>
            <w:tcW w:w="5251" w:type="dxa"/>
            <w:tcBorders>
              <w:top w:val="single" w:sz="18" w:space="0" w:color="5F497A"/>
              <w:left w:val="single" w:sz="18" w:space="0" w:color="5F497A"/>
              <w:bottom w:val="single" w:sz="18" w:space="0" w:color="5F497A"/>
              <w:right w:val="single" w:sz="18" w:space="0" w:color="5F497A"/>
            </w:tcBorders>
            <w:vAlign w:val="center"/>
          </w:tcPr>
          <w:p w14:paraId="022AE830" w14:textId="0993893A" w:rsidR="00124497" w:rsidRPr="00A441BB" w:rsidRDefault="00A441BB" w:rsidP="00A441BB">
            <w:pPr>
              <w:jc w:val="center"/>
              <w:rPr>
                <w:rFonts w:ascii="Calibri" w:hAnsi="Calibri" w:cs="Calibri"/>
                <w:color w:val="00B050"/>
                <w:sz w:val="30"/>
                <w:szCs w:val="30"/>
              </w:rPr>
            </w:pPr>
            <w:r w:rsidRPr="009A4E92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__________</w:t>
            </w:r>
            <w:r w:rsidRPr="00014CBA">
              <w:rPr>
                <w:rFonts w:ascii="Calibri" w:hAnsi="Calibri" w:cs="Calibri"/>
                <w:color w:val="E36C0A" w:themeColor="accent6" w:themeShade="BF"/>
                <w:sz w:val="30"/>
                <w:szCs w:val="30"/>
              </w:rPr>
              <w:t xml:space="preserve"> </w:t>
            </w:r>
            <w:r w:rsidRPr="007828A4">
              <w:rPr>
                <w:rFonts w:ascii="Calibri" w:hAnsi="Calibri" w:cs="Calibri"/>
                <w:color w:val="9933FF"/>
                <w:sz w:val="30"/>
                <w:szCs w:val="30"/>
              </w:rPr>
              <w:t xml:space="preserve">= </w:t>
            </w:r>
            <w:r w:rsidRPr="00B6177C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(</w:t>
            </w:r>
            <w:r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</w:t>
            </w:r>
            <w:r w:rsidRPr="009A4E92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________</w:t>
            </w:r>
            <w:r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 </w:t>
            </w:r>
            <w:r w:rsidRPr="00D47A30">
              <w:rPr>
                <w:rFonts w:ascii="Calibri" w:hAnsi="Calibri" w:cs="Calibri"/>
                <w:color w:val="9933FF"/>
                <w:sz w:val="30"/>
                <w:szCs w:val="30"/>
              </w:rPr>
              <w:t>/</w:t>
            </w:r>
            <w:r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</w:t>
            </w:r>
            <w:r w:rsidRPr="00462F5D">
              <w:rPr>
                <w:rFonts w:ascii="Calibri" w:hAnsi="Calibri" w:cs="Calibri"/>
                <w:color w:val="00B050"/>
                <w:sz w:val="30"/>
                <w:szCs w:val="30"/>
              </w:rPr>
              <w:t>________</w:t>
            </w:r>
            <w:r w:rsidRPr="00014CBA">
              <w:rPr>
                <w:rFonts w:ascii="Calibri" w:hAnsi="Calibri" w:cs="Calibri"/>
                <w:color w:val="00B050"/>
                <w:sz w:val="30"/>
                <w:szCs w:val="30"/>
              </w:rPr>
              <w:t xml:space="preserve"> </w:t>
            </w:r>
            <w:r w:rsidRPr="00B6177C">
              <w:rPr>
                <w:rFonts w:ascii="Calibri" w:hAnsi="Calibri" w:cs="Calibri"/>
                <w:color w:val="000000" w:themeColor="text1"/>
                <w:sz w:val="30"/>
                <w:szCs w:val="30"/>
              </w:rPr>
              <w:t>)</w:t>
            </w:r>
          </w:p>
        </w:tc>
      </w:tr>
    </w:tbl>
    <w:p w14:paraId="15C5B131" w14:textId="77777777" w:rsidR="005B27B4" w:rsidRDefault="005B27B4" w:rsidP="00B56BEA">
      <w:pPr>
        <w:spacing w:line="240" w:lineRule="auto"/>
        <w:rPr>
          <w:rFonts w:ascii="Calibri" w:hAnsi="Calibri" w:cs="Calibri"/>
          <w:color w:val="E36C0A" w:themeColor="accent6" w:themeShade="BF"/>
          <w:sz w:val="32"/>
          <w:szCs w:val="32"/>
        </w:rPr>
      </w:pPr>
    </w:p>
    <w:p w14:paraId="22F97A3D" w14:textId="2FD4479B" w:rsidR="004D123F" w:rsidRPr="00055E76" w:rsidRDefault="004D123F" w:rsidP="004D123F">
      <w:pPr>
        <w:spacing w:line="360" w:lineRule="auto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055E7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Hint: </w:t>
      </w:r>
      <w:r w:rsidR="00D3027F">
        <w:rPr>
          <w:rFonts w:ascii="Calibri" w:hAnsi="Calibri" w:cs="Calibri"/>
          <w:i/>
          <w:iCs/>
          <w:color w:val="000000" w:themeColor="text1"/>
          <w:sz w:val="28"/>
          <w:szCs w:val="28"/>
        </w:rPr>
        <w:t>The program</w:t>
      </w:r>
      <w:r w:rsidRPr="00055E7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 does not know whether the user’s input will be text (which cannot be used for mathematical operations) or numbers (which </w:t>
      </w:r>
      <w:r w:rsidRPr="00D3027F">
        <w:rPr>
          <w:rFonts w:ascii="Calibri" w:hAnsi="Calibri" w:cs="Calibri"/>
          <w:color w:val="000000" w:themeColor="text1"/>
          <w:sz w:val="28"/>
          <w:szCs w:val="28"/>
        </w:rPr>
        <w:t>can</w:t>
      </w:r>
      <w:r w:rsidRPr="00055E7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 be used for mathematical operations). Thus, you need to specify what type of input (text, integers, decimals) the program should expect.</w:t>
      </w:r>
    </w:p>
    <w:p w14:paraId="0D5F9728" w14:textId="77777777" w:rsidR="005B6998" w:rsidRPr="005B6998" w:rsidRDefault="005B6998" w:rsidP="004D123F">
      <w:pPr>
        <w:spacing w:line="360" w:lineRule="auto"/>
        <w:rPr>
          <w:rFonts w:ascii="Calibri" w:hAnsi="Calibri" w:cs="Calibri"/>
          <w:i/>
          <w:iCs/>
          <w:color w:val="000000" w:themeColor="text1"/>
          <w:sz w:val="6"/>
          <w:szCs w:val="6"/>
        </w:rPr>
      </w:pPr>
    </w:p>
    <w:p w14:paraId="5897B347" w14:textId="1FEAB480" w:rsidR="00BF392B" w:rsidRPr="00554A88" w:rsidRDefault="00BF392B" w:rsidP="005B6998">
      <w:pPr>
        <w:spacing w:line="360" w:lineRule="auto"/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</w:pPr>
      <w:r w:rsidRPr="00554A88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 xml:space="preserve">Reorder the </w:t>
      </w:r>
      <w:r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>C</w:t>
      </w:r>
      <w:r w:rsidRPr="00554A88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>ode</w:t>
      </w:r>
    </w:p>
    <w:p w14:paraId="4EC59ACF" w14:textId="0806B6B1" w:rsidR="00BF392B" w:rsidRPr="00554A88" w:rsidRDefault="00BF392B" w:rsidP="00BF392B">
      <w:pPr>
        <w:spacing w:line="36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Now that you have matched each step with its 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Python equivalent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, write the whole </w:t>
      </w:r>
      <w:r w:rsidR="008432D2">
        <w:rPr>
          <w:rFonts w:ascii="Calibri" w:hAnsi="Calibri" w:cs="Calibri"/>
          <w:color w:val="0D0D0D" w:themeColor="text1" w:themeTint="F2"/>
          <w:sz w:val="32"/>
          <w:szCs w:val="32"/>
        </w:rPr>
        <w:t>Python code</w:t>
      </w: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 xml:space="preserve"> below in the right order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.</w:t>
      </w:r>
    </w:p>
    <w:p w14:paraId="221DB9B5" w14:textId="1D0FA715" w:rsidR="00BF392B" w:rsidRPr="00554A88" w:rsidRDefault="00BF392B" w:rsidP="00BF392B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696A1EC8" w14:textId="06FC6DDF" w:rsidR="00BF392B" w:rsidRPr="00554A88" w:rsidRDefault="00BF392B" w:rsidP="00BF392B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272BCA2E" w14:textId="62342F03" w:rsidR="00BF392B" w:rsidRPr="00554A88" w:rsidRDefault="00BF392B" w:rsidP="00BF392B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55F81349" w14:textId="322C227F" w:rsidR="00BF392B" w:rsidRPr="00554A88" w:rsidRDefault="00BF392B" w:rsidP="00BF392B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2908C9C9" w14:textId="198AC0A5" w:rsidR="00BF392B" w:rsidRDefault="00BF392B" w:rsidP="00BF392B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554A88">
        <w:rPr>
          <w:rFonts w:ascii="Calibri" w:hAnsi="Calibri" w:cs="Calibri"/>
          <w:color w:val="0D0D0D" w:themeColor="text1" w:themeTint="F2"/>
          <w:sz w:val="32"/>
          <w:szCs w:val="32"/>
        </w:rPr>
        <w:t>__________________________</w:t>
      </w:r>
      <w:r w:rsidR="008432D2">
        <w:rPr>
          <w:rFonts w:ascii="Calibri" w:hAnsi="Calibri" w:cs="Calibri"/>
          <w:color w:val="0D0D0D" w:themeColor="text1" w:themeTint="F2"/>
          <w:sz w:val="32"/>
          <w:szCs w:val="32"/>
        </w:rPr>
        <w:t>____</w:t>
      </w:r>
      <w:r w:rsidR="00497E59">
        <w:rPr>
          <w:rFonts w:ascii="Calibri" w:hAnsi="Calibri" w:cs="Calibri"/>
          <w:color w:val="0D0D0D" w:themeColor="text1" w:themeTint="F2"/>
          <w:sz w:val="32"/>
          <w:szCs w:val="32"/>
        </w:rPr>
        <w:t>_________</w:t>
      </w:r>
    </w:p>
    <w:p w14:paraId="68E639C1" w14:textId="07C9571C" w:rsidR="000F4A9E" w:rsidRDefault="008D1D69" w:rsidP="00755550">
      <w:pPr>
        <w:spacing w:after="0" w:line="240" w:lineRule="auto"/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lastRenderedPageBreak/>
        <w:t>Ru</w:t>
      </w:r>
      <w:r w:rsidRPr="008D1D69"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>n</w:t>
      </w:r>
      <w:r>
        <w:rPr>
          <w:rFonts w:ascii="Calibri" w:hAnsi="Calibri" w:cs="Calibri"/>
          <w:b/>
          <w:bCs/>
          <w:i/>
          <w:iCs/>
          <w:color w:val="403152" w:themeColor="accent4" w:themeShade="80"/>
          <w:sz w:val="32"/>
          <w:szCs w:val="32"/>
        </w:rPr>
        <w:t xml:space="preserve"> Your Code</w:t>
      </w:r>
    </w:p>
    <w:p w14:paraId="088BCAEB" w14:textId="77777777" w:rsidR="00755550" w:rsidRPr="00755550" w:rsidRDefault="00755550" w:rsidP="00B56BEA">
      <w:pPr>
        <w:spacing w:line="240" w:lineRule="auto"/>
        <w:rPr>
          <w:rFonts w:ascii="Calibri" w:hAnsi="Calibri" w:cs="Calibri"/>
          <w:b/>
          <w:bCs/>
          <w:i/>
          <w:iCs/>
          <w:color w:val="403152" w:themeColor="accent4" w:themeShade="80"/>
          <w:sz w:val="24"/>
          <w:szCs w:val="24"/>
        </w:rPr>
      </w:pPr>
    </w:p>
    <w:p w14:paraId="7D5B9F42" w14:textId="456A5F2B" w:rsidR="000F4A9E" w:rsidRDefault="000F4A9E" w:rsidP="00755550">
      <w:pPr>
        <w:spacing w:before="240" w:line="36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75555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1.</w:t>
      </w:r>
      <w:r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Open </w:t>
      </w:r>
      <w:proofErr w:type="spellStart"/>
      <w:r w:rsidRPr="008D1D69">
        <w:rPr>
          <w:rFonts w:ascii="Calibri" w:hAnsi="Calibri" w:cs="Calibri"/>
          <w:color w:val="000000" w:themeColor="text1"/>
          <w:sz w:val="32"/>
          <w:szCs w:val="32"/>
        </w:rPr>
        <w:t>Jupyter</w:t>
      </w:r>
      <w:proofErr w:type="spellEnd"/>
      <w:r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Notebook: </w:t>
      </w:r>
      <w:hyperlink r:id="rId24" w:history="1">
        <w:r w:rsidR="00427180" w:rsidRPr="00C13EA8">
          <w:rPr>
            <w:rStyle w:val="Hyperlink"/>
            <w:rFonts w:ascii="Calibri" w:hAnsi="Calibri" w:cs="Calibri"/>
            <w:sz w:val="32"/>
            <w:szCs w:val="32"/>
          </w:rPr>
          <w:t>https://jupyter.org/try</w:t>
        </w:r>
      </w:hyperlink>
    </w:p>
    <w:p w14:paraId="3EF9AA40" w14:textId="77777777" w:rsidR="000F4A9E" w:rsidRPr="008D1D69" w:rsidRDefault="000F4A9E" w:rsidP="00755550">
      <w:pPr>
        <w:spacing w:before="240" w:line="36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75555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2.</w:t>
      </w:r>
      <w:r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Open </w:t>
      </w:r>
      <w:proofErr w:type="spellStart"/>
      <w:r w:rsidRPr="008D1D69">
        <w:rPr>
          <w:rFonts w:ascii="Calibri" w:hAnsi="Calibri" w:cs="Calibri"/>
          <w:color w:val="000000" w:themeColor="text1"/>
          <w:sz w:val="32"/>
          <w:szCs w:val="32"/>
        </w:rPr>
        <w:t>JupyterLab</w:t>
      </w:r>
      <w:proofErr w:type="spellEnd"/>
      <w:r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and wait a few seconds for it to load.</w:t>
      </w:r>
    </w:p>
    <w:p w14:paraId="0B053C15" w14:textId="77777777" w:rsidR="000F4A9E" w:rsidRPr="008D1D69" w:rsidRDefault="000F4A9E" w:rsidP="00755550">
      <w:pPr>
        <w:spacing w:before="240" w:line="36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75555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3.</w:t>
      </w:r>
      <w:r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Click on “Python 3” under “Notebook”.</w:t>
      </w:r>
    </w:p>
    <w:p w14:paraId="159CEB89" w14:textId="3819BB6D" w:rsidR="000F4A9E" w:rsidRPr="008D1D69" w:rsidRDefault="000F4A9E" w:rsidP="00755550">
      <w:pPr>
        <w:spacing w:before="240" w:line="36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75555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4</w:t>
      </w:r>
      <w:r w:rsidR="00FC59F9" w:rsidRPr="0075555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.</w:t>
      </w:r>
      <w:r w:rsidR="00FC59F9"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56148A">
        <w:rPr>
          <w:rFonts w:ascii="Calibri" w:hAnsi="Calibri" w:cs="Calibri"/>
          <w:color w:val="000000" w:themeColor="text1"/>
          <w:sz w:val="32"/>
          <w:szCs w:val="32"/>
        </w:rPr>
        <w:t>Type</w:t>
      </w:r>
      <w:r w:rsidR="00FC59F9"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the Python code you wrote above </w:t>
      </w:r>
      <w:r w:rsidR="00E02EF8">
        <w:rPr>
          <w:rFonts w:ascii="Calibri" w:hAnsi="Calibri" w:cs="Calibri"/>
          <w:color w:val="000000" w:themeColor="text1"/>
          <w:sz w:val="32"/>
          <w:szCs w:val="32"/>
        </w:rPr>
        <w:t>into</w:t>
      </w:r>
      <w:r w:rsidR="00A16D5C"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your workspace</w:t>
      </w:r>
      <w:r w:rsidR="00D53720" w:rsidRPr="008D1D69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24CE3847" w14:textId="77777777" w:rsidR="00A16D5C" w:rsidRDefault="00E82E4E" w:rsidP="00B56BEA">
      <w:pPr>
        <w:spacing w:line="240" w:lineRule="auto"/>
        <w:rPr>
          <w:rFonts w:ascii="Calibri" w:hAnsi="Calibri" w:cs="Calibri"/>
          <w:color w:val="E36C0A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41047675" wp14:editId="71B25C2A">
            <wp:extent cx="7059672" cy="933450"/>
            <wp:effectExtent l="19050" t="19050" r="8255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4" t="19421" r="4619" b="63899"/>
                    <a:stretch/>
                  </pic:blipFill>
                  <pic:spPr bwMode="auto">
                    <a:xfrm>
                      <a:off x="0" y="0"/>
                      <a:ext cx="7091019" cy="937595"/>
                    </a:xfrm>
                    <a:prstGeom prst="rect">
                      <a:avLst/>
                    </a:prstGeom>
                    <a:ln w="635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C3306" w14:textId="77777777" w:rsidR="00CF20D4" w:rsidRPr="008D1D69" w:rsidRDefault="00CF20D4" w:rsidP="00CF20D4">
      <w:pPr>
        <w:spacing w:before="240" w:line="36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755550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5.</w:t>
      </w:r>
      <w:r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Click on the Play button to run your code and test it.</w:t>
      </w:r>
    </w:p>
    <w:p w14:paraId="2D171E79" w14:textId="5B56C5D7" w:rsidR="00B00DFB" w:rsidRDefault="00461FA5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CF20D4">
        <w:rPr>
          <w:rFonts w:ascii="Calibri" w:hAnsi="Calibri" w:cs="Calibri"/>
          <w:b/>
          <w:bCs/>
          <w:color w:val="403152" w:themeColor="accent4" w:themeShade="80"/>
          <w:sz w:val="32"/>
          <w:szCs w:val="32"/>
        </w:rPr>
        <w:t>6.</w:t>
      </w:r>
      <w:r w:rsidRPr="008D1D69">
        <w:rPr>
          <w:rFonts w:ascii="Calibri" w:hAnsi="Calibri" w:cs="Calibri"/>
          <w:color w:val="000000" w:themeColor="text1"/>
          <w:sz w:val="32"/>
          <w:szCs w:val="32"/>
        </w:rPr>
        <w:t xml:space="preserve"> Congratulations! You just coded </w:t>
      </w:r>
      <w:r w:rsidR="0040666E" w:rsidRPr="008D1D69">
        <w:rPr>
          <w:rFonts w:ascii="Calibri" w:hAnsi="Calibri" w:cs="Calibri"/>
          <w:color w:val="000000" w:themeColor="text1"/>
          <w:sz w:val="32"/>
          <w:szCs w:val="32"/>
        </w:rPr>
        <w:t>the Gummy Bears problem in Pyth</w:t>
      </w:r>
      <w:r w:rsidR="00785DE7">
        <w:rPr>
          <w:rFonts w:ascii="Calibri" w:hAnsi="Calibri" w:cs="Calibri"/>
          <w:color w:val="000000" w:themeColor="text1"/>
          <w:sz w:val="32"/>
          <w:szCs w:val="32"/>
        </w:rPr>
        <w:t>o</w:t>
      </w:r>
      <w:r w:rsidR="001E300F">
        <w:rPr>
          <w:rFonts w:ascii="Calibri" w:hAnsi="Calibri" w:cs="Calibri"/>
          <w:color w:val="000000" w:themeColor="text1"/>
          <w:sz w:val="32"/>
          <w:szCs w:val="32"/>
        </w:rPr>
        <w:t>n</w:t>
      </w:r>
      <w:r w:rsidR="004611FF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2AF0B4EE" w14:textId="6F59D08C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63A26CA4" w14:textId="566DAA7B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48320727" w14:textId="37680718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2CE4F47E" w14:textId="3E88FEDC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28A60DDF" w14:textId="6A5BAFA4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5A6E1D30" w14:textId="5950238D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7270C0BF" w14:textId="27205D66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1FABD604" w14:textId="2B8743DE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7F435FE8" w14:textId="027AB464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38670E43" w14:textId="01D6D7EC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2A261702" w14:textId="77777777" w:rsidR="004611FF" w:rsidRDefault="004611FF" w:rsidP="00B56BEA">
      <w:pPr>
        <w:spacing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64ED6F77" w14:textId="77777777" w:rsidR="004611FF" w:rsidRDefault="004611FF" w:rsidP="004611FF">
      <w:pPr>
        <w:spacing w:line="360" w:lineRule="auto"/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bookmarkStart w:id="3" w:name="_Hlk90558096"/>
      <w:bookmarkStart w:id="4" w:name="_Hlk90643524"/>
      <w:r>
        <w:rPr>
          <w:rFonts w:ascii="Calibri" w:hAnsi="Calibri" w:cs="Calibri"/>
          <w:color w:val="000000" w:themeColor="text1"/>
          <w:sz w:val="32"/>
          <w:szCs w:val="32"/>
        </w:rPr>
        <w:lastRenderedPageBreak/>
        <w:t>References</w:t>
      </w:r>
    </w:p>
    <w:p w14:paraId="37EA5AB8" w14:textId="5ACDD10A" w:rsidR="004611FF" w:rsidRPr="0006522B" w:rsidRDefault="004611FF" w:rsidP="004611FF">
      <w:pPr>
        <w:spacing w:line="360" w:lineRule="auto"/>
        <w:ind w:left="720" w:hanging="720"/>
        <w:rPr>
          <w:rFonts w:ascii="Calibri" w:hAnsi="Calibri" w:cs="Calibri"/>
          <w:color w:val="000000" w:themeColor="text1"/>
          <w:sz w:val="32"/>
          <w:szCs w:val="32"/>
          <w:lang w:val="fr-FR"/>
        </w:rPr>
        <w:sectPr w:rsidR="004611FF" w:rsidRPr="0006522B" w:rsidSect="00D36652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955B29">
        <w:rPr>
          <w:rFonts w:ascii="Calibri" w:hAnsi="Calibri" w:cs="Calibri"/>
          <w:color w:val="000000" w:themeColor="text1"/>
          <w:sz w:val="28"/>
          <w:szCs w:val="28"/>
        </w:rPr>
        <w:t xml:space="preserve">[1] </w:t>
      </w:r>
      <w:r w:rsidRPr="00955B29">
        <w:rPr>
          <w:rFonts w:ascii="Calibri" w:hAnsi="Calibri" w:cs="Calibri"/>
          <w:i/>
          <w:iCs/>
          <w:color w:val="000000" w:themeColor="text1"/>
          <w:sz w:val="28"/>
          <w:szCs w:val="28"/>
        </w:rPr>
        <w:t>Module Adapted from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bookmarkEnd w:id="3"/>
      <w:r w:rsidRPr="004611FF">
        <w:rPr>
          <w:rFonts w:ascii="Calibri" w:hAnsi="Calibri" w:cs="Calibri"/>
          <w:color w:val="000000" w:themeColor="text1"/>
          <w:sz w:val="28"/>
          <w:szCs w:val="28"/>
        </w:rPr>
        <w:t xml:space="preserve">D. Meyer, “Super Bear,” Three Act Math, </w:t>
      </w:r>
      <w:proofErr w:type="spellStart"/>
      <w:r w:rsidRPr="004611FF">
        <w:rPr>
          <w:rFonts w:ascii="Calibri" w:hAnsi="Calibri" w:cs="Calibri"/>
          <w:color w:val="000000" w:themeColor="text1"/>
          <w:sz w:val="28"/>
          <w:szCs w:val="28"/>
        </w:rPr>
        <w:t>dy</w:t>
      </w:r>
      <w:proofErr w:type="spellEnd"/>
      <w:r w:rsidRPr="004611FF">
        <w:rPr>
          <w:rFonts w:ascii="Calibri" w:hAnsi="Calibri" w:cs="Calibri"/>
          <w:color w:val="000000" w:themeColor="text1"/>
          <w:sz w:val="28"/>
          <w:szCs w:val="28"/>
        </w:rPr>
        <w:t xml:space="preserve">-dan – Dan Meyer., Oct. 30, 2011. [Online]. </w:t>
      </w:r>
      <w:proofErr w:type="spellStart"/>
      <w:proofErr w:type="gramStart"/>
      <w:r w:rsidRPr="0006522B">
        <w:rPr>
          <w:rFonts w:ascii="Calibri" w:hAnsi="Calibri" w:cs="Calibri"/>
          <w:color w:val="000000" w:themeColor="text1"/>
          <w:sz w:val="28"/>
          <w:szCs w:val="28"/>
          <w:lang w:val="fr-FR"/>
        </w:rPr>
        <w:t>Available</w:t>
      </w:r>
      <w:proofErr w:type="spellEnd"/>
      <w:r w:rsidRPr="0006522B">
        <w:rPr>
          <w:rFonts w:ascii="Calibri" w:hAnsi="Calibri" w:cs="Calibri"/>
          <w:color w:val="000000" w:themeColor="text1"/>
          <w:sz w:val="28"/>
          <w:szCs w:val="28"/>
          <w:lang w:val="fr-FR"/>
        </w:rPr>
        <w:t>:</w:t>
      </w:r>
      <w:proofErr w:type="gramEnd"/>
      <w:r w:rsidR="0006522B" w:rsidRPr="0006522B">
        <w:rPr>
          <w:rFonts w:ascii="Calibri" w:hAnsi="Calibri" w:cs="Calibri"/>
          <w:color w:val="000000" w:themeColor="text1"/>
          <w:sz w:val="28"/>
          <w:szCs w:val="28"/>
          <w:lang w:val="fr-FR"/>
        </w:rPr>
        <w:t xml:space="preserve"> h</w:t>
      </w:r>
      <w:r w:rsidRPr="0006522B">
        <w:rPr>
          <w:rFonts w:ascii="Calibri" w:hAnsi="Calibri" w:cs="Calibri"/>
          <w:color w:val="000000" w:themeColor="text1"/>
          <w:sz w:val="28"/>
          <w:szCs w:val="28"/>
          <w:lang w:val="fr-FR"/>
        </w:rPr>
        <w:t>ttps://docs.google.com/spreadsheets/u/0/d/1jXSt_CoDzyDFeJimZxnhgwOVsWkTQEsfqouLWNNC6Z4/pub?output=html</w:t>
      </w:r>
    </w:p>
    <w:bookmarkEnd w:id="4"/>
    <w:p w14:paraId="37B5E980" w14:textId="61158B8C" w:rsidR="00785DE7" w:rsidRPr="0006522B" w:rsidRDefault="00785DE7" w:rsidP="001E300F">
      <w:pPr>
        <w:tabs>
          <w:tab w:val="left" w:pos="2660"/>
        </w:tabs>
        <w:rPr>
          <w:lang w:val="fr-FR"/>
        </w:rPr>
      </w:pPr>
    </w:p>
    <w:sectPr w:rsidR="00785DE7" w:rsidRPr="0006522B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A2A3" w14:textId="77777777" w:rsidR="00BD712E" w:rsidRDefault="00BD712E" w:rsidP="00E71C68">
      <w:pPr>
        <w:spacing w:after="0" w:line="240" w:lineRule="auto"/>
      </w:pPr>
      <w:r>
        <w:separator/>
      </w:r>
    </w:p>
  </w:endnote>
  <w:endnote w:type="continuationSeparator" w:id="0">
    <w:p w14:paraId="2DECAA7E" w14:textId="77777777" w:rsidR="00BD712E" w:rsidRDefault="00BD712E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9C83" w14:textId="77777777" w:rsidR="00BC1ACC" w:rsidRDefault="00BC1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3028" w14:textId="77777777" w:rsidR="00BC1ACC" w:rsidRDefault="00BC1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0B8F" w14:textId="77777777" w:rsidR="00BC1ACC" w:rsidRDefault="00BC1A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4D73" w14:textId="77777777" w:rsidR="0073702A" w:rsidRDefault="0073702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BC62" w14:textId="77777777" w:rsidR="0073702A" w:rsidRDefault="0073702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FA0F" w14:textId="77777777" w:rsidR="0073702A" w:rsidRDefault="0073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5BF3" w14:textId="77777777" w:rsidR="00BD712E" w:rsidRDefault="00BD712E" w:rsidP="00E71C68">
      <w:pPr>
        <w:spacing w:after="0" w:line="240" w:lineRule="auto"/>
      </w:pPr>
      <w:r>
        <w:separator/>
      </w:r>
    </w:p>
  </w:footnote>
  <w:footnote w:type="continuationSeparator" w:id="0">
    <w:p w14:paraId="48DC916F" w14:textId="77777777" w:rsidR="00BD712E" w:rsidRDefault="00BD712E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EEC9" w14:textId="77777777" w:rsidR="00BC1ACC" w:rsidRDefault="00BC1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4432" w14:textId="77777777" w:rsidR="00BC1ACC" w:rsidRDefault="00BC1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F0037" w14:textId="77777777" w:rsidR="00BC1ACC" w:rsidRDefault="00BC1A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93D61" w14:textId="77777777" w:rsidR="0073702A" w:rsidRDefault="0073702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33AA" w14:textId="77777777" w:rsidR="0073702A" w:rsidRDefault="0073702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0F4A" w14:textId="77777777" w:rsidR="0073702A" w:rsidRDefault="00737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AC6"/>
    <w:multiLevelType w:val="hybridMultilevel"/>
    <w:tmpl w:val="96E07438"/>
    <w:lvl w:ilvl="0" w:tplc="AA2267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5880"/>
    <w:multiLevelType w:val="hybridMultilevel"/>
    <w:tmpl w:val="C70A7A70"/>
    <w:lvl w:ilvl="0" w:tplc="4478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D1E"/>
    <w:multiLevelType w:val="hybridMultilevel"/>
    <w:tmpl w:val="D2C8FB64"/>
    <w:lvl w:ilvl="0" w:tplc="C2C6D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3152" w:themeColor="accent4" w:themeShade="80"/>
      </w:rPr>
    </w:lvl>
    <w:lvl w:ilvl="1" w:tplc="4FB41E2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03152" w:themeColor="accent4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4D8E"/>
    <w:multiLevelType w:val="hybridMultilevel"/>
    <w:tmpl w:val="05780CFA"/>
    <w:lvl w:ilvl="0" w:tplc="9C3290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CC3547"/>
    <w:multiLevelType w:val="hybridMultilevel"/>
    <w:tmpl w:val="F3D48BD4"/>
    <w:lvl w:ilvl="0" w:tplc="E88A78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03152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4775E"/>
    <w:multiLevelType w:val="hybridMultilevel"/>
    <w:tmpl w:val="CB1A5CA0"/>
    <w:lvl w:ilvl="0" w:tplc="FBA8F37C">
      <w:start w:val="1"/>
      <w:numFmt w:val="decimal"/>
      <w:lvlText w:val="1.%1"/>
      <w:lvlJc w:val="left"/>
      <w:pPr>
        <w:ind w:left="1296" w:hanging="576"/>
      </w:pPr>
      <w:rPr>
        <w:rFonts w:hint="default"/>
        <w:b/>
        <w:bCs/>
        <w:color w:val="403152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702ED"/>
    <w:multiLevelType w:val="hybridMultilevel"/>
    <w:tmpl w:val="4FD63BD4"/>
    <w:lvl w:ilvl="0" w:tplc="FA44C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06E76"/>
    <w:multiLevelType w:val="hybridMultilevel"/>
    <w:tmpl w:val="51B88364"/>
    <w:lvl w:ilvl="0" w:tplc="2B2A5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B7A0A"/>
    <w:multiLevelType w:val="hybridMultilevel"/>
    <w:tmpl w:val="6CAED446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5181A"/>
    <w:multiLevelType w:val="hybridMultilevel"/>
    <w:tmpl w:val="2960D57C"/>
    <w:lvl w:ilvl="0" w:tplc="FE28D1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405001"/>
    <w:multiLevelType w:val="hybridMultilevel"/>
    <w:tmpl w:val="4950D8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96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64A"/>
    <w:rsid w:val="0000032D"/>
    <w:rsid w:val="0000059F"/>
    <w:rsid w:val="00001F15"/>
    <w:rsid w:val="00006FB5"/>
    <w:rsid w:val="00011FF1"/>
    <w:rsid w:val="00013343"/>
    <w:rsid w:val="00014CBA"/>
    <w:rsid w:val="000165ED"/>
    <w:rsid w:val="00020876"/>
    <w:rsid w:val="0002200E"/>
    <w:rsid w:val="00023EC2"/>
    <w:rsid w:val="0003441C"/>
    <w:rsid w:val="0003600F"/>
    <w:rsid w:val="00036EA2"/>
    <w:rsid w:val="000379CB"/>
    <w:rsid w:val="00050564"/>
    <w:rsid w:val="00054C63"/>
    <w:rsid w:val="00055E76"/>
    <w:rsid w:val="00060DFE"/>
    <w:rsid w:val="0006261B"/>
    <w:rsid w:val="0006522B"/>
    <w:rsid w:val="000801B5"/>
    <w:rsid w:val="000811F4"/>
    <w:rsid w:val="000943C4"/>
    <w:rsid w:val="000A51ED"/>
    <w:rsid w:val="000B12EB"/>
    <w:rsid w:val="000B1550"/>
    <w:rsid w:val="000B1B30"/>
    <w:rsid w:val="000B4B04"/>
    <w:rsid w:val="000B540E"/>
    <w:rsid w:val="000B56BF"/>
    <w:rsid w:val="000B584D"/>
    <w:rsid w:val="000B5E14"/>
    <w:rsid w:val="000C07EE"/>
    <w:rsid w:val="000C3E25"/>
    <w:rsid w:val="000D0FB4"/>
    <w:rsid w:val="000D14F9"/>
    <w:rsid w:val="000D30C1"/>
    <w:rsid w:val="000D4021"/>
    <w:rsid w:val="000E082B"/>
    <w:rsid w:val="000E2E3E"/>
    <w:rsid w:val="000F1EE6"/>
    <w:rsid w:val="000F3AB3"/>
    <w:rsid w:val="000F4A9E"/>
    <w:rsid w:val="000F6C4F"/>
    <w:rsid w:val="000F6E14"/>
    <w:rsid w:val="000F7103"/>
    <w:rsid w:val="000F7717"/>
    <w:rsid w:val="00104A68"/>
    <w:rsid w:val="001057EE"/>
    <w:rsid w:val="0010627D"/>
    <w:rsid w:val="00106D84"/>
    <w:rsid w:val="00114AA9"/>
    <w:rsid w:val="0011567D"/>
    <w:rsid w:val="00117437"/>
    <w:rsid w:val="00121186"/>
    <w:rsid w:val="00123E3F"/>
    <w:rsid w:val="00124497"/>
    <w:rsid w:val="00127576"/>
    <w:rsid w:val="00127C5F"/>
    <w:rsid w:val="0013673D"/>
    <w:rsid w:val="001419D9"/>
    <w:rsid w:val="00141AC3"/>
    <w:rsid w:val="001441CB"/>
    <w:rsid w:val="00155260"/>
    <w:rsid w:val="00161360"/>
    <w:rsid w:val="00165600"/>
    <w:rsid w:val="001667C2"/>
    <w:rsid w:val="00166BC2"/>
    <w:rsid w:val="00170E24"/>
    <w:rsid w:val="00174019"/>
    <w:rsid w:val="001876B3"/>
    <w:rsid w:val="00192769"/>
    <w:rsid w:val="00193A3D"/>
    <w:rsid w:val="00193A4F"/>
    <w:rsid w:val="00193F30"/>
    <w:rsid w:val="001943EC"/>
    <w:rsid w:val="001A1FD8"/>
    <w:rsid w:val="001A2E9F"/>
    <w:rsid w:val="001A4CE9"/>
    <w:rsid w:val="001B2BDB"/>
    <w:rsid w:val="001B6867"/>
    <w:rsid w:val="001C3CC5"/>
    <w:rsid w:val="001C7B57"/>
    <w:rsid w:val="001D3715"/>
    <w:rsid w:val="001D7239"/>
    <w:rsid w:val="001D7464"/>
    <w:rsid w:val="001D79DD"/>
    <w:rsid w:val="001E0610"/>
    <w:rsid w:val="001E300F"/>
    <w:rsid w:val="001E395D"/>
    <w:rsid w:val="001E414F"/>
    <w:rsid w:val="001E4F5A"/>
    <w:rsid w:val="001E6F67"/>
    <w:rsid w:val="001F45AD"/>
    <w:rsid w:val="001F4B2C"/>
    <w:rsid w:val="001F7A99"/>
    <w:rsid w:val="002028F6"/>
    <w:rsid w:val="002142DB"/>
    <w:rsid w:val="00216CA2"/>
    <w:rsid w:val="00220B18"/>
    <w:rsid w:val="002236DA"/>
    <w:rsid w:val="00224A77"/>
    <w:rsid w:val="00226B91"/>
    <w:rsid w:val="00226B9F"/>
    <w:rsid w:val="00237489"/>
    <w:rsid w:val="00242442"/>
    <w:rsid w:val="00247F14"/>
    <w:rsid w:val="0025346F"/>
    <w:rsid w:val="00256B15"/>
    <w:rsid w:val="002570E8"/>
    <w:rsid w:val="00262B08"/>
    <w:rsid w:val="00267923"/>
    <w:rsid w:val="00270BE4"/>
    <w:rsid w:val="002719A3"/>
    <w:rsid w:val="00280372"/>
    <w:rsid w:val="00281013"/>
    <w:rsid w:val="00282F91"/>
    <w:rsid w:val="00284447"/>
    <w:rsid w:val="00293908"/>
    <w:rsid w:val="00295C3B"/>
    <w:rsid w:val="00297647"/>
    <w:rsid w:val="0029766D"/>
    <w:rsid w:val="002A071C"/>
    <w:rsid w:val="002A18C3"/>
    <w:rsid w:val="002B04E3"/>
    <w:rsid w:val="002B0C55"/>
    <w:rsid w:val="002C6AC8"/>
    <w:rsid w:val="002D2988"/>
    <w:rsid w:val="002D2B23"/>
    <w:rsid w:val="002D41EE"/>
    <w:rsid w:val="002D53C5"/>
    <w:rsid w:val="002D7013"/>
    <w:rsid w:val="002E076A"/>
    <w:rsid w:val="002E5937"/>
    <w:rsid w:val="002E7E34"/>
    <w:rsid w:val="002F1563"/>
    <w:rsid w:val="002F2724"/>
    <w:rsid w:val="002F5630"/>
    <w:rsid w:val="002F5CBB"/>
    <w:rsid w:val="002F65C8"/>
    <w:rsid w:val="0030342E"/>
    <w:rsid w:val="0030534A"/>
    <w:rsid w:val="00305E11"/>
    <w:rsid w:val="00311394"/>
    <w:rsid w:val="0031277C"/>
    <w:rsid w:val="00313274"/>
    <w:rsid w:val="00313354"/>
    <w:rsid w:val="00313600"/>
    <w:rsid w:val="00326140"/>
    <w:rsid w:val="0032706B"/>
    <w:rsid w:val="00327501"/>
    <w:rsid w:val="003277BA"/>
    <w:rsid w:val="00327A26"/>
    <w:rsid w:val="003336F8"/>
    <w:rsid w:val="00335A5C"/>
    <w:rsid w:val="00340B80"/>
    <w:rsid w:val="00344A2D"/>
    <w:rsid w:val="00351184"/>
    <w:rsid w:val="003538EC"/>
    <w:rsid w:val="00357CE2"/>
    <w:rsid w:val="00357FED"/>
    <w:rsid w:val="00360BF1"/>
    <w:rsid w:val="00362FDA"/>
    <w:rsid w:val="0037133C"/>
    <w:rsid w:val="00375357"/>
    <w:rsid w:val="00377237"/>
    <w:rsid w:val="00381773"/>
    <w:rsid w:val="00383E21"/>
    <w:rsid w:val="003842A3"/>
    <w:rsid w:val="003876AB"/>
    <w:rsid w:val="00394D66"/>
    <w:rsid w:val="003A3B18"/>
    <w:rsid w:val="003B201D"/>
    <w:rsid w:val="003B6217"/>
    <w:rsid w:val="003C1174"/>
    <w:rsid w:val="003C1989"/>
    <w:rsid w:val="003C3CDF"/>
    <w:rsid w:val="003D0CC2"/>
    <w:rsid w:val="003D0F5F"/>
    <w:rsid w:val="003E1F23"/>
    <w:rsid w:val="003E78CA"/>
    <w:rsid w:val="003F086C"/>
    <w:rsid w:val="003F0A02"/>
    <w:rsid w:val="003F1202"/>
    <w:rsid w:val="00400E8E"/>
    <w:rsid w:val="0040666E"/>
    <w:rsid w:val="004122FB"/>
    <w:rsid w:val="00415427"/>
    <w:rsid w:val="00422ED3"/>
    <w:rsid w:val="004232A7"/>
    <w:rsid w:val="004242BA"/>
    <w:rsid w:val="00427180"/>
    <w:rsid w:val="00433BDB"/>
    <w:rsid w:val="0043591C"/>
    <w:rsid w:val="004360F5"/>
    <w:rsid w:val="0044254D"/>
    <w:rsid w:val="0045204A"/>
    <w:rsid w:val="004528C1"/>
    <w:rsid w:val="00453F78"/>
    <w:rsid w:val="00454B53"/>
    <w:rsid w:val="00454FBA"/>
    <w:rsid w:val="00456211"/>
    <w:rsid w:val="004564AA"/>
    <w:rsid w:val="004611FF"/>
    <w:rsid w:val="00461FA5"/>
    <w:rsid w:val="00462F5D"/>
    <w:rsid w:val="00474566"/>
    <w:rsid w:val="00475668"/>
    <w:rsid w:val="00477E7E"/>
    <w:rsid w:val="00477FD7"/>
    <w:rsid w:val="004818B9"/>
    <w:rsid w:val="004821D2"/>
    <w:rsid w:val="00491F58"/>
    <w:rsid w:val="00493EA4"/>
    <w:rsid w:val="00494260"/>
    <w:rsid w:val="00497E59"/>
    <w:rsid w:val="004A662C"/>
    <w:rsid w:val="004B425C"/>
    <w:rsid w:val="004B6520"/>
    <w:rsid w:val="004B6655"/>
    <w:rsid w:val="004B6747"/>
    <w:rsid w:val="004C1B6E"/>
    <w:rsid w:val="004D012D"/>
    <w:rsid w:val="004D123F"/>
    <w:rsid w:val="004D2531"/>
    <w:rsid w:val="004D4571"/>
    <w:rsid w:val="004D4D6B"/>
    <w:rsid w:val="004D5084"/>
    <w:rsid w:val="004D77DE"/>
    <w:rsid w:val="004E0D39"/>
    <w:rsid w:val="004E20D9"/>
    <w:rsid w:val="004E4C1C"/>
    <w:rsid w:val="004E5A7F"/>
    <w:rsid w:val="004F3A2A"/>
    <w:rsid w:val="004F3B64"/>
    <w:rsid w:val="00503867"/>
    <w:rsid w:val="00505D5C"/>
    <w:rsid w:val="00506F5E"/>
    <w:rsid w:val="005139FF"/>
    <w:rsid w:val="00513BE6"/>
    <w:rsid w:val="00516D9A"/>
    <w:rsid w:val="005303DA"/>
    <w:rsid w:val="00530A57"/>
    <w:rsid w:val="00531213"/>
    <w:rsid w:val="00531822"/>
    <w:rsid w:val="005361C2"/>
    <w:rsid w:val="00537EB1"/>
    <w:rsid w:val="00553AF2"/>
    <w:rsid w:val="00554A88"/>
    <w:rsid w:val="0056148A"/>
    <w:rsid w:val="00561BDF"/>
    <w:rsid w:val="00561F2A"/>
    <w:rsid w:val="005710D1"/>
    <w:rsid w:val="00571F01"/>
    <w:rsid w:val="00574B85"/>
    <w:rsid w:val="00577A1A"/>
    <w:rsid w:val="005811DF"/>
    <w:rsid w:val="00584493"/>
    <w:rsid w:val="00584FCA"/>
    <w:rsid w:val="00585C94"/>
    <w:rsid w:val="005907CF"/>
    <w:rsid w:val="00594422"/>
    <w:rsid w:val="00595173"/>
    <w:rsid w:val="00596F7A"/>
    <w:rsid w:val="005A270B"/>
    <w:rsid w:val="005A39E3"/>
    <w:rsid w:val="005A4B58"/>
    <w:rsid w:val="005B27B4"/>
    <w:rsid w:val="005B3ECB"/>
    <w:rsid w:val="005B4C11"/>
    <w:rsid w:val="005B5088"/>
    <w:rsid w:val="005B65C6"/>
    <w:rsid w:val="005B6998"/>
    <w:rsid w:val="005B7BA4"/>
    <w:rsid w:val="005C0237"/>
    <w:rsid w:val="005C11DB"/>
    <w:rsid w:val="005C157F"/>
    <w:rsid w:val="005D2D84"/>
    <w:rsid w:val="005D5586"/>
    <w:rsid w:val="005D78E5"/>
    <w:rsid w:val="005D7B71"/>
    <w:rsid w:val="005E08DB"/>
    <w:rsid w:val="005E53C7"/>
    <w:rsid w:val="005E616C"/>
    <w:rsid w:val="005F03FB"/>
    <w:rsid w:val="005F4499"/>
    <w:rsid w:val="005F77BE"/>
    <w:rsid w:val="00601115"/>
    <w:rsid w:val="00603C6F"/>
    <w:rsid w:val="00603DEC"/>
    <w:rsid w:val="00607A9E"/>
    <w:rsid w:val="00616777"/>
    <w:rsid w:val="00623218"/>
    <w:rsid w:val="006256A8"/>
    <w:rsid w:val="0063119C"/>
    <w:rsid w:val="00635B41"/>
    <w:rsid w:val="006368DA"/>
    <w:rsid w:val="006372A8"/>
    <w:rsid w:val="0064076E"/>
    <w:rsid w:val="00641930"/>
    <w:rsid w:val="006450EA"/>
    <w:rsid w:val="006477A4"/>
    <w:rsid w:val="0065100B"/>
    <w:rsid w:val="00654860"/>
    <w:rsid w:val="00655E3C"/>
    <w:rsid w:val="0065720E"/>
    <w:rsid w:val="006607D7"/>
    <w:rsid w:val="00661057"/>
    <w:rsid w:val="00661713"/>
    <w:rsid w:val="006661B2"/>
    <w:rsid w:val="0067304F"/>
    <w:rsid w:val="00684B2F"/>
    <w:rsid w:val="00684DA0"/>
    <w:rsid w:val="0069173F"/>
    <w:rsid w:val="00691DA1"/>
    <w:rsid w:val="006942E3"/>
    <w:rsid w:val="006A1966"/>
    <w:rsid w:val="006A2395"/>
    <w:rsid w:val="006B4ED3"/>
    <w:rsid w:val="006B62F7"/>
    <w:rsid w:val="006C5603"/>
    <w:rsid w:val="006C7237"/>
    <w:rsid w:val="006D41DA"/>
    <w:rsid w:val="006E01E8"/>
    <w:rsid w:val="006E2AD6"/>
    <w:rsid w:val="006E322B"/>
    <w:rsid w:val="006F0ECB"/>
    <w:rsid w:val="006F53F6"/>
    <w:rsid w:val="006F549D"/>
    <w:rsid w:val="006F5B79"/>
    <w:rsid w:val="00701178"/>
    <w:rsid w:val="00701C8E"/>
    <w:rsid w:val="00703074"/>
    <w:rsid w:val="00706F44"/>
    <w:rsid w:val="007075FB"/>
    <w:rsid w:val="00707F2A"/>
    <w:rsid w:val="00714974"/>
    <w:rsid w:val="0071641C"/>
    <w:rsid w:val="007167A7"/>
    <w:rsid w:val="00720560"/>
    <w:rsid w:val="0072195A"/>
    <w:rsid w:val="00727CDF"/>
    <w:rsid w:val="0073432E"/>
    <w:rsid w:val="00734AA9"/>
    <w:rsid w:val="00736D4D"/>
    <w:rsid w:val="0073702A"/>
    <w:rsid w:val="007404CF"/>
    <w:rsid w:val="00750509"/>
    <w:rsid w:val="00751EE8"/>
    <w:rsid w:val="00753026"/>
    <w:rsid w:val="00754FFE"/>
    <w:rsid w:val="00755550"/>
    <w:rsid w:val="00756D20"/>
    <w:rsid w:val="00760040"/>
    <w:rsid w:val="0076193A"/>
    <w:rsid w:val="007638B8"/>
    <w:rsid w:val="00766F10"/>
    <w:rsid w:val="007730CE"/>
    <w:rsid w:val="00776E75"/>
    <w:rsid w:val="007828A4"/>
    <w:rsid w:val="007832AE"/>
    <w:rsid w:val="00785DE7"/>
    <w:rsid w:val="00786B58"/>
    <w:rsid w:val="00794658"/>
    <w:rsid w:val="00797B35"/>
    <w:rsid w:val="007A4F6C"/>
    <w:rsid w:val="007A7A82"/>
    <w:rsid w:val="007B4B1D"/>
    <w:rsid w:val="007B4E42"/>
    <w:rsid w:val="007B7B31"/>
    <w:rsid w:val="007C5EA9"/>
    <w:rsid w:val="007D0A14"/>
    <w:rsid w:val="007D2103"/>
    <w:rsid w:val="007D28B2"/>
    <w:rsid w:val="007D3D3E"/>
    <w:rsid w:val="007D430A"/>
    <w:rsid w:val="007D735D"/>
    <w:rsid w:val="007D78D5"/>
    <w:rsid w:val="007E0CC0"/>
    <w:rsid w:val="007E191F"/>
    <w:rsid w:val="007F270D"/>
    <w:rsid w:val="007F2B54"/>
    <w:rsid w:val="007F7E6F"/>
    <w:rsid w:val="00802E4B"/>
    <w:rsid w:val="00806727"/>
    <w:rsid w:val="008121A2"/>
    <w:rsid w:val="00815B00"/>
    <w:rsid w:val="00820849"/>
    <w:rsid w:val="00821554"/>
    <w:rsid w:val="0082507E"/>
    <w:rsid w:val="0083232E"/>
    <w:rsid w:val="00832A99"/>
    <w:rsid w:val="0083433E"/>
    <w:rsid w:val="008368DC"/>
    <w:rsid w:val="0084042B"/>
    <w:rsid w:val="008432D2"/>
    <w:rsid w:val="008434DB"/>
    <w:rsid w:val="00846A6A"/>
    <w:rsid w:val="008472CF"/>
    <w:rsid w:val="00847A78"/>
    <w:rsid w:val="00856B53"/>
    <w:rsid w:val="00857541"/>
    <w:rsid w:val="0085756D"/>
    <w:rsid w:val="00861DE7"/>
    <w:rsid w:val="00864061"/>
    <w:rsid w:val="00865DDF"/>
    <w:rsid w:val="0087056E"/>
    <w:rsid w:val="0087250B"/>
    <w:rsid w:val="00876B1D"/>
    <w:rsid w:val="008821EC"/>
    <w:rsid w:val="00887FE6"/>
    <w:rsid w:val="008901A8"/>
    <w:rsid w:val="00890994"/>
    <w:rsid w:val="008945CC"/>
    <w:rsid w:val="00894754"/>
    <w:rsid w:val="00895354"/>
    <w:rsid w:val="008A5A4F"/>
    <w:rsid w:val="008A778F"/>
    <w:rsid w:val="008A7F14"/>
    <w:rsid w:val="008B2C92"/>
    <w:rsid w:val="008C0034"/>
    <w:rsid w:val="008C300E"/>
    <w:rsid w:val="008D1D69"/>
    <w:rsid w:val="008D4F77"/>
    <w:rsid w:val="008D6F5D"/>
    <w:rsid w:val="008D7CA9"/>
    <w:rsid w:val="008E42BE"/>
    <w:rsid w:val="008E73C6"/>
    <w:rsid w:val="008F179F"/>
    <w:rsid w:val="008F1825"/>
    <w:rsid w:val="008F1F04"/>
    <w:rsid w:val="008F636F"/>
    <w:rsid w:val="008F6EBA"/>
    <w:rsid w:val="008F7FC1"/>
    <w:rsid w:val="00900B9D"/>
    <w:rsid w:val="009061AB"/>
    <w:rsid w:val="0092164A"/>
    <w:rsid w:val="009225E5"/>
    <w:rsid w:val="00930F9E"/>
    <w:rsid w:val="00931861"/>
    <w:rsid w:val="0093309D"/>
    <w:rsid w:val="0093445E"/>
    <w:rsid w:val="00940997"/>
    <w:rsid w:val="00941E3D"/>
    <w:rsid w:val="00943200"/>
    <w:rsid w:val="0095336F"/>
    <w:rsid w:val="00955298"/>
    <w:rsid w:val="009641E6"/>
    <w:rsid w:val="00965C60"/>
    <w:rsid w:val="009662D7"/>
    <w:rsid w:val="009700FF"/>
    <w:rsid w:val="00971B2D"/>
    <w:rsid w:val="009742BB"/>
    <w:rsid w:val="00987697"/>
    <w:rsid w:val="00991736"/>
    <w:rsid w:val="009920C5"/>
    <w:rsid w:val="00993850"/>
    <w:rsid w:val="009A4944"/>
    <w:rsid w:val="009A4E92"/>
    <w:rsid w:val="009A568A"/>
    <w:rsid w:val="009A5B09"/>
    <w:rsid w:val="009B0C22"/>
    <w:rsid w:val="009B1FD9"/>
    <w:rsid w:val="009C47B3"/>
    <w:rsid w:val="009D0C6E"/>
    <w:rsid w:val="009D180E"/>
    <w:rsid w:val="009D1AF2"/>
    <w:rsid w:val="009E430E"/>
    <w:rsid w:val="009F22CF"/>
    <w:rsid w:val="009F6BB1"/>
    <w:rsid w:val="00A02E9A"/>
    <w:rsid w:val="00A031B1"/>
    <w:rsid w:val="00A0423C"/>
    <w:rsid w:val="00A06C65"/>
    <w:rsid w:val="00A06D8F"/>
    <w:rsid w:val="00A0722F"/>
    <w:rsid w:val="00A16D5C"/>
    <w:rsid w:val="00A2389D"/>
    <w:rsid w:val="00A2469D"/>
    <w:rsid w:val="00A26369"/>
    <w:rsid w:val="00A26A88"/>
    <w:rsid w:val="00A30D5B"/>
    <w:rsid w:val="00A3296A"/>
    <w:rsid w:val="00A408D7"/>
    <w:rsid w:val="00A441BB"/>
    <w:rsid w:val="00A45B39"/>
    <w:rsid w:val="00A55B8C"/>
    <w:rsid w:val="00A662E0"/>
    <w:rsid w:val="00A71033"/>
    <w:rsid w:val="00A74608"/>
    <w:rsid w:val="00A764AC"/>
    <w:rsid w:val="00A77912"/>
    <w:rsid w:val="00A83921"/>
    <w:rsid w:val="00A83959"/>
    <w:rsid w:val="00A84F22"/>
    <w:rsid w:val="00A85FF8"/>
    <w:rsid w:val="00A903DA"/>
    <w:rsid w:val="00A90C75"/>
    <w:rsid w:val="00A90CE9"/>
    <w:rsid w:val="00A91F94"/>
    <w:rsid w:val="00A96584"/>
    <w:rsid w:val="00AA5419"/>
    <w:rsid w:val="00AA6B2B"/>
    <w:rsid w:val="00AB0720"/>
    <w:rsid w:val="00AB21AC"/>
    <w:rsid w:val="00AB6696"/>
    <w:rsid w:val="00AC0847"/>
    <w:rsid w:val="00AC0CDB"/>
    <w:rsid w:val="00AC4155"/>
    <w:rsid w:val="00AC4982"/>
    <w:rsid w:val="00AC67C7"/>
    <w:rsid w:val="00AD32B0"/>
    <w:rsid w:val="00AD5B65"/>
    <w:rsid w:val="00AE0FB1"/>
    <w:rsid w:val="00AE4DC7"/>
    <w:rsid w:val="00AE5617"/>
    <w:rsid w:val="00B00DFB"/>
    <w:rsid w:val="00B05BE0"/>
    <w:rsid w:val="00B11F1B"/>
    <w:rsid w:val="00B12730"/>
    <w:rsid w:val="00B13447"/>
    <w:rsid w:val="00B15321"/>
    <w:rsid w:val="00B1627E"/>
    <w:rsid w:val="00B3113E"/>
    <w:rsid w:val="00B3401F"/>
    <w:rsid w:val="00B34603"/>
    <w:rsid w:val="00B35146"/>
    <w:rsid w:val="00B362D8"/>
    <w:rsid w:val="00B41534"/>
    <w:rsid w:val="00B4183C"/>
    <w:rsid w:val="00B453A6"/>
    <w:rsid w:val="00B45600"/>
    <w:rsid w:val="00B56BEA"/>
    <w:rsid w:val="00B6177C"/>
    <w:rsid w:val="00B65E45"/>
    <w:rsid w:val="00B67F6F"/>
    <w:rsid w:val="00B82845"/>
    <w:rsid w:val="00B84B85"/>
    <w:rsid w:val="00B84D8C"/>
    <w:rsid w:val="00B86AF3"/>
    <w:rsid w:val="00B96E8A"/>
    <w:rsid w:val="00B97DE0"/>
    <w:rsid w:val="00BA5F8F"/>
    <w:rsid w:val="00BB0AE6"/>
    <w:rsid w:val="00BB3D6F"/>
    <w:rsid w:val="00BC1ACC"/>
    <w:rsid w:val="00BD001C"/>
    <w:rsid w:val="00BD0E87"/>
    <w:rsid w:val="00BD712E"/>
    <w:rsid w:val="00BD73DD"/>
    <w:rsid w:val="00BE022E"/>
    <w:rsid w:val="00BF392B"/>
    <w:rsid w:val="00BF5322"/>
    <w:rsid w:val="00BF7B0B"/>
    <w:rsid w:val="00C02FA7"/>
    <w:rsid w:val="00C05651"/>
    <w:rsid w:val="00C0585E"/>
    <w:rsid w:val="00C11C67"/>
    <w:rsid w:val="00C12A10"/>
    <w:rsid w:val="00C14C49"/>
    <w:rsid w:val="00C15FB0"/>
    <w:rsid w:val="00C174EE"/>
    <w:rsid w:val="00C2509D"/>
    <w:rsid w:val="00C27F61"/>
    <w:rsid w:val="00C314A8"/>
    <w:rsid w:val="00C33685"/>
    <w:rsid w:val="00C36CBE"/>
    <w:rsid w:val="00C37765"/>
    <w:rsid w:val="00C44F72"/>
    <w:rsid w:val="00C47E5D"/>
    <w:rsid w:val="00C527BA"/>
    <w:rsid w:val="00C537B5"/>
    <w:rsid w:val="00C55067"/>
    <w:rsid w:val="00C56592"/>
    <w:rsid w:val="00C56B95"/>
    <w:rsid w:val="00C63E7D"/>
    <w:rsid w:val="00C71047"/>
    <w:rsid w:val="00C73C08"/>
    <w:rsid w:val="00C76123"/>
    <w:rsid w:val="00C81599"/>
    <w:rsid w:val="00C85A37"/>
    <w:rsid w:val="00C91A34"/>
    <w:rsid w:val="00C91FDE"/>
    <w:rsid w:val="00C92935"/>
    <w:rsid w:val="00CA368C"/>
    <w:rsid w:val="00CA4CAF"/>
    <w:rsid w:val="00CB148D"/>
    <w:rsid w:val="00CB34A9"/>
    <w:rsid w:val="00CB7C48"/>
    <w:rsid w:val="00CC34A0"/>
    <w:rsid w:val="00CD333A"/>
    <w:rsid w:val="00CD44F4"/>
    <w:rsid w:val="00CD6843"/>
    <w:rsid w:val="00CE69CB"/>
    <w:rsid w:val="00CF20D4"/>
    <w:rsid w:val="00CF4267"/>
    <w:rsid w:val="00CF5251"/>
    <w:rsid w:val="00CF7963"/>
    <w:rsid w:val="00D03029"/>
    <w:rsid w:val="00D102F2"/>
    <w:rsid w:val="00D123A6"/>
    <w:rsid w:val="00D14100"/>
    <w:rsid w:val="00D14911"/>
    <w:rsid w:val="00D16F24"/>
    <w:rsid w:val="00D228C1"/>
    <w:rsid w:val="00D22E69"/>
    <w:rsid w:val="00D25053"/>
    <w:rsid w:val="00D260D5"/>
    <w:rsid w:val="00D3027F"/>
    <w:rsid w:val="00D347BD"/>
    <w:rsid w:val="00D347DF"/>
    <w:rsid w:val="00D36652"/>
    <w:rsid w:val="00D4067C"/>
    <w:rsid w:val="00D43C92"/>
    <w:rsid w:val="00D45AD2"/>
    <w:rsid w:val="00D47A30"/>
    <w:rsid w:val="00D52B8A"/>
    <w:rsid w:val="00D53720"/>
    <w:rsid w:val="00D53EDE"/>
    <w:rsid w:val="00D61901"/>
    <w:rsid w:val="00D62452"/>
    <w:rsid w:val="00D63AF0"/>
    <w:rsid w:val="00D64799"/>
    <w:rsid w:val="00D661B9"/>
    <w:rsid w:val="00D72519"/>
    <w:rsid w:val="00D80DEC"/>
    <w:rsid w:val="00D83E10"/>
    <w:rsid w:val="00D86BE1"/>
    <w:rsid w:val="00D93C7D"/>
    <w:rsid w:val="00D97150"/>
    <w:rsid w:val="00DA24ED"/>
    <w:rsid w:val="00DA28F5"/>
    <w:rsid w:val="00DA3605"/>
    <w:rsid w:val="00DB1C66"/>
    <w:rsid w:val="00DC3326"/>
    <w:rsid w:val="00DC393C"/>
    <w:rsid w:val="00DC5A24"/>
    <w:rsid w:val="00DC7EAA"/>
    <w:rsid w:val="00DD0884"/>
    <w:rsid w:val="00DD09B9"/>
    <w:rsid w:val="00DD36BA"/>
    <w:rsid w:val="00DE13E5"/>
    <w:rsid w:val="00DE5F73"/>
    <w:rsid w:val="00DF1303"/>
    <w:rsid w:val="00DF396D"/>
    <w:rsid w:val="00E02EF8"/>
    <w:rsid w:val="00E126C5"/>
    <w:rsid w:val="00E126DB"/>
    <w:rsid w:val="00E154CB"/>
    <w:rsid w:val="00E21EF5"/>
    <w:rsid w:val="00E2507A"/>
    <w:rsid w:val="00E25D9D"/>
    <w:rsid w:val="00E264E3"/>
    <w:rsid w:val="00E302DB"/>
    <w:rsid w:val="00E34468"/>
    <w:rsid w:val="00E4285A"/>
    <w:rsid w:val="00E51292"/>
    <w:rsid w:val="00E535A3"/>
    <w:rsid w:val="00E547F3"/>
    <w:rsid w:val="00E5582E"/>
    <w:rsid w:val="00E56FCD"/>
    <w:rsid w:val="00E61566"/>
    <w:rsid w:val="00E624F2"/>
    <w:rsid w:val="00E6595B"/>
    <w:rsid w:val="00E702F7"/>
    <w:rsid w:val="00E71C68"/>
    <w:rsid w:val="00E75F75"/>
    <w:rsid w:val="00E77C8D"/>
    <w:rsid w:val="00E8024A"/>
    <w:rsid w:val="00E82C3D"/>
    <w:rsid w:val="00E82E4E"/>
    <w:rsid w:val="00E8378F"/>
    <w:rsid w:val="00E8682C"/>
    <w:rsid w:val="00E8693C"/>
    <w:rsid w:val="00E87112"/>
    <w:rsid w:val="00E90321"/>
    <w:rsid w:val="00E90E82"/>
    <w:rsid w:val="00E94D81"/>
    <w:rsid w:val="00EA31B7"/>
    <w:rsid w:val="00EA577F"/>
    <w:rsid w:val="00EA5D04"/>
    <w:rsid w:val="00EB2010"/>
    <w:rsid w:val="00EB6CB3"/>
    <w:rsid w:val="00EC6C92"/>
    <w:rsid w:val="00EC73B0"/>
    <w:rsid w:val="00EC7D11"/>
    <w:rsid w:val="00ED1A10"/>
    <w:rsid w:val="00ED34A3"/>
    <w:rsid w:val="00ED4F64"/>
    <w:rsid w:val="00ED7502"/>
    <w:rsid w:val="00EE06DF"/>
    <w:rsid w:val="00EE4856"/>
    <w:rsid w:val="00F03761"/>
    <w:rsid w:val="00F127A6"/>
    <w:rsid w:val="00F12972"/>
    <w:rsid w:val="00F14FDF"/>
    <w:rsid w:val="00F22AAD"/>
    <w:rsid w:val="00F252A7"/>
    <w:rsid w:val="00F30CF3"/>
    <w:rsid w:val="00F360A4"/>
    <w:rsid w:val="00F36F8F"/>
    <w:rsid w:val="00F467AE"/>
    <w:rsid w:val="00F47899"/>
    <w:rsid w:val="00F503DC"/>
    <w:rsid w:val="00F540FA"/>
    <w:rsid w:val="00F54816"/>
    <w:rsid w:val="00F57C64"/>
    <w:rsid w:val="00F60F59"/>
    <w:rsid w:val="00F64967"/>
    <w:rsid w:val="00F7167D"/>
    <w:rsid w:val="00F75612"/>
    <w:rsid w:val="00F77647"/>
    <w:rsid w:val="00F80FC4"/>
    <w:rsid w:val="00F81C5E"/>
    <w:rsid w:val="00F91E6E"/>
    <w:rsid w:val="00F92EC2"/>
    <w:rsid w:val="00F934B6"/>
    <w:rsid w:val="00F95754"/>
    <w:rsid w:val="00F95D5E"/>
    <w:rsid w:val="00FA0F13"/>
    <w:rsid w:val="00FA166D"/>
    <w:rsid w:val="00FA7172"/>
    <w:rsid w:val="00FA738F"/>
    <w:rsid w:val="00FB0797"/>
    <w:rsid w:val="00FB544B"/>
    <w:rsid w:val="00FC506C"/>
    <w:rsid w:val="00FC59F9"/>
    <w:rsid w:val="00FC7B17"/>
    <w:rsid w:val="00FD2195"/>
    <w:rsid w:val="00FD7E5E"/>
    <w:rsid w:val="00FE1C65"/>
    <w:rsid w:val="00FE227B"/>
    <w:rsid w:val="00FF3CD0"/>
    <w:rsid w:val="00FF527C"/>
    <w:rsid w:val="69588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  <o:rules v:ext="edit">
        <o:r id="V:Rule1" type="connector" idref="#_x0000_s2095"/>
      </o:rules>
    </o:shapelayout>
  </w:shapeDefaults>
  <w:decimalSymbol w:val="."/>
  <w:listSeparator w:val=","/>
  <w14:docId w14:val="26D61D3F"/>
  <w15:docId w15:val="{5245E931-8191-40F8-BD70-08182F7B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NoSpacing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Subtitle2Char">
    <w:name w:val="Subtitle 2 Char"/>
    <w:basedOn w:val="Heading4Char"/>
    <w:link w:val="Subtitle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E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EB1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4564A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45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0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0EA"/>
    <w:rPr>
      <w:color w:val="262626" w:themeColor="accent1" w:themeShade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0EA"/>
    <w:rPr>
      <w:b/>
      <w:bCs/>
      <w:color w:val="26262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jupyter.org/try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footer" Target="footer3.xml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yperlink" Target="https://scratch.mit.edu/projects/556828524/editor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header" Target="header5.xml"/><Relationship Id="rId30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ita\AppData\Roaming\Microsoft\Templates\School%20project%20or%20report%20notebook%20ki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B77D-D637-4474-BF51-47650887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kit.dotx</Template>
  <TotalTime>380</TotalTime>
  <Pages>20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385</cp:revision>
  <dcterms:created xsi:type="dcterms:W3CDTF">2021-07-30T01:24:00Z</dcterms:created>
  <dcterms:modified xsi:type="dcterms:W3CDTF">2021-12-17T19:25:00Z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